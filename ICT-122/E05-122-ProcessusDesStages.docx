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32" w:rsidRDefault="00624191" w:rsidP="000B1932">
      <w:pPr>
        <w:pStyle w:val="Titre"/>
        <w:rPr>
          <w:sz w:val="40"/>
        </w:rPr>
      </w:pPr>
      <w:r>
        <w:rPr>
          <w:sz w:val="40"/>
        </w:rPr>
        <w:t>attribution des stages</w:t>
      </w:r>
    </w:p>
    <w:p w:rsidR="000B1932" w:rsidRPr="001919E4" w:rsidRDefault="00564B6D" w:rsidP="001919E4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 w:rsidRPr="001919E4">
        <w:rPr>
          <w:smallCaps w:val="0"/>
          <w:sz w:val="28"/>
        </w:rPr>
        <w:t>But de l'exercice</w:t>
      </w:r>
    </w:p>
    <w:p w:rsidR="00911810" w:rsidRPr="003D2444" w:rsidRDefault="003C0178" w:rsidP="000B1932">
      <w:pPr>
        <w:spacing w:before="120"/>
      </w:pPr>
      <w:r w:rsidRPr="003D2444">
        <w:t>Découvrir</w:t>
      </w:r>
      <w:r w:rsidR="00573252" w:rsidRPr="003D2444">
        <w:t xml:space="preserve"> les règles et le fonctionnement d’un diagramme de flux</w:t>
      </w:r>
    </w:p>
    <w:p w:rsidR="00911810" w:rsidRPr="001919E4" w:rsidRDefault="00A50214" w:rsidP="00911810">
      <w:pPr>
        <w:pStyle w:val="Titre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Diagramme</w:t>
      </w:r>
    </w:p>
    <w:p w:rsidR="00573252" w:rsidRDefault="003D2444" w:rsidP="009C4636">
      <w:pPr>
        <w:spacing w:before="120"/>
        <w:jc w:val="center"/>
        <w:rPr>
          <w:sz w:val="20"/>
        </w:rPr>
      </w:pPr>
      <w:r w:rsidRPr="003D2444">
        <w:rPr>
          <w:noProof/>
          <w:sz w:val="40"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9DD555" wp14:editId="730E07F9">
                <wp:simplePos x="0" y="0"/>
                <wp:positionH relativeFrom="column">
                  <wp:posOffset>3438525</wp:posOffset>
                </wp:positionH>
                <wp:positionV relativeFrom="paragraph">
                  <wp:posOffset>7209790</wp:posOffset>
                </wp:positionV>
                <wp:extent cx="2374265" cy="1403985"/>
                <wp:effectExtent l="0" t="0" r="0" b="63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44" w:rsidRPr="003D2444" w:rsidRDefault="003D24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2444">
                              <w:rPr>
                                <w:sz w:val="16"/>
                                <w:szCs w:val="16"/>
                              </w:rPr>
                              <w:t>CV : Curriculum Vitae</w:t>
                            </w:r>
                          </w:p>
                          <w:p w:rsidR="003D2444" w:rsidRPr="003D2444" w:rsidRDefault="003D24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2444">
                              <w:rPr>
                                <w:sz w:val="16"/>
                                <w:szCs w:val="16"/>
                              </w:rPr>
                              <w:t>MP : Maître Principal</w:t>
                            </w:r>
                          </w:p>
                          <w:p w:rsidR="003D2444" w:rsidRPr="003D2444" w:rsidRDefault="003D24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2444">
                              <w:rPr>
                                <w:sz w:val="16"/>
                                <w:szCs w:val="16"/>
                              </w:rPr>
                              <w:t>MC : Maître de Classe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9DD55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0.75pt;margin-top:567.7pt;width:186.95pt;height:110.5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" filled="f" stroked="f">
                <v:textbox style="mso-fit-shape-to-text:t">
                  <w:txbxContent>
                    <w:p w:rsidR="003D2444" w:rsidRPr="003D2444" w:rsidRDefault="003D2444">
                      <w:pPr>
                        <w:rPr>
                          <w:sz w:val="16"/>
                          <w:szCs w:val="16"/>
                        </w:rPr>
                      </w:pPr>
                      <w:r w:rsidRPr="003D2444">
                        <w:rPr>
                          <w:sz w:val="16"/>
                          <w:szCs w:val="16"/>
                        </w:rPr>
                        <w:t>CV : Curriculum Vitae</w:t>
                      </w:r>
                    </w:p>
                    <w:p w:rsidR="003D2444" w:rsidRPr="003D2444" w:rsidRDefault="003D2444">
                      <w:pPr>
                        <w:rPr>
                          <w:sz w:val="16"/>
                          <w:szCs w:val="16"/>
                        </w:rPr>
                      </w:pPr>
                      <w:r w:rsidRPr="003D2444">
                        <w:rPr>
                          <w:sz w:val="16"/>
                          <w:szCs w:val="16"/>
                        </w:rPr>
                        <w:t>MP : Maître Principal</w:t>
                      </w:r>
                    </w:p>
                    <w:p w:rsidR="003D2444" w:rsidRPr="003D2444" w:rsidRDefault="003D2444">
                      <w:pPr>
                        <w:rPr>
                          <w:sz w:val="16"/>
                          <w:szCs w:val="16"/>
                        </w:rPr>
                      </w:pPr>
                      <w:r w:rsidRPr="003D2444">
                        <w:rPr>
                          <w:sz w:val="16"/>
                          <w:szCs w:val="16"/>
                        </w:rPr>
                        <w:t>MC : Maître de Classe</w:t>
                      </w:r>
                    </w:p>
                  </w:txbxContent>
                </v:textbox>
              </v:shape>
            </w:pict>
          </mc:Fallback>
        </mc:AlternateContent>
      </w:r>
      <w:r w:rsidR="009C4636">
        <w:object w:dxaOrig="8984" w:dyaOrig="12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2pt;height:570pt" o:ole="">
            <v:imagedata r:id="rId8" o:title=""/>
          </v:shape>
          <o:OLEObject Type="Embed" ProgID="Visio.Drawing.11" ShapeID="_x0000_i1025" DrawAspect="Content" ObjectID="_1681531556" r:id="rId9"/>
        </w:object>
      </w:r>
    </w:p>
    <w:p w:rsidR="00573252" w:rsidRPr="00573252" w:rsidRDefault="00573252" w:rsidP="00573252">
      <w:pPr>
        <w:pStyle w:val="Titre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lastRenderedPageBreak/>
        <w:t>Questions</w:t>
      </w:r>
    </w:p>
    <w:p w:rsidR="00573252" w:rsidRDefault="00573252" w:rsidP="00573252"/>
    <w:p w:rsidR="00555399" w:rsidRDefault="00D907FC" w:rsidP="00555399">
      <w:pPr>
        <w:pStyle w:val="Paragraphedeliste"/>
        <w:numPr>
          <w:ilvl w:val="0"/>
          <w:numId w:val="22"/>
        </w:numPr>
      </w:pPr>
      <w:r>
        <w:t xml:space="preserve">Sur la base du diagramme de la page suivante </w:t>
      </w:r>
      <w:r w:rsidR="00A50214">
        <w:t>essayez de définir ce qu</w:t>
      </w:r>
      <w:r w:rsidR="00555399">
        <w:t>’est un diagramme de flux :</w:t>
      </w:r>
      <w:r w:rsidR="00555399">
        <w:br/>
      </w:r>
    </w:p>
    <w:p w:rsidR="00555399" w:rsidRDefault="00555399" w:rsidP="00555399">
      <w:pPr>
        <w:pStyle w:val="Paragraphedeliste"/>
        <w:ind w:left="360"/>
      </w:pPr>
      <w:r>
        <w:t>..............................................................................................................................................</w:t>
      </w:r>
      <w:r>
        <w:br/>
      </w:r>
    </w:p>
    <w:p w:rsidR="00D907FC" w:rsidRDefault="00D907FC" w:rsidP="00D907FC">
      <w:pPr>
        <w:pStyle w:val="Paragraphedeliste"/>
        <w:ind w:left="360"/>
      </w:pPr>
      <w:r>
        <w:t>..............................................................................................................................................</w:t>
      </w:r>
      <w:r w:rsidR="009C4636">
        <w:br/>
      </w:r>
      <w:r w:rsidR="009C4636">
        <w:br/>
      </w:r>
      <w:r>
        <w:br/>
      </w:r>
    </w:p>
    <w:p w:rsidR="00573252" w:rsidRPr="00573252" w:rsidRDefault="00555399" w:rsidP="00555399">
      <w:pPr>
        <w:pStyle w:val="Paragraphedeliste"/>
        <w:numPr>
          <w:ilvl w:val="0"/>
          <w:numId w:val="22"/>
        </w:numPr>
      </w:pPr>
      <w:r>
        <w:t>Donnez un rôle et une définition à tous les éléments du diagramme précédent :</w:t>
      </w:r>
    </w:p>
    <w:p w:rsidR="00A50214" w:rsidRDefault="00A50214" w:rsidP="00A50214">
      <w:pPr>
        <w:ind w:left="360"/>
      </w:pPr>
    </w:p>
    <w:p w:rsidR="00A50214" w:rsidRDefault="005F6EFE" w:rsidP="00A50214">
      <w:pPr>
        <w:ind w:left="360"/>
      </w:pPr>
      <w:r>
        <w:rPr>
          <w:noProof/>
        </w:rPr>
        <w:object w:dxaOrig="1440" w:dyaOrig="1440">
          <v:shape id="_x0000_s1026" type="#_x0000_t75" style="position:absolute;left:0;text-align:left;margin-left:220.65pt;margin-top:12.35pt;width:75.1pt;height:131.65pt;z-index:-251658240;mso-position-horizontal-relative:text;mso-position-vertical-relative:text">
            <v:imagedata r:id="rId10" o:title=""/>
          </v:shape>
          <o:OLEObject Type="Embed" ProgID="Visio.Drawing.11" ShapeID="_x0000_s1026" DrawAspect="Content" ObjectID="_1681531558" r:id="rId11"/>
        </w:object>
      </w:r>
      <w:r w:rsidR="00C03569">
        <w:br/>
      </w:r>
      <w:r w:rsidR="00A50214">
        <w:object w:dxaOrig="1502" w:dyaOrig="4336">
          <v:shape id="_x0000_i1027" type="#_x0000_t75" style="width:75.1pt;height:216.8pt" o:ole="">
            <v:imagedata r:id="rId12" o:title=""/>
          </v:shape>
          <o:OLEObject Type="Embed" ProgID="Visio.Drawing.11" ShapeID="_x0000_i1027" DrawAspect="Content" ObjectID="_1681531557" r:id="rId13"/>
        </w:object>
      </w:r>
      <w:r w:rsidR="00A50214" w:rsidRPr="00A50214">
        <w:t xml:space="preserve"> </w:t>
      </w:r>
    </w:p>
    <w:p w:rsidR="00F47E62" w:rsidRDefault="00F47E62" w:rsidP="00A50214">
      <w:pPr>
        <w:ind w:left="360"/>
      </w:pPr>
    </w:p>
    <w:p w:rsidR="00F47E62" w:rsidRDefault="00F47E62" w:rsidP="00A50214">
      <w:pPr>
        <w:ind w:left="360"/>
      </w:pPr>
    </w:p>
    <w:p w:rsidR="00F47E62" w:rsidRDefault="00F47E62" w:rsidP="00A50214">
      <w:pPr>
        <w:ind w:left="360"/>
      </w:pPr>
    </w:p>
    <w:p w:rsidR="00F47E62" w:rsidRDefault="00F47E62" w:rsidP="00A50214">
      <w:pPr>
        <w:ind w:left="360"/>
      </w:pPr>
      <w:r>
        <w:t>1.Processus</w:t>
      </w:r>
    </w:p>
    <w:p w:rsidR="00F47E62" w:rsidRDefault="00F47E62" w:rsidP="00A50214">
      <w:pPr>
        <w:ind w:left="360"/>
      </w:pPr>
      <w:r>
        <w:t>2. Debut / fin</w:t>
      </w:r>
    </w:p>
    <w:p w:rsidR="00F47E62" w:rsidRDefault="00F47E62" w:rsidP="00A50214">
      <w:pPr>
        <w:ind w:left="360"/>
      </w:pPr>
      <w:r>
        <w:t>3. Décision</w:t>
      </w:r>
    </w:p>
    <w:p w:rsidR="00F47E62" w:rsidRDefault="00F47E62" w:rsidP="00A50214">
      <w:pPr>
        <w:ind w:left="360"/>
      </w:pPr>
      <w:r>
        <w:t>4.</w:t>
      </w:r>
      <w:r w:rsidR="00733D4A">
        <w:t>Documentation</w:t>
      </w:r>
    </w:p>
    <w:p w:rsidR="00F47E62" w:rsidRDefault="00F47E62" w:rsidP="00A50214">
      <w:pPr>
        <w:ind w:left="360"/>
      </w:pPr>
      <w:r>
        <w:t>5.Sous programme</w:t>
      </w:r>
    </w:p>
    <w:p w:rsidR="00573252" w:rsidRDefault="009C4636" w:rsidP="00624191">
      <w:pPr>
        <w:ind w:firstLine="360"/>
      </w:pPr>
      <w:r>
        <w:br/>
      </w:r>
      <w:r w:rsidR="00624191">
        <w:br/>
      </w:r>
    </w:p>
    <w:p w:rsidR="00C03569" w:rsidRPr="00573252" w:rsidRDefault="009C4636" w:rsidP="00C03569">
      <w:pPr>
        <w:pStyle w:val="Paragraphedeliste"/>
        <w:numPr>
          <w:ilvl w:val="0"/>
          <w:numId w:val="22"/>
        </w:numPr>
      </w:pPr>
      <w:r>
        <w:t>Citez 5 dérouleme</w:t>
      </w:r>
      <w:r w:rsidR="006C2501">
        <w:t xml:space="preserve">nts qui ne correspondent pas aux étapes </w:t>
      </w:r>
      <w:r>
        <w:t>du processus</w:t>
      </w:r>
    </w:p>
    <w:p w:rsidR="00C03569" w:rsidRDefault="00C03569" w:rsidP="00C03569">
      <w:pPr>
        <w:ind w:left="360"/>
      </w:pPr>
      <w:r>
        <w:br/>
      </w:r>
      <w:r w:rsidR="009C4636">
        <w:rPr>
          <w:i/>
        </w:rPr>
        <w:br/>
      </w:r>
      <w:r w:rsidRPr="00C03569">
        <w:rPr>
          <w:i/>
        </w:rPr>
        <w:t>1.</w:t>
      </w:r>
      <w:r>
        <w:t xml:space="preserve"> ....</w:t>
      </w:r>
      <w:r w:rsidR="001914AB">
        <w:t>....................................................................................................................................</w:t>
      </w:r>
      <w:r>
        <w:t>..</w:t>
      </w:r>
    </w:p>
    <w:p w:rsidR="006C2501" w:rsidRDefault="006C2501" w:rsidP="00C03569">
      <w:pPr>
        <w:ind w:left="360"/>
      </w:pPr>
    </w:p>
    <w:p w:rsidR="00C03569" w:rsidRDefault="00C03569" w:rsidP="00C03569">
      <w:pPr>
        <w:ind w:firstLine="360"/>
      </w:pPr>
    </w:p>
    <w:p w:rsidR="00C03569" w:rsidRDefault="00C03569" w:rsidP="00C03569">
      <w:pPr>
        <w:ind w:firstLine="360"/>
      </w:pPr>
      <w:r w:rsidRPr="00C03569">
        <w:rPr>
          <w:i/>
        </w:rPr>
        <w:t>2.</w:t>
      </w:r>
      <w:r>
        <w:t xml:space="preserve"> ..........................................................................................................................................</w:t>
      </w:r>
    </w:p>
    <w:p w:rsidR="006C2501" w:rsidRDefault="006C2501" w:rsidP="00C03569">
      <w:pPr>
        <w:ind w:firstLine="360"/>
      </w:pPr>
    </w:p>
    <w:p w:rsidR="00C03569" w:rsidRDefault="00C03569" w:rsidP="00C03569">
      <w:pPr>
        <w:ind w:left="360"/>
      </w:pPr>
      <w:r>
        <w:br/>
      </w:r>
      <w:r w:rsidRPr="00C03569">
        <w:rPr>
          <w:i/>
        </w:rPr>
        <w:t>3.</w:t>
      </w:r>
      <w:r>
        <w:t xml:space="preserve"> ..........................................................................................................................................</w:t>
      </w:r>
    </w:p>
    <w:p w:rsidR="0018525D" w:rsidRDefault="0018525D">
      <w:r>
        <w:br w:type="page"/>
      </w:r>
    </w:p>
    <w:p w:rsidR="006C2501" w:rsidRDefault="006C2501" w:rsidP="00C03569">
      <w:pPr>
        <w:ind w:left="360"/>
      </w:pPr>
      <w:bookmarkStart w:id="0" w:name="_GoBack"/>
      <w:bookmarkEnd w:id="0"/>
    </w:p>
    <w:p w:rsidR="00C03569" w:rsidRDefault="00C03569" w:rsidP="00C03569">
      <w:pPr>
        <w:ind w:firstLine="360"/>
      </w:pPr>
    </w:p>
    <w:p w:rsidR="00C03569" w:rsidRDefault="00C03569" w:rsidP="00C03569">
      <w:pPr>
        <w:ind w:firstLine="360"/>
      </w:pPr>
      <w:r w:rsidRPr="00C03569">
        <w:rPr>
          <w:i/>
        </w:rPr>
        <w:t>4.</w:t>
      </w:r>
      <w:r>
        <w:t xml:space="preserve"> ..........................................................................................................................................</w:t>
      </w:r>
    </w:p>
    <w:p w:rsidR="006C2501" w:rsidRDefault="006C2501" w:rsidP="00C03569">
      <w:pPr>
        <w:ind w:firstLine="360"/>
      </w:pPr>
    </w:p>
    <w:p w:rsidR="00C03569" w:rsidRDefault="00C03569" w:rsidP="00C03569">
      <w:pPr>
        <w:ind w:left="360"/>
      </w:pPr>
      <w:r>
        <w:br/>
      </w:r>
      <w:r w:rsidRPr="00C03569">
        <w:rPr>
          <w:i/>
        </w:rPr>
        <w:t>5.</w:t>
      </w:r>
      <w:r>
        <w:t xml:space="preserve"> ..........................................................................................................................................</w:t>
      </w:r>
    </w:p>
    <w:p w:rsidR="00C03569" w:rsidRDefault="00C03569" w:rsidP="00C03569">
      <w:pPr>
        <w:ind w:firstLine="360"/>
      </w:pPr>
    </w:p>
    <w:p w:rsidR="004037EB" w:rsidRPr="00573252" w:rsidRDefault="004037EB" w:rsidP="0020514F">
      <w:pPr>
        <w:shd w:val="clear" w:color="auto" w:fill="FFFFFF"/>
        <w:autoSpaceDE w:val="0"/>
        <w:autoSpaceDN w:val="0"/>
        <w:adjustRightInd w:val="0"/>
      </w:pPr>
    </w:p>
    <w:sectPr w:rsidR="004037EB" w:rsidRPr="00573252" w:rsidSect="000B1932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EFE" w:rsidRDefault="005F6EFE">
      <w:r>
        <w:separator/>
      </w:r>
    </w:p>
  </w:endnote>
  <w:endnote w:type="continuationSeparator" w:id="0">
    <w:p w:rsidR="005F6EFE" w:rsidRDefault="005F6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C95" w:rsidRDefault="004F6C95">
    <w:pPr>
      <w:pStyle w:val="Pieddepage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0AA2DF5" wp14:editId="6BB1CA85">
              <wp:simplePos x="0" y="0"/>
              <wp:positionH relativeFrom="column">
                <wp:posOffset>-33020</wp:posOffset>
              </wp:positionH>
              <wp:positionV relativeFrom="paragraph">
                <wp:posOffset>71120</wp:posOffset>
              </wp:positionV>
              <wp:extent cx="5810250" cy="0"/>
              <wp:effectExtent l="17780" t="7620" r="26670" b="3048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10765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5.6pt" to="454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UTEgIAACk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" o:allowincell="f" strokeweight="1pt"/>
          </w:pict>
        </mc:Fallback>
      </mc:AlternateContent>
    </w:r>
  </w:p>
  <w:p w:rsidR="004F6C95" w:rsidRPr="001919E4" w:rsidRDefault="004F6C95" w:rsidP="000B1932">
    <w:pPr>
      <w:pStyle w:val="Pieddepage"/>
      <w:rPr>
        <w:sz w:val="20"/>
      </w:rPr>
    </w:pPr>
    <w:r w:rsidRPr="001919E4">
      <w:rPr>
        <w:sz w:val="20"/>
      </w:rPr>
      <w:t xml:space="preserve">CPNV – </w:t>
    </w:r>
    <w:r w:rsidR="009C4636">
      <w:rPr>
        <w:sz w:val="20"/>
      </w:rPr>
      <w:t xml:space="preserve">JCT </w:t>
    </w:r>
    <w:r>
      <w:rPr>
        <w:sz w:val="20"/>
      </w:rPr>
      <w:t>– Version 1.0</w:t>
    </w:r>
    <w:r>
      <w:rPr>
        <w:sz w:val="20"/>
      </w:rPr>
      <w:tab/>
    </w:r>
    <w:r>
      <w:rPr>
        <w:sz w:val="20"/>
      </w:rPr>
      <w:tab/>
    </w:r>
    <w:r w:rsidRPr="001919E4">
      <w:rPr>
        <w:sz w:val="20"/>
      </w:rPr>
      <w:fldChar w:fldCharType="begin"/>
    </w:r>
    <w:r w:rsidRPr="001919E4">
      <w:rPr>
        <w:sz w:val="20"/>
      </w:rPr>
      <w:instrText>PAGE   \* MERGEFORMAT</w:instrText>
    </w:r>
    <w:r w:rsidRPr="001919E4">
      <w:rPr>
        <w:sz w:val="20"/>
      </w:rPr>
      <w:fldChar w:fldCharType="separate"/>
    </w:r>
    <w:r w:rsidR="0018525D">
      <w:rPr>
        <w:noProof/>
        <w:sz w:val="20"/>
      </w:rPr>
      <w:t>3</w:t>
    </w:r>
    <w:r w:rsidRPr="001919E4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EFE" w:rsidRDefault="005F6EFE">
      <w:r>
        <w:separator/>
      </w:r>
    </w:p>
  </w:footnote>
  <w:footnote w:type="continuationSeparator" w:id="0">
    <w:p w:rsidR="005F6EFE" w:rsidRDefault="005F6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58" w:type="pct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229"/>
      <w:gridCol w:w="1107"/>
      <w:gridCol w:w="3029"/>
      <w:gridCol w:w="3029"/>
    </w:tblGrid>
    <w:tr w:rsidR="004F6C95">
      <w:trPr>
        <w:trHeight w:val="536"/>
      </w:trPr>
      <w:tc>
        <w:tcPr>
          <w:tcW w:w="2229" w:type="dxa"/>
          <w:vAlign w:val="center"/>
        </w:tcPr>
        <w:p w:rsidR="004F6C95" w:rsidRDefault="004F6C95" w:rsidP="000B1932">
          <w:pPr>
            <w:pStyle w:val="En-tte"/>
          </w:pPr>
          <w:r>
            <w:rPr>
              <w:noProof/>
              <w:lang w:val="fr-CH" w:eastAsia="fr-CH"/>
            </w:rPr>
            <w:drawing>
              <wp:inline distT="0" distB="0" distL="0" distR="0" wp14:anchorId="708FBAD1" wp14:editId="54FEE075">
                <wp:extent cx="1219200" cy="368300"/>
                <wp:effectExtent l="25400" t="0" r="0" b="0"/>
                <wp:docPr id="113" name="Image 113" descr="CPN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3" descr="CPN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7" w:type="dxa"/>
          <w:vAlign w:val="center"/>
        </w:tcPr>
        <w:p w:rsidR="004F6C95" w:rsidRDefault="004F6C95" w:rsidP="000B1932">
          <w:pPr>
            <w:pStyle w:val="En-tte"/>
            <w:tabs>
              <w:tab w:val="left" w:pos="390"/>
              <w:tab w:val="left" w:pos="1178"/>
            </w:tabs>
            <w:jc w:val="center"/>
          </w:pPr>
        </w:p>
      </w:tc>
      <w:tc>
        <w:tcPr>
          <w:tcW w:w="3029" w:type="dxa"/>
          <w:vAlign w:val="center"/>
        </w:tcPr>
        <w:p w:rsidR="004F6C95" w:rsidRDefault="00841F44" w:rsidP="00841F44">
          <w:pPr>
            <w:pStyle w:val="En-tte"/>
            <w:ind w:left="917"/>
          </w:pPr>
          <w:r>
            <w:rPr>
              <w:b/>
            </w:rPr>
            <w:t>Module ICT122</w:t>
          </w:r>
        </w:p>
      </w:tc>
      <w:tc>
        <w:tcPr>
          <w:tcW w:w="3029" w:type="dxa"/>
          <w:vAlign w:val="center"/>
        </w:tcPr>
        <w:p w:rsidR="004F6C95" w:rsidRDefault="004F6C95" w:rsidP="00F23922">
          <w:pPr>
            <w:pStyle w:val="En-tte"/>
            <w:tabs>
              <w:tab w:val="left" w:pos="390"/>
              <w:tab w:val="left" w:pos="1178"/>
            </w:tabs>
            <w:jc w:val="right"/>
          </w:pPr>
          <w:r>
            <w:rPr>
              <w:b/>
            </w:rPr>
            <w:t>Exercice</w:t>
          </w:r>
          <w:r w:rsidR="00573252">
            <w:rPr>
              <w:b/>
            </w:rPr>
            <w:t xml:space="preserve"> 5</w:t>
          </w:r>
        </w:p>
      </w:tc>
    </w:tr>
  </w:tbl>
  <w:p w:rsidR="004F6C95" w:rsidRDefault="004F6C95" w:rsidP="000B1932">
    <w:pPr>
      <w:pStyle w:val="En-tte"/>
      <w:tabs>
        <w:tab w:val="left" w:pos="127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722A"/>
    <w:multiLevelType w:val="multilevel"/>
    <w:tmpl w:val="C3984E0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D313E8D"/>
    <w:multiLevelType w:val="hybridMultilevel"/>
    <w:tmpl w:val="4968A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F6A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92B4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1F752DE"/>
    <w:multiLevelType w:val="hybridMultilevel"/>
    <w:tmpl w:val="8B42CAFE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C80763"/>
    <w:multiLevelType w:val="hybridMultilevel"/>
    <w:tmpl w:val="45C02C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22BC"/>
    <w:multiLevelType w:val="hybridMultilevel"/>
    <w:tmpl w:val="0612224C"/>
    <w:lvl w:ilvl="0" w:tplc="54885F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D7174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0120E"/>
    <w:multiLevelType w:val="hybridMultilevel"/>
    <w:tmpl w:val="310C0366"/>
    <w:lvl w:ilvl="0" w:tplc="BECE90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81E92"/>
    <w:multiLevelType w:val="singleLevel"/>
    <w:tmpl w:val="0E401712"/>
    <w:lvl w:ilvl="0">
      <w:start w:val="1"/>
      <w:numFmt w:val="bullet"/>
      <w:pStyle w:val="Titre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38FD757C"/>
    <w:multiLevelType w:val="hybridMultilevel"/>
    <w:tmpl w:val="FB8CBDA2"/>
    <w:lvl w:ilvl="0" w:tplc="D02E021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00436"/>
    <w:multiLevelType w:val="hybridMultilevel"/>
    <w:tmpl w:val="8B0E0F1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3007E"/>
    <w:multiLevelType w:val="hybridMultilevel"/>
    <w:tmpl w:val="E85A67C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121C9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D2D46"/>
    <w:multiLevelType w:val="hybridMultilevel"/>
    <w:tmpl w:val="0BC60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851E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A9D5CE6"/>
    <w:multiLevelType w:val="hybridMultilevel"/>
    <w:tmpl w:val="AB240756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D50606"/>
    <w:multiLevelType w:val="hybridMultilevel"/>
    <w:tmpl w:val="3DF2D8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67248"/>
    <w:multiLevelType w:val="singleLevel"/>
    <w:tmpl w:val="00B2FD0A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</w:abstractNum>
  <w:abstractNum w:abstractNumId="18" w15:restartNumberingAfterBreak="0">
    <w:nsid w:val="7BA11BC2"/>
    <w:multiLevelType w:val="hybridMultilevel"/>
    <w:tmpl w:val="518E4102"/>
    <w:lvl w:ilvl="0" w:tplc="358482B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E6350"/>
    <w:multiLevelType w:val="hybridMultilevel"/>
    <w:tmpl w:val="EA705AE0"/>
    <w:lvl w:ilvl="0" w:tplc="6A40AD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2"/>
  </w:num>
  <w:num w:numId="5">
    <w:abstractNumId w:val="14"/>
  </w:num>
  <w:num w:numId="6">
    <w:abstractNumId w:val="13"/>
  </w:num>
  <w:num w:numId="7">
    <w:abstractNumId w:val="10"/>
  </w:num>
  <w:num w:numId="8">
    <w:abstractNumId w:val="3"/>
  </w:num>
  <w:num w:numId="9">
    <w:abstractNumId w:val="1"/>
  </w:num>
  <w:num w:numId="10">
    <w:abstractNumId w:val="6"/>
  </w:num>
  <w:num w:numId="11">
    <w:abstractNumId w:val="18"/>
  </w:num>
  <w:num w:numId="12">
    <w:abstractNumId w:val="16"/>
  </w:num>
  <w:num w:numId="13">
    <w:abstractNumId w:val="12"/>
  </w:num>
  <w:num w:numId="14">
    <w:abstractNumId w:val="7"/>
  </w:num>
  <w:num w:numId="15">
    <w:abstractNumId w:val="17"/>
  </w:num>
  <w:num w:numId="16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644" w:hanging="360"/>
        </w:pPr>
      </w:lvl>
    </w:lvlOverride>
  </w:num>
  <w:num w:numId="17">
    <w:abstractNumId w:val="4"/>
  </w:num>
  <w:num w:numId="18">
    <w:abstractNumId w:val="9"/>
  </w:num>
  <w:num w:numId="19">
    <w:abstractNumId w:val="5"/>
  </w:num>
  <w:num w:numId="20">
    <w:abstractNumId w:val="19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ttachedTemplate r:id="rId1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4E"/>
    <w:rsid w:val="00000AC2"/>
    <w:rsid w:val="0001264E"/>
    <w:rsid w:val="0006258E"/>
    <w:rsid w:val="0008778A"/>
    <w:rsid w:val="000B1932"/>
    <w:rsid w:val="000F2386"/>
    <w:rsid w:val="00123775"/>
    <w:rsid w:val="0018525D"/>
    <w:rsid w:val="001914AB"/>
    <w:rsid w:val="001919E4"/>
    <w:rsid w:val="001D2590"/>
    <w:rsid w:val="001F02B9"/>
    <w:rsid w:val="0020514F"/>
    <w:rsid w:val="002B5430"/>
    <w:rsid w:val="003354BD"/>
    <w:rsid w:val="00344D6C"/>
    <w:rsid w:val="003657DB"/>
    <w:rsid w:val="003C0178"/>
    <w:rsid w:val="003D2444"/>
    <w:rsid w:val="003D64F0"/>
    <w:rsid w:val="00401B16"/>
    <w:rsid w:val="004037EB"/>
    <w:rsid w:val="0045063D"/>
    <w:rsid w:val="00492C3D"/>
    <w:rsid w:val="004F026D"/>
    <w:rsid w:val="004F3910"/>
    <w:rsid w:val="004F3A7C"/>
    <w:rsid w:val="004F6C95"/>
    <w:rsid w:val="00505692"/>
    <w:rsid w:val="00511183"/>
    <w:rsid w:val="00555399"/>
    <w:rsid w:val="00557A2D"/>
    <w:rsid w:val="00564B6D"/>
    <w:rsid w:val="00573252"/>
    <w:rsid w:val="00584650"/>
    <w:rsid w:val="005869B3"/>
    <w:rsid w:val="00593AF3"/>
    <w:rsid w:val="005F16E8"/>
    <w:rsid w:val="005F6EFE"/>
    <w:rsid w:val="00624191"/>
    <w:rsid w:val="00645E59"/>
    <w:rsid w:val="006478FA"/>
    <w:rsid w:val="006C2501"/>
    <w:rsid w:val="006F1674"/>
    <w:rsid w:val="006F75C2"/>
    <w:rsid w:val="00732C80"/>
    <w:rsid w:val="00733D4A"/>
    <w:rsid w:val="0074308D"/>
    <w:rsid w:val="00780401"/>
    <w:rsid w:val="007C5744"/>
    <w:rsid w:val="007D0026"/>
    <w:rsid w:val="0080446E"/>
    <w:rsid w:val="00830CD5"/>
    <w:rsid w:val="00834FC0"/>
    <w:rsid w:val="00841F44"/>
    <w:rsid w:val="008455DA"/>
    <w:rsid w:val="0089224A"/>
    <w:rsid w:val="008A3E28"/>
    <w:rsid w:val="008F6BB1"/>
    <w:rsid w:val="00911810"/>
    <w:rsid w:val="00916197"/>
    <w:rsid w:val="0096345B"/>
    <w:rsid w:val="009935E2"/>
    <w:rsid w:val="009A4351"/>
    <w:rsid w:val="009C4636"/>
    <w:rsid w:val="00A2059B"/>
    <w:rsid w:val="00A50214"/>
    <w:rsid w:val="00AB5909"/>
    <w:rsid w:val="00B4378E"/>
    <w:rsid w:val="00B52553"/>
    <w:rsid w:val="00B875C5"/>
    <w:rsid w:val="00B900D4"/>
    <w:rsid w:val="00BD0B03"/>
    <w:rsid w:val="00BD61FD"/>
    <w:rsid w:val="00C03569"/>
    <w:rsid w:val="00C22660"/>
    <w:rsid w:val="00C42368"/>
    <w:rsid w:val="00C57DCE"/>
    <w:rsid w:val="00D31ED4"/>
    <w:rsid w:val="00D85A8B"/>
    <w:rsid w:val="00D907FC"/>
    <w:rsid w:val="00DE2E7C"/>
    <w:rsid w:val="00E61C9A"/>
    <w:rsid w:val="00E65BA4"/>
    <w:rsid w:val="00F23922"/>
    <w:rsid w:val="00F47E62"/>
    <w:rsid w:val="00F73263"/>
    <w:rsid w:val="00F94B2C"/>
    <w:rsid w:val="00FB477F"/>
    <w:rsid w:val="00FB63F9"/>
    <w:rsid w:val="00FC2540"/>
    <w:rsid w:val="00FF4C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654940"/>
  <w15:docId w15:val="{23A52AF4-879C-4640-A11F-576669D2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3D093D"/>
    <w:pPr>
      <w:keepNext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2" w:color="auto" w:fill="auto"/>
      <w:spacing w:before="240" w:after="60"/>
      <w:outlineLvl w:val="0"/>
    </w:pPr>
    <w:rPr>
      <w:b/>
      <w:smallCaps/>
      <w:kern w:val="28"/>
      <w:sz w:val="24"/>
    </w:rPr>
  </w:style>
  <w:style w:type="paragraph" w:styleId="Titre2">
    <w:name w:val="heading 2"/>
    <w:basedOn w:val="Normal"/>
    <w:next w:val="Normal"/>
    <w:qFormat/>
    <w:rsid w:val="003D093D"/>
    <w:pPr>
      <w:keepNext/>
      <w:numPr>
        <w:numId w:val="3"/>
      </w:numPr>
      <w:spacing w:before="240" w:after="6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7D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7DB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qFormat/>
    <w:rsid w:val="001919E4"/>
    <w:rPr>
      <w:rFonts w:ascii="Arial" w:hAnsi="Arial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1919E4"/>
    <w:rPr>
      <w:rFonts w:ascii="Arial" w:hAnsi="Arial"/>
      <w:sz w:val="22"/>
    </w:rPr>
  </w:style>
  <w:style w:type="paragraph" w:customStyle="1" w:styleId="TitreSouschapitre">
    <w:name w:val="Titre Sous chapitre"/>
    <w:basedOn w:val="Normal"/>
    <w:rsid w:val="0001264E"/>
    <w:pPr>
      <w:pBdr>
        <w:top w:val="single" w:sz="8" w:space="1" w:color="auto"/>
      </w:pBdr>
      <w:spacing w:before="600" w:after="120"/>
    </w:pPr>
    <w:rPr>
      <w:rFonts w:ascii="Arial Narrow" w:hAnsi="Arial Narrow" w:cs="Arial Narrow"/>
      <w:b/>
      <w:bCs/>
      <w:sz w:val="28"/>
      <w:szCs w:val="28"/>
    </w:rPr>
  </w:style>
  <w:style w:type="paragraph" w:customStyle="1" w:styleId="Titreduchapitre">
    <w:name w:val="Titre du chapitre"/>
    <w:basedOn w:val="Normal"/>
    <w:rsid w:val="0001264E"/>
    <w:pPr>
      <w:pBdr>
        <w:top w:val="single" w:sz="18" w:space="1" w:color="auto"/>
      </w:pBdr>
      <w:spacing w:before="120" w:after="120"/>
    </w:pPr>
    <w:rPr>
      <w:rFonts w:ascii="Arial Narrow" w:hAnsi="Arial Narrow" w:cs="Arial Narrow"/>
      <w:b/>
      <w:bCs/>
      <w:sz w:val="36"/>
      <w:szCs w:val="40"/>
    </w:rPr>
  </w:style>
  <w:style w:type="paragraph" w:customStyle="1" w:styleId="TexteSimple">
    <w:name w:val="Texte Simple"/>
    <w:basedOn w:val="Normal"/>
    <w:rsid w:val="0001264E"/>
    <w:pPr>
      <w:spacing w:after="120"/>
      <w:ind w:left="1843"/>
    </w:pPr>
    <w:rPr>
      <w:rFonts w:ascii="ArialMT" w:hAnsi="ArialMT" w:cs="ArialMT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377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16E8"/>
    <w:rPr>
      <w:rFonts w:ascii="Courier New" w:hAnsi="Courier New" w:cs="Courier New"/>
      <w:lang w:val="fr-CH" w:eastAsia="fr-CH"/>
    </w:rPr>
  </w:style>
  <w:style w:type="character" w:styleId="CodeHTML">
    <w:name w:val="HTML Code"/>
    <w:basedOn w:val="Policepardfaut"/>
    <w:uiPriority w:val="99"/>
    <w:semiHidden/>
    <w:unhideWhenUsed/>
    <w:rsid w:val="005F16E8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5063D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D2444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D2444"/>
    <w:rPr>
      <w:rFonts w:ascii="Arial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3D24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Dessin_Microsoft_Visio_2003-20102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Dessin_Microsoft_Visio_2003-20101.vsd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Dessin_Microsoft_Visio_2003-2010.vsd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e.CHEVILLAT\Documents\cpnv\modules-ict\MA18%20-%20Mode%20console\3)%20Exercices\E-MA18-Exercice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EB009-4B42-4C6D-A9EA-5207D4A63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E-MA18-Exercice.dotx</Template>
  <TotalTime>805</TotalTime>
  <Pages>3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ETSC</Company>
  <LinksUpToDate>false</LinksUpToDate>
  <CharactersWithSpaces>1525</CharactersWithSpaces>
  <SharedDoc>false</SharedDoc>
  <HLinks>
    <vt:vector size="12" baseType="variant">
      <vt:variant>
        <vt:i4>393229</vt:i4>
      </vt:variant>
      <vt:variant>
        <vt:i4>3965</vt:i4>
      </vt:variant>
      <vt:variant>
        <vt:i4>1025</vt:i4>
      </vt:variant>
      <vt:variant>
        <vt:i4>1</vt:i4>
      </vt:variant>
      <vt:variant>
        <vt:lpwstr>CPNV</vt:lpwstr>
      </vt:variant>
      <vt:variant>
        <vt:lpwstr/>
      </vt:variant>
      <vt:variant>
        <vt:i4>97</vt:i4>
      </vt:variant>
      <vt:variant>
        <vt:i4>-1</vt:i4>
      </vt:variant>
      <vt:variant>
        <vt:i4>1038</vt:i4>
      </vt:variant>
      <vt:variant>
        <vt:i4>1</vt:i4>
      </vt:variant>
      <vt:variant>
        <vt:lpwstr>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FASOLA Sylvain</dc:creator>
  <cp:keywords>Powershell;Script</cp:keywords>
  <cp:lastModifiedBy>MOTTIER André</cp:lastModifiedBy>
  <cp:revision>17</cp:revision>
  <cp:lastPrinted>2015-01-14T13:38:00Z</cp:lastPrinted>
  <dcterms:created xsi:type="dcterms:W3CDTF">2016-04-15T07:41:00Z</dcterms:created>
  <dcterms:modified xsi:type="dcterms:W3CDTF">2021-05-03T05:19:00Z</dcterms:modified>
</cp:coreProperties>
</file>