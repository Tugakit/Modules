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32" w:rsidRDefault="00BD5937" w:rsidP="000B1932">
      <w:pPr>
        <w:pStyle w:val="Titre"/>
        <w:rPr>
          <w:sz w:val="40"/>
        </w:rPr>
      </w:pPr>
      <w:r>
        <w:rPr>
          <w:sz w:val="40"/>
        </w:rPr>
        <w:t>Tests</w:t>
      </w:r>
      <w:r w:rsidR="00D90C9D">
        <w:rPr>
          <w:sz w:val="40"/>
        </w:rPr>
        <w:t> Logiciels</w:t>
      </w:r>
    </w:p>
    <w:p w:rsidR="000B1932" w:rsidRPr="001919E4" w:rsidRDefault="00564B6D" w:rsidP="00AF1F44">
      <w:pPr>
        <w:pStyle w:val="Titre1"/>
        <w:rPr>
          <w:smallCaps/>
        </w:rPr>
      </w:pPr>
      <w:r w:rsidRPr="001919E4">
        <w:t>But de l'exercice</w:t>
      </w:r>
    </w:p>
    <w:p w:rsidR="00321219" w:rsidRDefault="000106DA" w:rsidP="00D76298">
      <w:r>
        <w:t xml:space="preserve">Découvrir le monde fabuleux des </w:t>
      </w:r>
      <w:r w:rsidR="00D715BF">
        <w:t>tests logiciels</w:t>
      </w:r>
    </w:p>
    <w:p w:rsidR="00911810" w:rsidRPr="00AF1F44" w:rsidRDefault="00911810" w:rsidP="00AF1F44">
      <w:pPr>
        <w:pStyle w:val="Titre1"/>
      </w:pPr>
      <w:r w:rsidRPr="00AF1F44">
        <w:t>Spécifications</w:t>
      </w:r>
    </w:p>
    <w:p w:rsidR="00096094" w:rsidRDefault="00FC6775" w:rsidP="000B1932">
      <w:r>
        <w:t xml:space="preserve">Utilisez toutes les ressources à votre disposition pour créer un schéma heuristique </w:t>
      </w:r>
      <w:r w:rsidR="00BD5937">
        <w:t xml:space="preserve">avec les moyens de votre choix </w:t>
      </w:r>
      <w:r>
        <w:t xml:space="preserve">décrivant le monde fabuleux des </w:t>
      </w:r>
      <w:r w:rsidR="00D90C9D">
        <w:t>tests logiciels</w:t>
      </w:r>
      <w:r>
        <w:t>.</w:t>
      </w:r>
    </w:p>
    <w:p w:rsidR="00904C5F" w:rsidRDefault="00904C5F" w:rsidP="000B1932">
      <w:r>
        <w:t>Une fois votre schéma heuristique développé vous porterez tout particulièrement attention sur la partie « tests fonctionnels »</w:t>
      </w:r>
      <w:bookmarkStart w:id="0" w:name="_GoBack"/>
      <w:bookmarkEnd w:id="0"/>
    </w:p>
    <w:p w:rsidR="00505692" w:rsidRPr="001919E4" w:rsidRDefault="00505692" w:rsidP="00AF1F44">
      <w:pPr>
        <w:pStyle w:val="Titre1"/>
        <w:rPr>
          <w:smallCaps/>
        </w:rPr>
      </w:pPr>
      <w:r>
        <w:t>Livrables</w:t>
      </w:r>
    </w:p>
    <w:p w:rsidR="000106DA" w:rsidRDefault="00096094" w:rsidP="00D76298">
      <w:r>
        <w:t>Un schéma heuristique</w:t>
      </w:r>
    </w:p>
    <w:p w:rsidR="00AF1F44" w:rsidRPr="00AF1F44" w:rsidRDefault="00AF1F44" w:rsidP="00AF1F44">
      <w:pPr>
        <w:pStyle w:val="Titre1"/>
        <w:rPr>
          <w:smallCaps/>
        </w:rPr>
      </w:pPr>
      <w:r>
        <w:t>Indices</w:t>
      </w:r>
    </w:p>
    <w:p w:rsidR="00BD5937" w:rsidRDefault="00BD5937" w:rsidP="00BD5937">
      <w:pPr>
        <w:rPr>
          <w:lang w:val="fr-CH"/>
        </w:rPr>
      </w:pPr>
      <w:r>
        <w:rPr>
          <w:lang w:val="fr-CH"/>
        </w:rPr>
        <w:t>A quoi servent les tests ?</w:t>
      </w:r>
    </w:p>
    <w:p w:rsidR="000106DA" w:rsidRDefault="00BD5937" w:rsidP="00EC0F45">
      <w:pPr>
        <w:rPr>
          <w:lang w:val="fr-CH"/>
        </w:rPr>
      </w:pPr>
      <w:r>
        <w:rPr>
          <w:lang w:val="fr-CH"/>
        </w:rPr>
        <w:t>Quelles sont les différents types de tests ? (unitaire, de régression, fonctionnel,…)</w:t>
      </w:r>
    </w:p>
    <w:p w:rsidR="00AF1F44" w:rsidRDefault="00BD5937" w:rsidP="00EC0F45">
      <w:pPr>
        <w:rPr>
          <w:lang w:val="fr-CH"/>
        </w:rPr>
      </w:pPr>
      <w:r>
        <w:rPr>
          <w:lang w:val="fr-CH"/>
        </w:rPr>
        <w:t xml:space="preserve">Quelles sont les caractéristiques de chacun de ces tests ? A quel moment </w:t>
      </w:r>
      <w:r w:rsidR="001C062E">
        <w:rPr>
          <w:lang w:val="fr-CH"/>
        </w:rPr>
        <w:t>s’insèrent-ils dans le cycle de développement d’un logiciel ?</w:t>
      </w:r>
    </w:p>
    <w:p w:rsidR="00162A94" w:rsidRDefault="00162A94" w:rsidP="00EC0F45">
      <w:pPr>
        <w:rPr>
          <w:lang w:val="fr-CH"/>
        </w:rPr>
      </w:pPr>
      <w:r>
        <w:rPr>
          <w:lang w:val="fr-CH"/>
        </w:rPr>
        <w:t xml:space="preserve">Boîte blanche ? Boîte noire ? </w:t>
      </w:r>
    </w:p>
    <w:sectPr w:rsidR="00162A94" w:rsidSect="000B1932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5FB" w:rsidRDefault="002765FB">
      <w:r>
        <w:separator/>
      </w:r>
    </w:p>
  </w:endnote>
  <w:endnote w:type="continuationSeparator" w:id="0">
    <w:p w:rsidR="002765FB" w:rsidRDefault="0027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C95" w:rsidRDefault="004F6C95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84AE57" wp14:editId="03211D7F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4F6C95" w:rsidRPr="001919E4" w:rsidRDefault="004F6C95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 w:rsidR="00096094">
      <w:rPr>
        <w:sz w:val="20"/>
      </w:rPr>
      <w:t>JCT</w:t>
    </w:r>
    <w:r>
      <w:rPr>
        <w:sz w:val="20"/>
      </w:rPr>
      <w:t xml:space="preserve"> 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904C5F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5FB" w:rsidRDefault="002765FB">
      <w:r>
        <w:separator/>
      </w:r>
    </w:p>
  </w:footnote>
  <w:footnote w:type="continuationSeparator" w:id="0">
    <w:p w:rsidR="002765FB" w:rsidRDefault="00276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4F6C95">
      <w:trPr>
        <w:trHeight w:val="536"/>
      </w:trPr>
      <w:tc>
        <w:tcPr>
          <w:tcW w:w="2229" w:type="dxa"/>
          <w:vAlign w:val="center"/>
        </w:tcPr>
        <w:p w:rsidR="004F6C95" w:rsidRDefault="004F6C95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2A7602C7" wp14:editId="0C5546AA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4F6C95" w:rsidRDefault="004F6C95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4F6C95" w:rsidRDefault="00841F44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4F6C95" w:rsidRDefault="004F6C95" w:rsidP="00841F44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>Exercice</w:t>
          </w:r>
          <w:r w:rsidR="00FC6775">
            <w:rPr>
              <w:b/>
            </w:rPr>
            <w:t xml:space="preserve"> </w:t>
          </w:r>
          <w:r w:rsidR="00096094">
            <w:rPr>
              <w:b/>
            </w:rPr>
            <w:t>1</w:t>
          </w:r>
          <w:r w:rsidR="00D715BF">
            <w:rPr>
              <w:b/>
            </w:rPr>
            <w:t>3</w:t>
          </w:r>
        </w:p>
      </w:tc>
    </w:tr>
  </w:tbl>
  <w:p w:rsidR="004F6C95" w:rsidRDefault="004F6C95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722A"/>
    <w:multiLevelType w:val="multilevel"/>
    <w:tmpl w:val="237A893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7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7"/>
  </w:num>
  <w:num w:numId="12">
    <w:abstractNumId w:val="15"/>
  </w:num>
  <w:num w:numId="13">
    <w:abstractNumId w:val="12"/>
  </w:num>
  <w:num w:numId="14">
    <w:abstractNumId w:val="7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E"/>
    <w:rsid w:val="00000AC2"/>
    <w:rsid w:val="000106DA"/>
    <w:rsid w:val="0001264E"/>
    <w:rsid w:val="0006258E"/>
    <w:rsid w:val="0008778A"/>
    <w:rsid w:val="00096094"/>
    <w:rsid w:val="000B1932"/>
    <w:rsid w:val="000F2386"/>
    <w:rsid w:val="00123775"/>
    <w:rsid w:val="00124C57"/>
    <w:rsid w:val="00162A94"/>
    <w:rsid w:val="001919E4"/>
    <w:rsid w:val="001C062E"/>
    <w:rsid w:val="001D2590"/>
    <w:rsid w:val="001F02B9"/>
    <w:rsid w:val="0020514F"/>
    <w:rsid w:val="002765FB"/>
    <w:rsid w:val="002B5430"/>
    <w:rsid w:val="00321219"/>
    <w:rsid w:val="003354BD"/>
    <w:rsid w:val="00344D6C"/>
    <w:rsid w:val="003657DB"/>
    <w:rsid w:val="003D64F0"/>
    <w:rsid w:val="00401B16"/>
    <w:rsid w:val="004037EB"/>
    <w:rsid w:val="0045063D"/>
    <w:rsid w:val="00492C3D"/>
    <w:rsid w:val="004F026D"/>
    <w:rsid w:val="004F3910"/>
    <w:rsid w:val="004F3A7C"/>
    <w:rsid w:val="004F6C95"/>
    <w:rsid w:val="00505692"/>
    <w:rsid w:val="00511183"/>
    <w:rsid w:val="00515499"/>
    <w:rsid w:val="00536951"/>
    <w:rsid w:val="00557A2D"/>
    <w:rsid w:val="00564B6D"/>
    <w:rsid w:val="00584650"/>
    <w:rsid w:val="005869B3"/>
    <w:rsid w:val="00593AF3"/>
    <w:rsid w:val="005F16E8"/>
    <w:rsid w:val="00645E59"/>
    <w:rsid w:val="006F1674"/>
    <w:rsid w:val="006F75C2"/>
    <w:rsid w:val="00732C80"/>
    <w:rsid w:val="0074308D"/>
    <w:rsid w:val="00780401"/>
    <w:rsid w:val="007C5535"/>
    <w:rsid w:val="007D0026"/>
    <w:rsid w:val="0080446E"/>
    <w:rsid w:val="00834FC0"/>
    <w:rsid w:val="00841F44"/>
    <w:rsid w:val="0089224A"/>
    <w:rsid w:val="008B68D4"/>
    <w:rsid w:val="008F6BB1"/>
    <w:rsid w:val="00904C5F"/>
    <w:rsid w:val="00911810"/>
    <w:rsid w:val="00916197"/>
    <w:rsid w:val="00987100"/>
    <w:rsid w:val="009935E2"/>
    <w:rsid w:val="009A4351"/>
    <w:rsid w:val="009C64AD"/>
    <w:rsid w:val="00A2059B"/>
    <w:rsid w:val="00A32317"/>
    <w:rsid w:val="00A956EE"/>
    <w:rsid w:val="00AB5909"/>
    <w:rsid w:val="00AD6F41"/>
    <w:rsid w:val="00AF1F44"/>
    <w:rsid w:val="00B3728B"/>
    <w:rsid w:val="00B4378E"/>
    <w:rsid w:val="00B47583"/>
    <w:rsid w:val="00B52553"/>
    <w:rsid w:val="00B875C5"/>
    <w:rsid w:val="00BD0B03"/>
    <w:rsid w:val="00BD5937"/>
    <w:rsid w:val="00BD61FD"/>
    <w:rsid w:val="00C22660"/>
    <w:rsid w:val="00C42368"/>
    <w:rsid w:val="00C57DCE"/>
    <w:rsid w:val="00D31ED4"/>
    <w:rsid w:val="00D715BF"/>
    <w:rsid w:val="00D76298"/>
    <w:rsid w:val="00D85A8B"/>
    <w:rsid w:val="00D90C9D"/>
    <w:rsid w:val="00DE2E7C"/>
    <w:rsid w:val="00E61C9A"/>
    <w:rsid w:val="00E65BA4"/>
    <w:rsid w:val="00EC0F45"/>
    <w:rsid w:val="00F94B2C"/>
    <w:rsid w:val="00FB477F"/>
    <w:rsid w:val="00FB63F9"/>
    <w:rsid w:val="00FC2540"/>
    <w:rsid w:val="00FC6775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AF1F44"/>
    <w:pPr>
      <w:keepNext/>
      <w:numPr>
        <w:numId w:val="1"/>
      </w:numPr>
      <w:shd w:val="clear" w:color="auto" w:fill="F2F2F2" w:themeFill="background1" w:themeFillShade="F2"/>
      <w:spacing w:before="240" w:after="240"/>
      <w:ind w:left="0" w:firstLine="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AF1F44"/>
    <w:pPr>
      <w:keepNext/>
      <w:numPr>
        <w:numId w:val="1"/>
      </w:numPr>
      <w:shd w:val="clear" w:color="auto" w:fill="F2F2F2" w:themeFill="background1" w:themeFillShade="F2"/>
      <w:spacing w:before="240" w:after="240"/>
      <w:ind w:left="0" w:firstLine="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FDFBF-03BF-4A5A-91CC-B1CBE347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1418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706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CHEVILLAT Jerome</cp:lastModifiedBy>
  <cp:revision>22</cp:revision>
  <cp:lastPrinted>2015-01-14T13:38:00Z</cp:lastPrinted>
  <dcterms:created xsi:type="dcterms:W3CDTF">2016-04-15T07:41:00Z</dcterms:created>
  <dcterms:modified xsi:type="dcterms:W3CDTF">2016-05-30T05:31:00Z</dcterms:modified>
</cp:coreProperties>
</file>