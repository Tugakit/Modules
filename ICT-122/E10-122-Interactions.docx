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32" w:rsidRDefault="00D84014" w:rsidP="000B1932">
      <w:pPr>
        <w:pStyle w:val="Titre"/>
        <w:rPr>
          <w:sz w:val="40"/>
        </w:rPr>
      </w:pPr>
      <w:r>
        <w:rPr>
          <w:sz w:val="40"/>
        </w:rPr>
        <w:t>Interactions</w:t>
      </w:r>
    </w:p>
    <w:p w:rsidR="000B1932" w:rsidRPr="001919E4" w:rsidRDefault="00F83C26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But de</w:t>
      </w:r>
      <w:r w:rsidR="00C946E8">
        <w:rPr>
          <w:smallCaps w:val="0"/>
          <w:sz w:val="28"/>
        </w:rPr>
        <w:t xml:space="preserve"> l’</w:t>
      </w:r>
      <w:r w:rsidR="00564B6D" w:rsidRPr="001919E4">
        <w:rPr>
          <w:smallCaps w:val="0"/>
          <w:sz w:val="28"/>
        </w:rPr>
        <w:t>exercice</w:t>
      </w:r>
    </w:p>
    <w:p w:rsidR="00911810" w:rsidRDefault="001B4875" w:rsidP="00CB006B">
      <w:r>
        <w:t>Créer un</w:t>
      </w:r>
      <w:r w:rsidR="00E07BB8">
        <w:t xml:space="preserve"> </w:t>
      </w:r>
      <w:r w:rsidR="00D84014">
        <w:t>script interac</w:t>
      </w:r>
      <w:r w:rsidR="005308FC">
        <w:t>tif permettant l’interaction avec le contenu d’un</w:t>
      </w:r>
      <w:r w:rsidR="00D84014">
        <w:t xml:space="preserve"> répertoire</w:t>
      </w:r>
      <w:r w:rsidR="00E42056">
        <w:t>.</w:t>
      </w:r>
    </w:p>
    <w:p w:rsidR="00911810" w:rsidRPr="001919E4" w:rsidRDefault="00D84014" w:rsidP="00911810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Donnée</w:t>
      </w:r>
    </w:p>
    <w:p w:rsidR="00BD2B5A" w:rsidRDefault="000C39CF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noProof/>
          <w:szCs w:val="22"/>
          <w:lang w:val="fr-CH" w:eastAsia="fr-CH"/>
        </w:rPr>
        <w:drawing>
          <wp:anchor distT="0" distB="0" distL="114300" distR="114300" simplePos="0" relativeHeight="251658240" behindDoc="0" locked="0" layoutInCell="1" allowOverlap="1" wp14:anchorId="6CEA80F0" wp14:editId="7B6159CA">
            <wp:simplePos x="0" y="0"/>
            <wp:positionH relativeFrom="column">
              <wp:posOffset>1353820</wp:posOffset>
            </wp:positionH>
            <wp:positionV relativeFrom="paragraph">
              <wp:posOffset>479425</wp:posOffset>
            </wp:positionV>
            <wp:extent cx="2912110" cy="2973070"/>
            <wp:effectExtent l="0" t="0" r="2540" b="0"/>
            <wp:wrapTopAndBottom/>
            <wp:docPr id="1" name="Image 1" descr="C:\Users\Jerome.CHEVILLAT\Dropbox\Captures d'écran\Capture d'écran 2016-05-04 15.4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me.CHEVILLAT\Dropbox\Captures d'écran\Capture d'écran 2016-05-04 15.44.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2" t="52604" r="30986" b="14410"/>
                    <a:stretch/>
                  </pic:blipFill>
                  <pic:spPr bwMode="auto">
                    <a:xfrm>
                      <a:off x="0" y="0"/>
                      <a:ext cx="29121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014">
        <w:rPr>
          <w:rFonts w:cs="Arial"/>
          <w:szCs w:val="22"/>
          <w:lang w:val="fr-CH"/>
        </w:rPr>
        <w:t xml:space="preserve">Créez un script interactif </w:t>
      </w:r>
      <w:proofErr w:type="spellStart"/>
      <w:r w:rsidR="00D84014">
        <w:rPr>
          <w:rFonts w:cs="Arial"/>
          <w:szCs w:val="22"/>
          <w:lang w:val="fr-CH"/>
        </w:rPr>
        <w:t>PowerShell</w:t>
      </w:r>
      <w:proofErr w:type="spellEnd"/>
      <w:r w:rsidR="00D84014">
        <w:rPr>
          <w:rFonts w:cs="Arial"/>
          <w:szCs w:val="22"/>
          <w:lang w:val="fr-CH"/>
        </w:rPr>
        <w:t xml:space="preserve"> nommé « </w:t>
      </w:r>
      <w:proofErr w:type="spellStart"/>
      <w:r w:rsidR="00D84014">
        <w:rPr>
          <w:rFonts w:cs="Arial"/>
          <w:szCs w:val="22"/>
          <w:lang w:val="fr-CH"/>
        </w:rPr>
        <w:t>menuRepertoire</w:t>
      </w:r>
      <w:proofErr w:type="spellEnd"/>
      <w:r w:rsidR="00D84014">
        <w:rPr>
          <w:rFonts w:cs="Arial"/>
          <w:szCs w:val="22"/>
          <w:lang w:val="fr-CH"/>
        </w:rPr>
        <w:t xml:space="preserve"> ». Le répertoire concerné est passé en</w:t>
      </w:r>
      <w:r w:rsidR="004B39EE">
        <w:rPr>
          <w:rFonts w:cs="Arial"/>
          <w:szCs w:val="22"/>
          <w:lang w:val="fr-CH"/>
        </w:rPr>
        <w:t xml:space="preserve"> </w:t>
      </w:r>
      <w:r w:rsidR="00D84014">
        <w:rPr>
          <w:rFonts w:cs="Arial"/>
          <w:szCs w:val="22"/>
          <w:lang w:val="fr-CH"/>
        </w:rPr>
        <w:t>paramètre.</w:t>
      </w:r>
    </w:p>
    <w:p w:rsidR="000C39CF" w:rsidRDefault="000C39CF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Si la réponse est 1</w:t>
      </w:r>
    </w:p>
    <w:p w:rsidR="00D84014" w:rsidRPr="00964CBE" w:rsidRDefault="00D84014" w:rsidP="00D84014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964CBE">
        <w:rPr>
          <w:rFonts w:cs="Arial"/>
          <w:i/>
          <w:szCs w:val="22"/>
          <w:lang w:val="fr-CH"/>
        </w:rPr>
        <w:t>afficher le nom du répertoire passé en paramètre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Si la réponse est 2</w:t>
      </w:r>
    </w:p>
    <w:p w:rsidR="00D84014" w:rsidRPr="00964CBE" w:rsidRDefault="00D84014" w:rsidP="00D84014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964CBE">
        <w:rPr>
          <w:rFonts w:cs="Arial"/>
          <w:i/>
          <w:szCs w:val="22"/>
          <w:lang w:val="fr-CH"/>
        </w:rPr>
        <w:t>afficher le contenu détaillé du répertoire passé en paramètre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Si la réponse est 3</w:t>
      </w:r>
    </w:p>
    <w:p w:rsidR="00D84014" w:rsidRPr="00964CBE" w:rsidRDefault="00D84014" w:rsidP="00D84014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964CBE">
        <w:rPr>
          <w:rFonts w:cs="Arial"/>
          <w:i/>
          <w:szCs w:val="22"/>
          <w:lang w:val="fr-CH"/>
        </w:rPr>
        <w:t>demander le nom du fichier et afficher les informations détaillées. Le fichier se trouve dans le répertoire courant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Si la réponse est 4</w:t>
      </w:r>
    </w:p>
    <w:p w:rsidR="00D84014" w:rsidRPr="00964CBE" w:rsidRDefault="00D84014" w:rsidP="00D84014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964CBE">
        <w:rPr>
          <w:rFonts w:cs="Arial"/>
          <w:i/>
          <w:szCs w:val="22"/>
          <w:lang w:val="fr-CH"/>
        </w:rPr>
        <w:t>demander le chemin du répertoire de destination et se déplacer à l'intérieur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Si la réponse est 5</w:t>
      </w:r>
    </w:p>
    <w:p w:rsidR="00D84014" w:rsidRPr="00964CBE" w:rsidRDefault="00D84014" w:rsidP="00D84014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964CBE">
        <w:rPr>
          <w:rFonts w:cs="Arial"/>
          <w:i/>
          <w:szCs w:val="22"/>
          <w:lang w:val="fr-CH"/>
        </w:rPr>
        <w:t>demander le nom du fichier, demander le nombre de lignes à afficher et afficher les lignes. Le fichier se trouve dans le répertoire courant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  <w:r>
        <w:rPr>
          <w:rFonts w:cs="Arial"/>
          <w:szCs w:val="22"/>
          <w:lang w:val="fr-CH"/>
        </w:rPr>
        <w:t>Si la réponse est 0</w:t>
      </w:r>
    </w:p>
    <w:p w:rsidR="00D84014" w:rsidRPr="00964CBE" w:rsidRDefault="00D84014" w:rsidP="00D84014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rPr>
          <w:rFonts w:cs="Arial"/>
          <w:i/>
          <w:szCs w:val="22"/>
          <w:lang w:val="fr-CH"/>
        </w:rPr>
      </w:pPr>
      <w:r w:rsidRPr="00964CBE">
        <w:rPr>
          <w:rFonts w:cs="Arial"/>
          <w:i/>
          <w:szCs w:val="22"/>
          <w:lang w:val="fr-CH"/>
        </w:rPr>
        <w:t>sortie du programme</w:t>
      </w:r>
    </w:p>
    <w:p w:rsidR="00D84014" w:rsidRDefault="00D84014" w:rsidP="00D84014">
      <w:pPr>
        <w:autoSpaceDE w:val="0"/>
        <w:autoSpaceDN w:val="0"/>
        <w:adjustRightInd w:val="0"/>
        <w:rPr>
          <w:rFonts w:cs="Arial"/>
          <w:szCs w:val="22"/>
          <w:lang w:val="fr-CH"/>
        </w:rPr>
      </w:pPr>
    </w:p>
    <w:p w:rsidR="001B4875" w:rsidRPr="001B4875" w:rsidRDefault="001B4875" w:rsidP="00D8401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Livrable</w:t>
      </w:r>
    </w:p>
    <w:p w:rsidR="00791BCB" w:rsidRDefault="00791BCB" w:rsidP="00B7040E"/>
    <w:p w:rsidR="00791BCB" w:rsidRDefault="00791BCB" w:rsidP="00B7040E">
      <w:proofErr w:type="gramStart"/>
      <w:r>
        <w:t>3.</w:t>
      </w:r>
      <w:r>
        <w:t>a</w:t>
      </w:r>
      <w:proofErr w:type="gramEnd"/>
      <w:r>
        <w:t xml:space="preserve"> Le </w:t>
      </w:r>
      <w:r>
        <w:t>diagramme de flux complet</w:t>
      </w:r>
      <w:r>
        <w:t>.</w:t>
      </w:r>
    </w:p>
    <w:p w:rsidR="00791BCB" w:rsidRDefault="00791BCB" w:rsidP="00B7040E"/>
    <w:p w:rsidR="00B7040E" w:rsidRPr="00573252" w:rsidRDefault="00791BCB" w:rsidP="00B7040E">
      <w:proofErr w:type="gramStart"/>
      <w:r>
        <w:t>3.b</w:t>
      </w:r>
      <w:proofErr w:type="gramEnd"/>
      <w:r>
        <w:t xml:space="preserve"> </w:t>
      </w:r>
      <w:r w:rsidR="004757A6">
        <w:t xml:space="preserve">Le </w:t>
      </w:r>
      <w:r w:rsidR="00D84014">
        <w:t>script « </w:t>
      </w:r>
      <w:proofErr w:type="spellStart"/>
      <w:r w:rsidR="00D84014">
        <w:t>menuRepertoire</w:t>
      </w:r>
      <w:proofErr w:type="spellEnd"/>
      <w:r w:rsidR="00D84014">
        <w:t> » fonctionnel et commenté</w:t>
      </w:r>
      <w:r w:rsidR="00D66ECA">
        <w:t>.</w:t>
      </w:r>
      <w:bookmarkStart w:id="0" w:name="_GoBack"/>
      <w:bookmarkEnd w:id="0"/>
    </w:p>
    <w:sectPr w:rsidR="00B7040E" w:rsidRPr="00573252" w:rsidSect="000B1932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2D2" w:rsidRDefault="004702D2">
      <w:r>
        <w:separator/>
      </w:r>
    </w:p>
  </w:endnote>
  <w:endnote w:type="continuationSeparator" w:id="0">
    <w:p w:rsidR="004702D2" w:rsidRDefault="0047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FA" w:rsidRDefault="002B25FA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3000336" wp14:editId="5287E6AA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2B25FA" w:rsidRPr="001919E4" w:rsidRDefault="002B25FA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0C39CF">
      <w:rPr>
        <w:sz w:val="20"/>
      </w:rPr>
      <w:t xml:space="preserve">JCT </w:t>
    </w:r>
    <w:r>
      <w:rPr>
        <w:sz w:val="20"/>
      </w:rPr>
      <w:t>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791BCB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2D2" w:rsidRDefault="004702D2">
      <w:r>
        <w:separator/>
      </w:r>
    </w:p>
  </w:footnote>
  <w:footnote w:type="continuationSeparator" w:id="0">
    <w:p w:rsidR="004702D2" w:rsidRDefault="00470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2B25FA">
      <w:trPr>
        <w:trHeight w:val="536"/>
      </w:trPr>
      <w:tc>
        <w:tcPr>
          <w:tcW w:w="2229" w:type="dxa"/>
          <w:vAlign w:val="center"/>
        </w:tcPr>
        <w:p w:rsidR="002B25FA" w:rsidRDefault="002B25FA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6DA5411E" wp14:editId="77C00A44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2B25FA" w:rsidRDefault="002B25FA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2B25FA" w:rsidRDefault="002B25FA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2B25FA" w:rsidRDefault="002B25FA" w:rsidP="00D84014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 xml:space="preserve">Exercice </w:t>
          </w:r>
          <w:r w:rsidR="00D84014">
            <w:rPr>
              <w:b/>
            </w:rPr>
            <w:t>10</w:t>
          </w:r>
        </w:p>
      </w:tc>
    </w:tr>
  </w:tbl>
  <w:p w:rsidR="002B25FA" w:rsidRDefault="002B25FA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AC5"/>
    <w:multiLevelType w:val="hybridMultilevel"/>
    <w:tmpl w:val="1BFE43E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156CC"/>
    <w:multiLevelType w:val="hybridMultilevel"/>
    <w:tmpl w:val="D068D1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381E92"/>
    <w:multiLevelType w:val="singleLevel"/>
    <w:tmpl w:val="100C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11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48736D"/>
    <w:multiLevelType w:val="hybridMultilevel"/>
    <w:tmpl w:val="C7AC8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9D5CE6"/>
    <w:multiLevelType w:val="hybridMultilevel"/>
    <w:tmpl w:val="AB2407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21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81202"/>
    <w:multiLevelType w:val="hybridMultilevel"/>
    <w:tmpl w:val="FEEA1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0"/>
  </w:num>
  <w:num w:numId="4">
    <w:abstractNumId w:val="3"/>
  </w:num>
  <w:num w:numId="5">
    <w:abstractNumId w:val="16"/>
  </w:num>
  <w:num w:numId="6">
    <w:abstractNumId w:val="15"/>
  </w:num>
  <w:num w:numId="7">
    <w:abstractNumId w:val="12"/>
  </w:num>
  <w:num w:numId="8">
    <w:abstractNumId w:val="4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14"/>
  </w:num>
  <w:num w:numId="14">
    <w:abstractNumId w:val="9"/>
  </w:num>
  <w:num w:numId="15">
    <w:abstractNumId w:val="20"/>
  </w:num>
  <w:num w:numId="16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5"/>
  </w:num>
  <w:num w:numId="18">
    <w:abstractNumId w:val="11"/>
  </w:num>
  <w:num w:numId="19">
    <w:abstractNumId w:val="6"/>
  </w:num>
  <w:num w:numId="20">
    <w:abstractNumId w:val="22"/>
  </w:num>
  <w:num w:numId="21">
    <w:abstractNumId w:val="13"/>
  </w:num>
  <w:num w:numId="22">
    <w:abstractNumId w:val="18"/>
  </w:num>
  <w:num w:numId="23">
    <w:abstractNumId w:val="17"/>
  </w:num>
  <w:num w:numId="24">
    <w:abstractNumId w:val="0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51032"/>
    <w:rsid w:val="0006258E"/>
    <w:rsid w:val="0008778A"/>
    <w:rsid w:val="000B1932"/>
    <w:rsid w:val="000C39CF"/>
    <w:rsid w:val="000F2386"/>
    <w:rsid w:val="00123775"/>
    <w:rsid w:val="001919E4"/>
    <w:rsid w:val="001B4875"/>
    <w:rsid w:val="001D2590"/>
    <w:rsid w:val="001F02B9"/>
    <w:rsid w:val="0020514F"/>
    <w:rsid w:val="00262A05"/>
    <w:rsid w:val="00276D11"/>
    <w:rsid w:val="002B25FA"/>
    <w:rsid w:val="002B5430"/>
    <w:rsid w:val="003354BD"/>
    <w:rsid w:val="00344D6C"/>
    <w:rsid w:val="003657DB"/>
    <w:rsid w:val="003C0178"/>
    <w:rsid w:val="003D64F0"/>
    <w:rsid w:val="00401B16"/>
    <w:rsid w:val="004037EB"/>
    <w:rsid w:val="0045063D"/>
    <w:rsid w:val="00462C03"/>
    <w:rsid w:val="004702D2"/>
    <w:rsid w:val="004757A6"/>
    <w:rsid w:val="00477697"/>
    <w:rsid w:val="00487A8F"/>
    <w:rsid w:val="0049074F"/>
    <w:rsid w:val="00492C3D"/>
    <w:rsid w:val="004A64B4"/>
    <w:rsid w:val="004B39EE"/>
    <w:rsid w:val="004F026D"/>
    <w:rsid w:val="004F3910"/>
    <w:rsid w:val="004F3A7C"/>
    <w:rsid w:val="004F6C95"/>
    <w:rsid w:val="00505692"/>
    <w:rsid w:val="0050765C"/>
    <w:rsid w:val="00511183"/>
    <w:rsid w:val="005308FC"/>
    <w:rsid w:val="00555399"/>
    <w:rsid w:val="00557A2D"/>
    <w:rsid w:val="00564B6D"/>
    <w:rsid w:val="00565921"/>
    <w:rsid w:val="00573252"/>
    <w:rsid w:val="00584650"/>
    <w:rsid w:val="005869B3"/>
    <w:rsid w:val="00593AF3"/>
    <w:rsid w:val="005F16E8"/>
    <w:rsid w:val="00624191"/>
    <w:rsid w:val="00626F1F"/>
    <w:rsid w:val="00645E59"/>
    <w:rsid w:val="006C2501"/>
    <w:rsid w:val="006F1674"/>
    <w:rsid w:val="006F75C2"/>
    <w:rsid w:val="00732C80"/>
    <w:rsid w:val="00737DF0"/>
    <w:rsid w:val="0074308D"/>
    <w:rsid w:val="00780401"/>
    <w:rsid w:val="007836AD"/>
    <w:rsid w:val="00791BCB"/>
    <w:rsid w:val="007C5744"/>
    <w:rsid w:val="007D0026"/>
    <w:rsid w:val="0080446E"/>
    <w:rsid w:val="00830CD5"/>
    <w:rsid w:val="00834FC0"/>
    <w:rsid w:val="00841F44"/>
    <w:rsid w:val="008633B9"/>
    <w:rsid w:val="00874636"/>
    <w:rsid w:val="0089224A"/>
    <w:rsid w:val="008F5911"/>
    <w:rsid w:val="008F6BB1"/>
    <w:rsid w:val="00911810"/>
    <w:rsid w:val="009127C9"/>
    <w:rsid w:val="00916197"/>
    <w:rsid w:val="00924C78"/>
    <w:rsid w:val="00964CBE"/>
    <w:rsid w:val="009935E2"/>
    <w:rsid w:val="009A1743"/>
    <w:rsid w:val="009A4351"/>
    <w:rsid w:val="009C4636"/>
    <w:rsid w:val="00A2059B"/>
    <w:rsid w:val="00A50214"/>
    <w:rsid w:val="00A537AE"/>
    <w:rsid w:val="00AA20ED"/>
    <w:rsid w:val="00AB5909"/>
    <w:rsid w:val="00B4378E"/>
    <w:rsid w:val="00B52553"/>
    <w:rsid w:val="00B7040E"/>
    <w:rsid w:val="00B875C5"/>
    <w:rsid w:val="00B900D4"/>
    <w:rsid w:val="00BC0A03"/>
    <w:rsid w:val="00BC4F08"/>
    <w:rsid w:val="00BD0B03"/>
    <w:rsid w:val="00BD2B5A"/>
    <w:rsid w:val="00BD61FD"/>
    <w:rsid w:val="00C03569"/>
    <w:rsid w:val="00C22660"/>
    <w:rsid w:val="00C42368"/>
    <w:rsid w:val="00C57DCE"/>
    <w:rsid w:val="00C946E8"/>
    <w:rsid w:val="00CB006B"/>
    <w:rsid w:val="00D31ED4"/>
    <w:rsid w:val="00D66ECA"/>
    <w:rsid w:val="00D84014"/>
    <w:rsid w:val="00D85A8B"/>
    <w:rsid w:val="00D907FC"/>
    <w:rsid w:val="00D94CED"/>
    <w:rsid w:val="00DE2E7C"/>
    <w:rsid w:val="00E07BB8"/>
    <w:rsid w:val="00E42056"/>
    <w:rsid w:val="00E61C9A"/>
    <w:rsid w:val="00E65BA4"/>
    <w:rsid w:val="00F11119"/>
    <w:rsid w:val="00F23922"/>
    <w:rsid w:val="00F73263"/>
    <w:rsid w:val="00F83C26"/>
    <w:rsid w:val="00F94B2C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AA20ED"/>
  </w:style>
  <w:style w:type="character" w:styleId="lev">
    <w:name w:val="Strong"/>
    <w:basedOn w:val="Policepardfaut"/>
    <w:uiPriority w:val="22"/>
    <w:qFormat/>
    <w:rsid w:val="00AA20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AA20ED"/>
  </w:style>
  <w:style w:type="character" w:styleId="lev">
    <w:name w:val="Strong"/>
    <w:basedOn w:val="Policepardfaut"/>
    <w:uiPriority w:val="22"/>
    <w:qFormat/>
    <w:rsid w:val="00AA2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4771-7B11-4E08-BC49-7D90DEE5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</Template>
  <TotalTime>275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923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MOTTIER André</cp:lastModifiedBy>
  <cp:revision>35</cp:revision>
  <cp:lastPrinted>2015-01-14T13:38:00Z</cp:lastPrinted>
  <dcterms:created xsi:type="dcterms:W3CDTF">2016-04-21T09:41:00Z</dcterms:created>
  <dcterms:modified xsi:type="dcterms:W3CDTF">2016-05-11T05:45:00Z</dcterms:modified>
</cp:coreProperties>
</file>