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D219E" w14:textId="0EC4E495" w:rsidR="00F416DC" w:rsidRPr="002628EB" w:rsidRDefault="00811276" w:rsidP="002C57F1">
      <w:pPr>
        <w:pStyle w:val="TitreModule"/>
      </w:pPr>
      <w:r>
        <w:rPr>
          <w:noProof/>
          <w:lang w:val="fr-CH" w:eastAsia="fr-CH"/>
        </w:rPr>
        <w:drawing>
          <wp:anchor distT="0" distB="0" distL="114300" distR="114300" simplePos="0" relativeHeight="251657728" behindDoc="0" locked="0" layoutInCell="1" allowOverlap="1" wp14:anchorId="18CE3C3E" wp14:editId="2200ABA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73505" cy="403225"/>
            <wp:effectExtent l="0" t="0" r="0" b="0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BA0" w:rsidRPr="002628EB">
        <w:t>IC</w:t>
      </w:r>
      <w:r w:rsidR="001C481F">
        <w:t>T</w:t>
      </w:r>
      <w:r w:rsidR="00EC2BA0" w:rsidRPr="002628EB">
        <w:t>-1</w:t>
      </w:r>
      <w:r w:rsidR="00BB727D">
        <w:t>22</w:t>
      </w:r>
    </w:p>
    <w:p w14:paraId="497F7746" w14:textId="77777777" w:rsidR="00783AD7" w:rsidRPr="002628EB" w:rsidRDefault="00BB727D" w:rsidP="00783AD7">
      <w:pPr>
        <w:pStyle w:val="DescModule"/>
        <w:rPr>
          <w:lang w:val="fr-FR"/>
        </w:rPr>
      </w:pPr>
      <w:r>
        <w:rPr>
          <w:lang w:val="fr-FR"/>
        </w:rPr>
        <w:t>Macros – automatiser les procédures</w:t>
      </w:r>
    </w:p>
    <w:p w14:paraId="3A0FA035" w14:textId="77777777" w:rsidR="00BE58A5" w:rsidRPr="002628EB" w:rsidRDefault="00BB727D" w:rsidP="001B27A5">
      <w:pPr>
        <w:pStyle w:val="TitreExo"/>
      </w:pPr>
      <w:r>
        <w:t>Debugger : Exercice d’application</w:t>
      </w:r>
    </w:p>
    <w:p w14:paraId="0481DAB0" w14:textId="77777777" w:rsidR="00501154" w:rsidRDefault="00501154" w:rsidP="001F6BA9">
      <w:pPr>
        <w:pStyle w:val="Titre3"/>
      </w:pPr>
    </w:p>
    <w:p w14:paraId="04AF45B8" w14:textId="77777777" w:rsidR="00F93252" w:rsidRDefault="00F93252" w:rsidP="00F93252">
      <w:pPr>
        <w:rPr>
          <w:lang w:val="fr-FR"/>
        </w:rPr>
      </w:pPr>
    </w:p>
    <w:p w14:paraId="531244A9" w14:textId="77777777" w:rsidR="00F93252" w:rsidRPr="00BB727D" w:rsidRDefault="00BB727D" w:rsidP="00BB727D">
      <w:pPr>
        <w:rPr>
          <w:rStyle w:val="lev"/>
        </w:rPr>
      </w:pPr>
      <w:r w:rsidRPr="00C37872">
        <w:rPr>
          <w:rStyle w:val="lev"/>
        </w:rPr>
        <w:t>Objectifs </w:t>
      </w:r>
      <w:r w:rsidRPr="00BB727D">
        <w:rPr>
          <w:rStyle w:val="lev"/>
        </w:rPr>
        <w:t>:</w:t>
      </w:r>
    </w:p>
    <w:p w14:paraId="7EE0F6A9" w14:textId="77777777" w:rsidR="00BB727D" w:rsidRDefault="00BB727D" w:rsidP="00BB727D">
      <w:pPr>
        <w:numPr>
          <w:ilvl w:val="0"/>
          <w:numId w:val="40"/>
        </w:numPr>
        <w:rPr>
          <w:lang w:val="fr-FR"/>
        </w:rPr>
      </w:pPr>
      <w:r>
        <w:rPr>
          <w:lang w:val="fr-FR"/>
        </w:rPr>
        <w:t>utiliser le debugger de l’interface Powershell ISE</w:t>
      </w:r>
    </w:p>
    <w:p w14:paraId="1763A77C" w14:textId="77777777" w:rsidR="00BB727D" w:rsidRDefault="00BB727D" w:rsidP="00BB727D">
      <w:pPr>
        <w:numPr>
          <w:ilvl w:val="0"/>
          <w:numId w:val="40"/>
        </w:numPr>
        <w:rPr>
          <w:lang w:val="fr-FR"/>
        </w:rPr>
      </w:pPr>
      <w:r>
        <w:rPr>
          <w:lang w:val="fr-FR"/>
        </w:rPr>
        <w:t>Travailler avec les points d’arrêt</w:t>
      </w:r>
    </w:p>
    <w:p w14:paraId="651CFDB6" w14:textId="77777777" w:rsidR="00BB727D" w:rsidRDefault="00BB727D" w:rsidP="00BB727D">
      <w:pPr>
        <w:numPr>
          <w:ilvl w:val="0"/>
          <w:numId w:val="40"/>
        </w:numPr>
        <w:rPr>
          <w:lang w:val="fr-FR"/>
        </w:rPr>
      </w:pPr>
      <w:r>
        <w:rPr>
          <w:lang w:val="fr-FR"/>
        </w:rPr>
        <w:t>Utiliser le fonctionnement pas à pas</w:t>
      </w:r>
    </w:p>
    <w:p w14:paraId="243E1BC4" w14:textId="77777777" w:rsidR="00BB727D" w:rsidRDefault="00BB727D" w:rsidP="00BB727D">
      <w:pPr>
        <w:numPr>
          <w:ilvl w:val="0"/>
          <w:numId w:val="40"/>
        </w:numPr>
        <w:rPr>
          <w:lang w:val="fr-FR"/>
        </w:rPr>
      </w:pPr>
      <w:r>
        <w:rPr>
          <w:lang w:val="fr-FR"/>
        </w:rPr>
        <w:t>Debugger un script fourni</w:t>
      </w:r>
    </w:p>
    <w:p w14:paraId="7DBBF036" w14:textId="77777777" w:rsidR="00F93252" w:rsidRDefault="00F93252" w:rsidP="00F93252">
      <w:pPr>
        <w:rPr>
          <w:lang w:val="fr-FR"/>
        </w:rPr>
      </w:pPr>
    </w:p>
    <w:p w14:paraId="2DFB48CC" w14:textId="77777777" w:rsidR="00F93252" w:rsidRDefault="00F93252" w:rsidP="00F93252">
      <w:pPr>
        <w:rPr>
          <w:lang w:val="fr-FR"/>
        </w:rPr>
      </w:pPr>
    </w:p>
    <w:p w14:paraId="1C247348" w14:textId="77777777" w:rsidR="00A252F9" w:rsidRDefault="00BB727D" w:rsidP="00F93252">
      <w:pPr>
        <w:rPr>
          <w:lang w:val="fr-FR"/>
        </w:rPr>
      </w:pPr>
      <w:r w:rsidRPr="00C37872">
        <w:rPr>
          <w:rStyle w:val="lev"/>
        </w:rPr>
        <w:t>Contexte </w:t>
      </w:r>
      <w:r>
        <w:rPr>
          <w:lang w:val="fr-FR"/>
        </w:rPr>
        <w:t>:</w:t>
      </w:r>
    </w:p>
    <w:p w14:paraId="3D675B56" w14:textId="78F2E9F2" w:rsidR="00F93252" w:rsidRDefault="00BB727D" w:rsidP="00BB727D">
      <w:pPr>
        <w:rPr>
          <w:lang w:val="fr-FR"/>
        </w:rPr>
      </w:pPr>
      <w:r>
        <w:rPr>
          <w:lang w:val="fr-FR"/>
        </w:rPr>
        <w:br/>
        <w:t xml:space="preserve">Le script fourni permet de </w:t>
      </w:r>
      <w:r w:rsidR="002F769D">
        <w:rPr>
          <w:lang w:val="fr-FR"/>
        </w:rPr>
        <w:t>déterminer les statistiques du jeu de dés 4-21</w:t>
      </w:r>
    </w:p>
    <w:p w14:paraId="1A05D5DD" w14:textId="77777777" w:rsidR="002F769D" w:rsidRDefault="002F769D" w:rsidP="00BB727D">
      <w:pPr>
        <w:rPr>
          <w:lang w:val="fr-FR"/>
        </w:rPr>
      </w:pPr>
    </w:p>
    <w:p w14:paraId="17930537" w14:textId="122AB379" w:rsidR="002F769D" w:rsidRPr="00C5591D" w:rsidRDefault="002F769D" w:rsidP="002F769D">
      <w:pPr>
        <w:rPr>
          <w:b/>
          <w:lang w:val="fr-FR"/>
        </w:rPr>
      </w:pPr>
      <w:r w:rsidRPr="00C5591D">
        <w:rPr>
          <w:b/>
          <w:lang w:val="fr-FR"/>
        </w:rPr>
        <w:t>Fonctionnement attendus :</w:t>
      </w:r>
    </w:p>
    <w:p w14:paraId="0B33E2F5" w14:textId="77777777" w:rsidR="002F769D" w:rsidRDefault="002F769D" w:rsidP="002F769D">
      <w:pPr>
        <w:rPr>
          <w:lang w:val="fr-FR"/>
        </w:rPr>
      </w:pPr>
    </w:p>
    <w:p w14:paraId="609674BE" w14:textId="4F4BD1AE" w:rsidR="002F769D" w:rsidRDefault="002F769D" w:rsidP="002F769D">
      <w:pPr>
        <w:rPr>
          <w:lang w:val="fr-FR"/>
        </w:rPr>
      </w:pPr>
      <w:r>
        <w:rPr>
          <w:lang w:val="fr-FR"/>
        </w:rPr>
        <w:t>A chaque victoire</w:t>
      </w:r>
      <w:r w:rsidR="00C5591D">
        <w:rPr>
          <w:lang w:val="fr-FR"/>
        </w:rPr>
        <w:t>,</w:t>
      </w:r>
      <w:r>
        <w:rPr>
          <w:lang w:val="fr-FR"/>
        </w:rPr>
        <w:t xml:space="preserve"> incrémenter les </w:t>
      </w:r>
      <w:r w:rsidRPr="002F769D">
        <w:rPr>
          <w:i/>
          <w:lang w:val="fr-FR"/>
        </w:rPr>
        <w:t>Gagnés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- A chaque défaite, les </w:t>
      </w:r>
      <w:r w:rsidRPr="002F769D">
        <w:rPr>
          <w:i/>
          <w:lang w:val="fr-FR"/>
        </w:rPr>
        <w:t>Perdus</w:t>
      </w:r>
    </w:p>
    <w:p w14:paraId="470B47D2" w14:textId="0B53463E" w:rsidR="002F769D" w:rsidRDefault="00C5591D" w:rsidP="002F769D">
      <w:pPr>
        <w:rPr>
          <w:lang w:val="fr-FR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A7FC9" wp14:editId="4CE40D21">
                <wp:simplePos x="0" y="0"/>
                <wp:positionH relativeFrom="column">
                  <wp:posOffset>3707968</wp:posOffset>
                </wp:positionH>
                <wp:positionV relativeFrom="paragraph">
                  <wp:posOffset>546842</wp:posOffset>
                </wp:positionV>
                <wp:extent cx="138313" cy="184417"/>
                <wp:effectExtent l="57150" t="19050" r="14605" b="1016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3" cy="184417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46626" id="Ellipse 4" o:spid="_x0000_s1026" style="position:absolute;margin-left:291.95pt;margin-top:43.05pt;width:10.9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" filled="f" strokecolor="#943634 [2405]" strokeweight="1.75pt">
                <v:shadow on="t" color="black" opacity="22937f" origin=",.5" offset="0,.63889mm"/>
              </v:oval>
            </w:pict>
          </mc:Fallback>
        </mc:AlternateContent>
      </w:r>
      <w:r w:rsidR="002F769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1FE84" wp14:editId="6AEB314C">
                <wp:simplePos x="0" y="0"/>
                <wp:positionH relativeFrom="column">
                  <wp:posOffset>1550238</wp:posOffset>
                </wp:positionH>
                <wp:positionV relativeFrom="paragraph">
                  <wp:posOffset>686632</wp:posOffset>
                </wp:positionV>
                <wp:extent cx="138313" cy="184417"/>
                <wp:effectExtent l="57150" t="19050" r="14605" b="1016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3" cy="184417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4E89D" id="Ellipse 2" o:spid="_x0000_s1026" style="position:absolute;margin-left:122.05pt;margin-top:54.05pt;width:10.9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" filled="f" strokecolor="#943634 [2405]" strokeweight="1.75pt">
                <v:shadow on="t" color="black" opacity="22937f" origin=",.5" offset="0,.63889mm"/>
              </v:oval>
            </w:pict>
          </mc:Fallback>
        </mc:AlternateContent>
      </w:r>
      <w:r w:rsidR="002F769D">
        <w:rPr>
          <w:noProof/>
          <w:lang w:val="fr-CH" w:eastAsia="fr-CH"/>
        </w:rPr>
        <w:drawing>
          <wp:inline distT="0" distB="0" distL="0" distR="0" wp14:anchorId="163FBFDD" wp14:editId="2C914868">
            <wp:extent cx="2533692" cy="224154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113" cy="2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       </w:t>
      </w:r>
      <w:r w:rsidR="002F769D">
        <w:rPr>
          <w:noProof/>
          <w:lang w:val="fr-CH" w:eastAsia="fr-CH"/>
        </w:rPr>
        <w:drawing>
          <wp:inline distT="0" distB="0" distL="0" distR="0" wp14:anchorId="1C496671" wp14:editId="68B391FA">
            <wp:extent cx="2013217" cy="2241128"/>
            <wp:effectExtent l="0" t="0" r="635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886" cy="22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C557" w14:textId="77777777" w:rsidR="00C37872" w:rsidRDefault="00C37872" w:rsidP="00BB727D">
      <w:pPr>
        <w:rPr>
          <w:lang w:val="fr-FR"/>
        </w:rPr>
      </w:pPr>
    </w:p>
    <w:p w14:paraId="63D8941C" w14:textId="0D03838D" w:rsidR="00C5591D" w:rsidRDefault="00C5591D" w:rsidP="00BB727D">
      <w:pPr>
        <w:rPr>
          <w:lang w:val="fr-FR"/>
        </w:rPr>
      </w:pPr>
      <w:r>
        <w:rPr>
          <w:lang w:val="fr-FR"/>
        </w:rPr>
        <w:t xml:space="preserve">Les statistiques s’affichent dans la boîte de dialogue tandis que les tirages s’affichent dans la fenêtre ISE comme montré sur les images. </w:t>
      </w:r>
    </w:p>
    <w:p w14:paraId="06B6F04F" w14:textId="77777777" w:rsidR="00C5591D" w:rsidRDefault="00C5591D" w:rsidP="00BB727D">
      <w:pPr>
        <w:rPr>
          <w:lang w:val="fr-FR"/>
        </w:rPr>
      </w:pPr>
    </w:p>
    <w:p w14:paraId="2AB7D99A" w14:textId="7736DEBC" w:rsidR="00C5591D" w:rsidRPr="00C5591D" w:rsidRDefault="00C5591D" w:rsidP="00BB727D">
      <w:pPr>
        <w:rPr>
          <w:b/>
          <w:lang w:val="fr-FR"/>
        </w:rPr>
      </w:pPr>
      <w:r w:rsidRPr="00C5591D">
        <w:rPr>
          <w:b/>
          <w:lang w:val="fr-FR"/>
        </w:rPr>
        <w:t>Bugs à trouver</w:t>
      </w:r>
    </w:p>
    <w:p w14:paraId="6A23B72B" w14:textId="77777777" w:rsidR="00C5591D" w:rsidRDefault="00C5591D" w:rsidP="00BB727D">
      <w:pPr>
        <w:rPr>
          <w:lang w:val="fr-FR"/>
        </w:rPr>
      </w:pPr>
    </w:p>
    <w:p w14:paraId="2DCA5EF1" w14:textId="2C4370A9" w:rsidR="00C37872" w:rsidRDefault="00C37872" w:rsidP="00BB727D">
      <w:pPr>
        <w:rPr>
          <w:lang w:val="fr-FR"/>
        </w:rPr>
      </w:pPr>
      <w:r>
        <w:rPr>
          <w:lang w:val="fr-FR"/>
        </w:rPr>
        <w:t xml:space="preserve">Le code est syntaxiquement correct mais ne fonctionne pas. Il ne génère aucune erreur et ne fait </w:t>
      </w:r>
      <w:r w:rsidR="00880995">
        <w:rPr>
          <w:lang w:val="fr-FR"/>
        </w:rPr>
        <w:t>qu’afficher dans ISE « pas de chance… »</w:t>
      </w:r>
      <w:r>
        <w:rPr>
          <w:lang w:val="fr-FR"/>
        </w:rPr>
        <w:t xml:space="preserve">. </w:t>
      </w:r>
    </w:p>
    <w:p w14:paraId="47A91034" w14:textId="77777777" w:rsidR="00A252F9" w:rsidRDefault="00A252F9" w:rsidP="00F93252">
      <w:pPr>
        <w:rPr>
          <w:lang w:val="fr-FR"/>
        </w:rPr>
      </w:pPr>
    </w:p>
    <w:p w14:paraId="3BDF6DC3" w14:textId="77777777" w:rsidR="00A252F9" w:rsidRDefault="00C37872" w:rsidP="00F93252">
      <w:pPr>
        <w:rPr>
          <w:lang w:val="fr-FR"/>
        </w:rPr>
      </w:pPr>
      <w:r>
        <w:rPr>
          <w:lang w:val="fr-FR"/>
        </w:rPr>
        <w:t>Plusieurs erreurs au niveau de l’algorithme se sont glissées dans ce code. Pour les premières vous serez guidés mais pour les 2 dernières, à vous de trouver</w:t>
      </w:r>
    </w:p>
    <w:p w14:paraId="0582A7A3" w14:textId="77777777" w:rsidR="00C37872" w:rsidRDefault="00C37872" w:rsidP="00F93252">
      <w:pPr>
        <w:rPr>
          <w:lang w:val="fr-FR"/>
        </w:rPr>
      </w:pPr>
      <w:bookmarkStart w:id="0" w:name="_GoBack"/>
      <w:bookmarkEnd w:id="0"/>
    </w:p>
    <w:p w14:paraId="0065CADF" w14:textId="77777777" w:rsidR="00C37872" w:rsidRDefault="00C37872" w:rsidP="00C37872">
      <w:pPr>
        <w:numPr>
          <w:ilvl w:val="0"/>
          <w:numId w:val="41"/>
        </w:numPr>
        <w:rPr>
          <w:lang w:val="fr-FR"/>
        </w:rPr>
      </w:pPr>
      <w:r>
        <w:rPr>
          <w:lang w:val="fr-FR"/>
        </w:rPr>
        <w:t>Erreur de variable mal initialisée</w:t>
      </w:r>
    </w:p>
    <w:p w14:paraId="5C247865" w14:textId="68BA654E" w:rsidR="00BA3350" w:rsidRDefault="00BA3350" w:rsidP="00C37872">
      <w:pPr>
        <w:ind w:left="814"/>
        <w:rPr>
          <w:lang w:val="fr-FR"/>
        </w:rPr>
      </w:pPr>
      <w:r>
        <w:rPr>
          <w:lang w:val="fr-FR"/>
        </w:rPr>
        <w:t xml:space="preserve">Dans un premier temps, mettez un point d’arrêt à la ligne </w:t>
      </w:r>
      <w:r w:rsidR="00C12F57">
        <w:rPr>
          <w:lang w:val="fr-FR"/>
        </w:rPr>
        <w:t>2</w:t>
      </w:r>
      <w:r w:rsidR="006D3E06">
        <w:rPr>
          <w:lang w:val="fr-FR"/>
        </w:rPr>
        <w:t>5 (F9)</w:t>
      </w:r>
    </w:p>
    <w:p w14:paraId="7E2B9B0C" w14:textId="41831348" w:rsidR="00C37872" w:rsidRDefault="00BA3350" w:rsidP="00C37872">
      <w:pPr>
        <w:ind w:left="814"/>
        <w:rPr>
          <w:lang w:val="fr-FR"/>
        </w:rPr>
      </w:pPr>
      <w:r>
        <w:rPr>
          <w:lang w:val="fr-FR"/>
        </w:rPr>
        <w:t>Puis</w:t>
      </w:r>
      <w:r w:rsidR="00C37872">
        <w:rPr>
          <w:lang w:val="fr-FR"/>
        </w:rPr>
        <w:t xml:space="preserve"> suiv</w:t>
      </w:r>
      <w:r w:rsidR="00C12F57">
        <w:rPr>
          <w:lang w:val="fr-FR"/>
        </w:rPr>
        <w:t>ez le</w:t>
      </w:r>
      <w:r>
        <w:rPr>
          <w:lang w:val="fr-FR"/>
        </w:rPr>
        <w:t xml:space="preserve"> </w:t>
      </w:r>
      <w:r w:rsidR="00C12F57">
        <w:rPr>
          <w:lang w:val="fr-FR"/>
        </w:rPr>
        <w:t>code</w:t>
      </w:r>
      <w:r>
        <w:rPr>
          <w:lang w:val="fr-FR"/>
        </w:rPr>
        <w:t xml:space="preserve"> </w:t>
      </w:r>
      <w:r w:rsidR="006D3E06">
        <w:rPr>
          <w:lang w:val="fr-FR"/>
        </w:rPr>
        <w:t>(F11)</w:t>
      </w:r>
    </w:p>
    <w:p w14:paraId="08427764" w14:textId="68780925" w:rsidR="00BA3350" w:rsidRPr="00C12F57" w:rsidRDefault="00C37872" w:rsidP="00C12F57">
      <w:pPr>
        <w:numPr>
          <w:ilvl w:val="0"/>
          <w:numId w:val="41"/>
        </w:numPr>
        <w:rPr>
          <w:lang w:val="fr-FR"/>
        </w:rPr>
      </w:pPr>
      <w:r>
        <w:rPr>
          <w:lang w:val="fr-FR"/>
        </w:rPr>
        <w:t>Erreur de condition</w:t>
      </w:r>
      <w:r w:rsidR="00880995">
        <w:rPr>
          <w:lang w:val="fr-FR"/>
        </w:rPr>
        <w:t>(s)</w:t>
      </w:r>
      <w:r>
        <w:rPr>
          <w:lang w:val="fr-FR"/>
        </w:rPr>
        <w:t xml:space="preserve"> mal écrite</w:t>
      </w:r>
      <w:r w:rsidR="00880995">
        <w:rPr>
          <w:lang w:val="fr-FR"/>
        </w:rPr>
        <w:t>(s)</w:t>
      </w:r>
      <w:r w:rsidR="00C12F57">
        <w:rPr>
          <w:lang w:val="fr-FR"/>
        </w:rPr>
        <w:t>. O</w:t>
      </w:r>
      <w:r w:rsidR="00BA3350" w:rsidRPr="00C12F57">
        <w:rPr>
          <w:lang w:val="fr-FR"/>
        </w:rPr>
        <w:t>bservez ce que fait le code en utilisant le pas à pas</w:t>
      </w:r>
      <w:r w:rsidR="00C12F57">
        <w:rPr>
          <w:lang w:val="fr-FR"/>
        </w:rPr>
        <w:t xml:space="preserve"> et chercher la condition qui pose problème</w:t>
      </w:r>
    </w:p>
    <w:p w14:paraId="78EAEEC6" w14:textId="5D1A47F0" w:rsidR="00C37872" w:rsidRDefault="00BA3350" w:rsidP="00C37872">
      <w:pPr>
        <w:numPr>
          <w:ilvl w:val="0"/>
          <w:numId w:val="41"/>
        </w:numPr>
        <w:rPr>
          <w:lang w:val="fr-FR"/>
        </w:rPr>
      </w:pPr>
      <w:r>
        <w:rPr>
          <w:lang w:val="fr-FR"/>
        </w:rPr>
        <w:lastRenderedPageBreak/>
        <w:t>Si vous avez corrigé correctement le code au point</w:t>
      </w:r>
      <w:r w:rsidR="00880995">
        <w:rPr>
          <w:lang w:val="fr-FR"/>
        </w:rPr>
        <w:t>s</w:t>
      </w:r>
      <w:r>
        <w:rPr>
          <w:lang w:val="fr-FR"/>
        </w:rPr>
        <w:t xml:space="preserve"> précédent</w:t>
      </w:r>
      <w:r w:rsidR="00880995">
        <w:rPr>
          <w:lang w:val="fr-FR"/>
        </w:rPr>
        <w:t>s</w:t>
      </w:r>
      <w:r>
        <w:rPr>
          <w:lang w:val="fr-FR"/>
        </w:rPr>
        <w:t xml:space="preserve">, le script </w:t>
      </w:r>
      <w:r w:rsidR="00880995">
        <w:rPr>
          <w:lang w:val="fr-FR"/>
        </w:rPr>
        <w:t>lance bien les dés et les résultats sont montrés correctement dans la fenêtre ISE mais les statistiques de la fenêtre windows restent à 0.</w:t>
      </w:r>
    </w:p>
    <w:p w14:paraId="67D70BA7" w14:textId="77777777" w:rsidR="00A252F9" w:rsidRDefault="00A252F9" w:rsidP="00F93252">
      <w:pPr>
        <w:rPr>
          <w:lang w:val="fr-FR"/>
        </w:rPr>
      </w:pPr>
    </w:p>
    <w:p w14:paraId="3FE6EAE5" w14:textId="77777777" w:rsidR="00A252F9" w:rsidRDefault="00A252F9" w:rsidP="00F93252">
      <w:pPr>
        <w:rPr>
          <w:lang w:val="fr-FR"/>
        </w:rPr>
      </w:pPr>
    </w:p>
    <w:sectPr w:rsidR="00A252F9" w:rsidSect="002C57F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AE034" w14:textId="77777777" w:rsidR="00722E04" w:rsidRDefault="00722E04" w:rsidP="002C57F1">
      <w:r>
        <w:separator/>
      </w:r>
    </w:p>
    <w:p w14:paraId="012809E7" w14:textId="77777777" w:rsidR="00722E04" w:rsidRDefault="00722E04" w:rsidP="002C57F1"/>
  </w:endnote>
  <w:endnote w:type="continuationSeparator" w:id="0">
    <w:p w14:paraId="313DDD28" w14:textId="77777777" w:rsidR="00722E04" w:rsidRDefault="00722E04" w:rsidP="002C57F1">
      <w:r>
        <w:continuationSeparator/>
      </w:r>
    </w:p>
    <w:p w14:paraId="2D5A14C9" w14:textId="77777777" w:rsidR="00722E04" w:rsidRDefault="00722E04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D1743" w14:textId="010ADB86" w:rsidR="00880995" w:rsidRPr="005A0ECC" w:rsidRDefault="00880995" w:rsidP="005A0ECC">
    <w:pPr>
      <w:pStyle w:val="Pieddepage"/>
    </w:pPr>
    <w:r w:rsidRPr="00F416DC">
      <w:t>CPNV</w:t>
    </w:r>
    <w:r>
      <w:t xml:space="preserve"> – AMR</w:t>
    </w:r>
    <w:r w:rsidRPr="00F416DC"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6D3E06">
      <w:rPr>
        <w:rStyle w:val="Numrodepage"/>
        <w:noProof/>
        <w:szCs w:val="18"/>
      </w:rPr>
      <w:t>2</w:t>
    </w:r>
    <w:r w:rsidRPr="00F416DC">
      <w:rPr>
        <w:rStyle w:val="Numrodepage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37962" w14:textId="4BB510D7" w:rsidR="00880995" w:rsidRPr="00F416DC" w:rsidRDefault="00880995" w:rsidP="002C57F1">
    <w:pPr>
      <w:pStyle w:val="Pieddepage"/>
    </w:pPr>
    <w:r w:rsidRPr="00F416DC">
      <w:t>CPNV</w:t>
    </w:r>
    <w:r>
      <w:t xml:space="preserve"> – PBA</w:t>
    </w:r>
    <w:r w:rsidRPr="00F416DC">
      <w:tab/>
    </w:r>
    <w:r w:rsidRPr="00F416DC">
      <w:tab/>
      <w:t xml:space="preserve">Page </w:t>
    </w:r>
    <w:r w:rsidRPr="00F416DC">
      <w:rPr>
        <w:rStyle w:val="Numrodepage"/>
        <w:szCs w:val="18"/>
      </w:rPr>
      <w:fldChar w:fldCharType="begin"/>
    </w:r>
    <w:r w:rsidRPr="00F416DC">
      <w:rPr>
        <w:rStyle w:val="Numrodepage"/>
        <w:szCs w:val="18"/>
      </w:rPr>
      <w:instrText xml:space="preserve"> PAGE </w:instrText>
    </w:r>
    <w:r w:rsidRPr="00F416DC">
      <w:rPr>
        <w:rStyle w:val="Numrodepage"/>
        <w:szCs w:val="18"/>
      </w:rPr>
      <w:fldChar w:fldCharType="separate"/>
    </w:r>
    <w:r w:rsidR="006D3E06">
      <w:rPr>
        <w:rStyle w:val="Numrodepage"/>
        <w:noProof/>
        <w:szCs w:val="18"/>
      </w:rPr>
      <w:t>1</w:t>
    </w:r>
    <w:r w:rsidRPr="00F416DC">
      <w:rPr>
        <w:rStyle w:val="Numrodepage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51091" w14:textId="77777777" w:rsidR="00722E04" w:rsidRDefault="00722E04" w:rsidP="002C57F1">
      <w:r>
        <w:separator/>
      </w:r>
    </w:p>
    <w:p w14:paraId="3CC93E14" w14:textId="77777777" w:rsidR="00722E04" w:rsidRDefault="00722E04" w:rsidP="002C57F1"/>
  </w:footnote>
  <w:footnote w:type="continuationSeparator" w:id="0">
    <w:p w14:paraId="568BBA9A" w14:textId="77777777" w:rsidR="00722E04" w:rsidRDefault="00722E04" w:rsidP="002C57F1">
      <w:r>
        <w:continuationSeparator/>
      </w:r>
    </w:p>
    <w:p w14:paraId="49829A29" w14:textId="77777777" w:rsidR="00722E04" w:rsidRDefault="00722E04" w:rsidP="002C57F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7B589" w14:textId="08C19B90" w:rsidR="00880995" w:rsidRPr="00B146B7" w:rsidRDefault="00880995" w:rsidP="002C57F1">
    <w:pPr>
      <w:pStyle w:val="En-tte"/>
      <w:rPr>
        <w:sz w:val="18"/>
        <w:szCs w:val="18"/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STYLEREF  TitreModule  \* MERGEFORMAT </w:instrText>
    </w:r>
    <w:r>
      <w:rPr>
        <w:lang w:val="fr-FR"/>
      </w:rPr>
      <w:fldChar w:fldCharType="separate"/>
    </w:r>
    <w:r w:rsidR="006D3E06">
      <w:rPr>
        <w:noProof/>
        <w:lang w:val="fr-FR"/>
      </w:rPr>
      <w:t>ICT-122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STYLEREF  TitreExo  \* MERGEFORMAT </w:instrText>
    </w:r>
    <w:r>
      <w:rPr>
        <w:lang w:val="fr-FR"/>
      </w:rPr>
      <w:fldChar w:fldCharType="separate"/>
    </w:r>
    <w:r w:rsidR="006D3E06">
      <w:rPr>
        <w:noProof/>
        <w:lang w:val="fr-FR"/>
      </w:rPr>
      <w:t>Debugger : Exercice d’application</w:t>
    </w:r>
    <w:r>
      <w:rPr>
        <w:lang w:val="fr-FR"/>
      </w:rPr>
      <w:fldChar w:fldCharType="end"/>
    </w:r>
    <w:r w:rsidRPr="00432377">
      <w:rPr>
        <w:lang w:val="fr-FR"/>
      </w:rPr>
      <w:tab/>
    </w:r>
    <w:r w:rsidRPr="00432377">
      <w:rPr>
        <w:lang w:val="fr-F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1B991" w14:textId="77777777" w:rsidR="00880995" w:rsidRPr="00F00D76" w:rsidRDefault="00880995" w:rsidP="00F00D76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1846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994BD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2982F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364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2045E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D44C3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BAA47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48E62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A9EB2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BF54A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66734"/>
    <w:multiLevelType w:val="hybridMultilevel"/>
    <w:tmpl w:val="EE249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01263"/>
    <w:multiLevelType w:val="hybridMultilevel"/>
    <w:tmpl w:val="03CA9F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F50F5"/>
    <w:multiLevelType w:val="hybridMultilevel"/>
    <w:tmpl w:val="1D80F75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0EEB0DF2"/>
    <w:multiLevelType w:val="hybridMultilevel"/>
    <w:tmpl w:val="3B881EB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7B5687"/>
    <w:multiLevelType w:val="hybridMultilevel"/>
    <w:tmpl w:val="773CA4A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270A61AB"/>
    <w:multiLevelType w:val="multilevel"/>
    <w:tmpl w:val="F6AA6A48"/>
    <w:lvl w:ilvl="0">
      <w:start w:val="1"/>
      <w:numFmt w:val="decimal"/>
      <w:pStyle w:val="TitrePartExo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TitrePartExo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232F10"/>
    <w:multiLevelType w:val="hybridMultilevel"/>
    <w:tmpl w:val="9560F5D4"/>
    <w:lvl w:ilvl="0" w:tplc="B2F600B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D7890"/>
    <w:multiLevelType w:val="hybridMultilevel"/>
    <w:tmpl w:val="F22E828A"/>
    <w:lvl w:ilvl="0" w:tplc="34A873C0">
      <w:numFmt w:val="bullet"/>
      <w:lvlText w:val="-"/>
      <w:lvlJc w:val="left"/>
      <w:pPr>
        <w:ind w:left="814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6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4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1"/>
  </w:num>
  <w:num w:numId="30">
    <w:abstractNumId w:val="15"/>
  </w:num>
  <w:num w:numId="31">
    <w:abstractNumId w:val="12"/>
  </w:num>
  <w:num w:numId="32">
    <w:abstractNumId w:val="15"/>
  </w:num>
  <w:num w:numId="33">
    <w:abstractNumId w:val="6"/>
  </w:num>
  <w:num w:numId="34">
    <w:abstractNumId w:val="15"/>
  </w:num>
  <w:num w:numId="35">
    <w:abstractNumId w:val="15"/>
  </w:num>
  <w:num w:numId="36">
    <w:abstractNumId w:val="15"/>
  </w:num>
  <w:num w:numId="37">
    <w:abstractNumId w:val="10"/>
  </w:num>
  <w:num w:numId="38">
    <w:abstractNumId w:val="13"/>
  </w:num>
  <w:num w:numId="39">
    <w:abstractNumId w:val="0"/>
  </w:num>
  <w:num w:numId="40">
    <w:abstractNumId w:val="18"/>
  </w:num>
  <w:num w:numId="4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BE"/>
    <w:rsid w:val="00002487"/>
    <w:rsid w:val="0000281B"/>
    <w:rsid w:val="0000612E"/>
    <w:rsid w:val="0001216F"/>
    <w:rsid w:val="00047F62"/>
    <w:rsid w:val="0005379C"/>
    <w:rsid w:val="00054A2C"/>
    <w:rsid w:val="0007153E"/>
    <w:rsid w:val="00071FB5"/>
    <w:rsid w:val="000762BD"/>
    <w:rsid w:val="000827F9"/>
    <w:rsid w:val="0008403B"/>
    <w:rsid w:val="00085E55"/>
    <w:rsid w:val="0009793B"/>
    <w:rsid w:val="000A6D4E"/>
    <w:rsid w:val="000B0592"/>
    <w:rsid w:val="000B5182"/>
    <w:rsid w:val="000C02C9"/>
    <w:rsid w:val="000C78CE"/>
    <w:rsid w:val="000D3450"/>
    <w:rsid w:val="000D503F"/>
    <w:rsid w:val="000E0081"/>
    <w:rsid w:val="000E2FCC"/>
    <w:rsid w:val="000F1135"/>
    <w:rsid w:val="000F4D43"/>
    <w:rsid w:val="000F7251"/>
    <w:rsid w:val="0010187F"/>
    <w:rsid w:val="00104FB6"/>
    <w:rsid w:val="001115EA"/>
    <w:rsid w:val="00112266"/>
    <w:rsid w:val="00112755"/>
    <w:rsid w:val="00126FD9"/>
    <w:rsid w:val="00130BE1"/>
    <w:rsid w:val="00132ADC"/>
    <w:rsid w:val="00136873"/>
    <w:rsid w:val="001438A1"/>
    <w:rsid w:val="00145F4F"/>
    <w:rsid w:val="0014729D"/>
    <w:rsid w:val="00152433"/>
    <w:rsid w:val="001603D4"/>
    <w:rsid w:val="001639C7"/>
    <w:rsid w:val="00165A69"/>
    <w:rsid w:val="0017496D"/>
    <w:rsid w:val="00176014"/>
    <w:rsid w:val="00181269"/>
    <w:rsid w:val="001878DC"/>
    <w:rsid w:val="00190B41"/>
    <w:rsid w:val="00190CEF"/>
    <w:rsid w:val="00192BEB"/>
    <w:rsid w:val="00197ED0"/>
    <w:rsid w:val="001A5827"/>
    <w:rsid w:val="001A7BED"/>
    <w:rsid w:val="001B27A5"/>
    <w:rsid w:val="001B365E"/>
    <w:rsid w:val="001B49B8"/>
    <w:rsid w:val="001B6C1A"/>
    <w:rsid w:val="001C481F"/>
    <w:rsid w:val="001D325F"/>
    <w:rsid w:val="001D6D9F"/>
    <w:rsid w:val="001E792A"/>
    <w:rsid w:val="001F539C"/>
    <w:rsid w:val="001F6780"/>
    <w:rsid w:val="001F6BA9"/>
    <w:rsid w:val="00201A6D"/>
    <w:rsid w:val="00207DD3"/>
    <w:rsid w:val="002157E5"/>
    <w:rsid w:val="00216546"/>
    <w:rsid w:val="00221E72"/>
    <w:rsid w:val="00224D5B"/>
    <w:rsid w:val="00237266"/>
    <w:rsid w:val="0024688E"/>
    <w:rsid w:val="0025376B"/>
    <w:rsid w:val="002628EB"/>
    <w:rsid w:val="00271A4E"/>
    <w:rsid w:val="00277144"/>
    <w:rsid w:val="00281598"/>
    <w:rsid w:val="002818CD"/>
    <w:rsid w:val="00283682"/>
    <w:rsid w:val="00283AB8"/>
    <w:rsid w:val="00291973"/>
    <w:rsid w:val="002962DF"/>
    <w:rsid w:val="002B10E8"/>
    <w:rsid w:val="002B1A45"/>
    <w:rsid w:val="002C24EB"/>
    <w:rsid w:val="002C57F1"/>
    <w:rsid w:val="002C6484"/>
    <w:rsid w:val="002D4749"/>
    <w:rsid w:val="002D7A87"/>
    <w:rsid w:val="002E2555"/>
    <w:rsid w:val="002F769D"/>
    <w:rsid w:val="003073B5"/>
    <w:rsid w:val="00325AC4"/>
    <w:rsid w:val="00341D1F"/>
    <w:rsid w:val="00342E3B"/>
    <w:rsid w:val="00354E27"/>
    <w:rsid w:val="003578F5"/>
    <w:rsid w:val="00360BDE"/>
    <w:rsid w:val="00366E37"/>
    <w:rsid w:val="00370B55"/>
    <w:rsid w:val="0037516B"/>
    <w:rsid w:val="0038370C"/>
    <w:rsid w:val="00385133"/>
    <w:rsid w:val="00397723"/>
    <w:rsid w:val="003A2588"/>
    <w:rsid w:val="003A37E7"/>
    <w:rsid w:val="003B3078"/>
    <w:rsid w:val="003B72F6"/>
    <w:rsid w:val="003B7655"/>
    <w:rsid w:val="003C5CF8"/>
    <w:rsid w:val="003C623E"/>
    <w:rsid w:val="003D19CF"/>
    <w:rsid w:val="003E6566"/>
    <w:rsid w:val="003F50C8"/>
    <w:rsid w:val="00410120"/>
    <w:rsid w:val="00411D74"/>
    <w:rsid w:val="00424FC1"/>
    <w:rsid w:val="0043413E"/>
    <w:rsid w:val="00453535"/>
    <w:rsid w:val="00453757"/>
    <w:rsid w:val="00462E42"/>
    <w:rsid w:val="004804A7"/>
    <w:rsid w:val="004A1385"/>
    <w:rsid w:val="004B0EC7"/>
    <w:rsid w:val="004B1EFA"/>
    <w:rsid w:val="004B6B60"/>
    <w:rsid w:val="004C209F"/>
    <w:rsid w:val="004C3B82"/>
    <w:rsid w:val="004C63DC"/>
    <w:rsid w:val="004D42B4"/>
    <w:rsid w:val="004D5525"/>
    <w:rsid w:val="004E0AC5"/>
    <w:rsid w:val="004E161E"/>
    <w:rsid w:val="004E7FFC"/>
    <w:rsid w:val="004F1317"/>
    <w:rsid w:val="004F1497"/>
    <w:rsid w:val="004F3BCB"/>
    <w:rsid w:val="004F4634"/>
    <w:rsid w:val="004F6CF9"/>
    <w:rsid w:val="00501154"/>
    <w:rsid w:val="00501AB9"/>
    <w:rsid w:val="0051265A"/>
    <w:rsid w:val="00531020"/>
    <w:rsid w:val="005371B1"/>
    <w:rsid w:val="005440B7"/>
    <w:rsid w:val="00550A81"/>
    <w:rsid w:val="00554170"/>
    <w:rsid w:val="00563515"/>
    <w:rsid w:val="00564706"/>
    <w:rsid w:val="005706C9"/>
    <w:rsid w:val="00570E11"/>
    <w:rsid w:val="005819B7"/>
    <w:rsid w:val="005852DC"/>
    <w:rsid w:val="00586F18"/>
    <w:rsid w:val="005960AD"/>
    <w:rsid w:val="005A0ECC"/>
    <w:rsid w:val="005A17B4"/>
    <w:rsid w:val="005A1B48"/>
    <w:rsid w:val="005A53BE"/>
    <w:rsid w:val="005B62BE"/>
    <w:rsid w:val="005C0879"/>
    <w:rsid w:val="005C6D85"/>
    <w:rsid w:val="005D04B8"/>
    <w:rsid w:val="005D14E5"/>
    <w:rsid w:val="005D336E"/>
    <w:rsid w:val="00606C1B"/>
    <w:rsid w:val="006269E6"/>
    <w:rsid w:val="00631AA4"/>
    <w:rsid w:val="00632075"/>
    <w:rsid w:val="00640428"/>
    <w:rsid w:val="00643826"/>
    <w:rsid w:val="00660A58"/>
    <w:rsid w:val="006616BA"/>
    <w:rsid w:val="00671E1B"/>
    <w:rsid w:val="00674DA9"/>
    <w:rsid w:val="00677819"/>
    <w:rsid w:val="0067793D"/>
    <w:rsid w:val="00685DCD"/>
    <w:rsid w:val="006870C0"/>
    <w:rsid w:val="006877F8"/>
    <w:rsid w:val="00691BC2"/>
    <w:rsid w:val="006B1579"/>
    <w:rsid w:val="006B38A5"/>
    <w:rsid w:val="006C0373"/>
    <w:rsid w:val="006C2CD7"/>
    <w:rsid w:val="006C4820"/>
    <w:rsid w:val="006D0963"/>
    <w:rsid w:val="006D3E06"/>
    <w:rsid w:val="006D4191"/>
    <w:rsid w:val="006D645B"/>
    <w:rsid w:val="006E67EF"/>
    <w:rsid w:val="0070164C"/>
    <w:rsid w:val="0070665C"/>
    <w:rsid w:val="0072212C"/>
    <w:rsid w:val="00722E04"/>
    <w:rsid w:val="00727C4F"/>
    <w:rsid w:val="007330C6"/>
    <w:rsid w:val="00740317"/>
    <w:rsid w:val="00745460"/>
    <w:rsid w:val="00754628"/>
    <w:rsid w:val="007612A7"/>
    <w:rsid w:val="00763F2E"/>
    <w:rsid w:val="007674BD"/>
    <w:rsid w:val="00776080"/>
    <w:rsid w:val="00783AD7"/>
    <w:rsid w:val="00784373"/>
    <w:rsid w:val="00791EB5"/>
    <w:rsid w:val="00796003"/>
    <w:rsid w:val="00797712"/>
    <w:rsid w:val="007A0D52"/>
    <w:rsid w:val="007A76BE"/>
    <w:rsid w:val="007B110E"/>
    <w:rsid w:val="007B23AF"/>
    <w:rsid w:val="007B7D0D"/>
    <w:rsid w:val="007C0DB2"/>
    <w:rsid w:val="007D4304"/>
    <w:rsid w:val="007E34B8"/>
    <w:rsid w:val="007E5EDF"/>
    <w:rsid w:val="007F0334"/>
    <w:rsid w:val="007F5021"/>
    <w:rsid w:val="007F5181"/>
    <w:rsid w:val="00800542"/>
    <w:rsid w:val="0080200B"/>
    <w:rsid w:val="00806275"/>
    <w:rsid w:val="00810074"/>
    <w:rsid w:val="00811276"/>
    <w:rsid w:val="00811FF6"/>
    <w:rsid w:val="00814327"/>
    <w:rsid w:val="00815D7B"/>
    <w:rsid w:val="00821102"/>
    <w:rsid w:val="00840EFF"/>
    <w:rsid w:val="0084445C"/>
    <w:rsid w:val="00845027"/>
    <w:rsid w:val="00852306"/>
    <w:rsid w:val="00855250"/>
    <w:rsid w:val="00857008"/>
    <w:rsid w:val="00866C9B"/>
    <w:rsid w:val="0087703C"/>
    <w:rsid w:val="008800A2"/>
    <w:rsid w:val="00880995"/>
    <w:rsid w:val="00883764"/>
    <w:rsid w:val="00885EBE"/>
    <w:rsid w:val="008945B9"/>
    <w:rsid w:val="00897393"/>
    <w:rsid w:val="008A5780"/>
    <w:rsid w:val="008B2A54"/>
    <w:rsid w:val="008C58F5"/>
    <w:rsid w:val="008E2DBF"/>
    <w:rsid w:val="008E3788"/>
    <w:rsid w:val="008E420A"/>
    <w:rsid w:val="008E49A3"/>
    <w:rsid w:val="008F3EB9"/>
    <w:rsid w:val="008F5D52"/>
    <w:rsid w:val="008F66C0"/>
    <w:rsid w:val="00912A4F"/>
    <w:rsid w:val="00921A73"/>
    <w:rsid w:val="009224C5"/>
    <w:rsid w:val="00922873"/>
    <w:rsid w:val="00924C2F"/>
    <w:rsid w:val="00930ECD"/>
    <w:rsid w:val="00931F8E"/>
    <w:rsid w:val="009340E2"/>
    <w:rsid w:val="00941B3B"/>
    <w:rsid w:val="0094327D"/>
    <w:rsid w:val="00943AD8"/>
    <w:rsid w:val="00951B80"/>
    <w:rsid w:val="009572C5"/>
    <w:rsid w:val="00963E31"/>
    <w:rsid w:val="00963F01"/>
    <w:rsid w:val="0097154A"/>
    <w:rsid w:val="009945B5"/>
    <w:rsid w:val="009A4CB7"/>
    <w:rsid w:val="009B4F73"/>
    <w:rsid w:val="009B6D57"/>
    <w:rsid w:val="009D4035"/>
    <w:rsid w:val="009D4829"/>
    <w:rsid w:val="009F10EC"/>
    <w:rsid w:val="009F6BF7"/>
    <w:rsid w:val="00A02D5F"/>
    <w:rsid w:val="00A055A7"/>
    <w:rsid w:val="00A05E80"/>
    <w:rsid w:val="00A10C65"/>
    <w:rsid w:val="00A1229F"/>
    <w:rsid w:val="00A21AA1"/>
    <w:rsid w:val="00A224FE"/>
    <w:rsid w:val="00A252F9"/>
    <w:rsid w:val="00A26FB1"/>
    <w:rsid w:val="00A33869"/>
    <w:rsid w:val="00A40632"/>
    <w:rsid w:val="00A45586"/>
    <w:rsid w:val="00A468C0"/>
    <w:rsid w:val="00A50C7F"/>
    <w:rsid w:val="00A66361"/>
    <w:rsid w:val="00A67F8A"/>
    <w:rsid w:val="00A7034E"/>
    <w:rsid w:val="00A71442"/>
    <w:rsid w:val="00A75384"/>
    <w:rsid w:val="00A86AFA"/>
    <w:rsid w:val="00A90B41"/>
    <w:rsid w:val="00AA557A"/>
    <w:rsid w:val="00AB494D"/>
    <w:rsid w:val="00AB50C3"/>
    <w:rsid w:val="00AC5ACD"/>
    <w:rsid w:val="00AC78D2"/>
    <w:rsid w:val="00AD2B0F"/>
    <w:rsid w:val="00AD3FF8"/>
    <w:rsid w:val="00AD6A6E"/>
    <w:rsid w:val="00AE78A3"/>
    <w:rsid w:val="00B0697A"/>
    <w:rsid w:val="00B104D4"/>
    <w:rsid w:val="00B12966"/>
    <w:rsid w:val="00B146B7"/>
    <w:rsid w:val="00B16709"/>
    <w:rsid w:val="00B35803"/>
    <w:rsid w:val="00B5503C"/>
    <w:rsid w:val="00B60131"/>
    <w:rsid w:val="00B66DD3"/>
    <w:rsid w:val="00B8776B"/>
    <w:rsid w:val="00BA0080"/>
    <w:rsid w:val="00BA3350"/>
    <w:rsid w:val="00BB1FD8"/>
    <w:rsid w:val="00BB6C3E"/>
    <w:rsid w:val="00BB727D"/>
    <w:rsid w:val="00BD3E30"/>
    <w:rsid w:val="00BD65B0"/>
    <w:rsid w:val="00BE3261"/>
    <w:rsid w:val="00BE58A5"/>
    <w:rsid w:val="00C00814"/>
    <w:rsid w:val="00C07373"/>
    <w:rsid w:val="00C12F57"/>
    <w:rsid w:val="00C156C7"/>
    <w:rsid w:val="00C16F84"/>
    <w:rsid w:val="00C202A5"/>
    <w:rsid w:val="00C20FED"/>
    <w:rsid w:val="00C21FCB"/>
    <w:rsid w:val="00C24975"/>
    <w:rsid w:val="00C27551"/>
    <w:rsid w:val="00C31A65"/>
    <w:rsid w:val="00C37872"/>
    <w:rsid w:val="00C53873"/>
    <w:rsid w:val="00C5591D"/>
    <w:rsid w:val="00C567D1"/>
    <w:rsid w:val="00C60C19"/>
    <w:rsid w:val="00C628C2"/>
    <w:rsid w:val="00C668A2"/>
    <w:rsid w:val="00C82F3C"/>
    <w:rsid w:val="00C976E7"/>
    <w:rsid w:val="00CA1C46"/>
    <w:rsid w:val="00CA3970"/>
    <w:rsid w:val="00CA563B"/>
    <w:rsid w:val="00CB0AE8"/>
    <w:rsid w:val="00CB0D38"/>
    <w:rsid w:val="00CC11A2"/>
    <w:rsid w:val="00CC7EF1"/>
    <w:rsid w:val="00CD2B6D"/>
    <w:rsid w:val="00CE1715"/>
    <w:rsid w:val="00D12807"/>
    <w:rsid w:val="00D13638"/>
    <w:rsid w:val="00D144C7"/>
    <w:rsid w:val="00D2603A"/>
    <w:rsid w:val="00D311B9"/>
    <w:rsid w:val="00D334BD"/>
    <w:rsid w:val="00D33F66"/>
    <w:rsid w:val="00D4377C"/>
    <w:rsid w:val="00D45C3B"/>
    <w:rsid w:val="00D51F12"/>
    <w:rsid w:val="00D54110"/>
    <w:rsid w:val="00D622AF"/>
    <w:rsid w:val="00D667F9"/>
    <w:rsid w:val="00D66B9D"/>
    <w:rsid w:val="00D67676"/>
    <w:rsid w:val="00D727FA"/>
    <w:rsid w:val="00D73217"/>
    <w:rsid w:val="00D80593"/>
    <w:rsid w:val="00D81BFB"/>
    <w:rsid w:val="00D84185"/>
    <w:rsid w:val="00D8429F"/>
    <w:rsid w:val="00D90036"/>
    <w:rsid w:val="00D90E3D"/>
    <w:rsid w:val="00D93D5C"/>
    <w:rsid w:val="00D94020"/>
    <w:rsid w:val="00D977EA"/>
    <w:rsid w:val="00DC6CE3"/>
    <w:rsid w:val="00DC730E"/>
    <w:rsid w:val="00DD22C4"/>
    <w:rsid w:val="00DD6803"/>
    <w:rsid w:val="00DF3391"/>
    <w:rsid w:val="00DF6772"/>
    <w:rsid w:val="00E06B4F"/>
    <w:rsid w:val="00E23EA8"/>
    <w:rsid w:val="00E27D56"/>
    <w:rsid w:val="00E34F7A"/>
    <w:rsid w:val="00E35500"/>
    <w:rsid w:val="00E53691"/>
    <w:rsid w:val="00E56CD4"/>
    <w:rsid w:val="00E56F4D"/>
    <w:rsid w:val="00E6214A"/>
    <w:rsid w:val="00E66327"/>
    <w:rsid w:val="00E6661D"/>
    <w:rsid w:val="00E66A23"/>
    <w:rsid w:val="00E744C4"/>
    <w:rsid w:val="00E77944"/>
    <w:rsid w:val="00E83341"/>
    <w:rsid w:val="00E96924"/>
    <w:rsid w:val="00E97979"/>
    <w:rsid w:val="00EA3723"/>
    <w:rsid w:val="00EB664A"/>
    <w:rsid w:val="00EC14AB"/>
    <w:rsid w:val="00EC2BA0"/>
    <w:rsid w:val="00EC77B1"/>
    <w:rsid w:val="00ED4DE3"/>
    <w:rsid w:val="00EE0BF6"/>
    <w:rsid w:val="00EE743F"/>
    <w:rsid w:val="00EF5880"/>
    <w:rsid w:val="00F00D76"/>
    <w:rsid w:val="00F02BAC"/>
    <w:rsid w:val="00F0549B"/>
    <w:rsid w:val="00F056C3"/>
    <w:rsid w:val="00F17E38"/>
    <w:rsid w:val="00F27452"/>
    <w:rsid w:val="00F3147E"/>
    <w:rsid w:val="00F33329"/>
    <w:rsid w:val="00F34BDB"/>
    <w:rsid w:val="00F36F03"/>
    <w:rsid w:val="00F416DC"/>
    <w:rsid w:val="00F4565C"/>
    <w:rsid w:val="00F46065"/>
    <w:rsid w:val="00F47CC0"/>
    <w:rsid w:val="00F5211C"/>
    <w:rsid w:val="00F52B04"/>
    <w:rsid w:val="00F549A5"/>
    <w:rsid w:val="00F575B9"/>
    <w:rsid w:val="00F64002"/>
    <w:rsid w:val="00F657CE"/>
    <w:rsid w:val="00F757D0"/>
    <w:rsid w:val="00F80B5C"/>
    <w:rsid w:val="00F84FEA"/>
    <w:rsid w:val="00F93252"/>
    <w:rsid w:val="00F953EC"/>
    <w:rsid w:val="00FA0790"/>
    <w:rsid w:val="00FB5321"/>
    <w:rsid w:val="00FB5607"/>
    <w:rsid w:val="00FB6DE0"/>
    <w:rsid w:val="00FD10C1"/>
    <w:rsid w:val="00FD6F0D"/>
    <w:rsid w:val="00FE203E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4EB942"/>
  <w15:docId w15:val="{5F3FFF01-CCE8-47CD-8237-75990B5C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D57"/>
    <w:pPr>
      <w:ind w:left="454"/>
      <w:jc w:val="both"/>
    </w:pPr>
    <w:rPr>
      <w:rFonts w:ascii="Verdana" w:hAnsi="Verdana"/>
      <w:lang w:val="en-GB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rsid w:val="003578F5"/>
    <w:pPr>
      <w:keepNext/>
      <w:spacing w:before="240" w:after="60"/>
      <w:ind w:left="0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rsid w:val="0008403B"/>
    <w:pPr>
      <w:keepNext/>
      <w:spacing w:after="120"/>
      <w:ind w:left="0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rsid w:val="003578F5"/>
    <w:pPr>
      <w:keepNext/>
      <w:framePr w:hSpace="141" w:wrap="around" w:vAnchor="page" w:hAnchor="margin" w:y="2345"/>
      <w:ind w:left="0"/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unhideWhenUsed/>
    <w:qFormat/>
    <w:rsid w:val="008770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87703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nhideWhenUsed/>
    <w:qFormat/>
    <w:rsid w:val="008770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link w:val="CorpsdetexteCar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cocher">
    <w:name w:val="Liste à cocher"/>
    <w:basedOn w:val="Normal"/>
    <w:rsid w:val="00DD6803"/>
    <w:pPr>
      <w:numPr>
        <w:numId w:val="1"/>
      </w:numPr>
      <w:tabs>
        <w:tab w:val="clear" w:pos="567"/>
        <w:tab w:val="num" w:pos="1134"/>
      </w:tabs>
      <w:spacing w:after="120"/>
      <w:ind w:left="1134"/>
      <w:jc w:val="left"/>
    </w:pPr>
    <w:rPr>
      <w:rFonts w:ascii="Book Antiqua" w:hAnsi="Book Antiqua"/>
      <w:sz w:val="24"/>
      <w:lang w:val="fr-CH"/>
    </w:rPr>
  </w:style>
  <w:style w:type="paragraph" w:styleId="Listenumros">
    <w:name w:val="List Number"/>
    <w:basedOn w:val="Normal"/>
    <w:rsid w:val="004B1EFA"/>
    <w:pPr>
      <w:spacing w:after="120"/>
      <w:ind w:left="1134" w:hanging="567"/>
      <w:jc w:val="left"/>
    </w:pPr>
    <w:rPr>
      <w:rFonts w:ascii="Book Antiqua" w:hAnsi="Book Antiqua"/>
      <w:sz w:val="24"/>
      <w:lang w:val="fr-CH"/>
    </w:rPr>
  </w:style>
  <w:style w:type="paragraph" w:customStyle="1" w:styleId="TitreExo">
    <w:name w:val="TitreExo"/>
    <w:basedOn w:val="Normal"/>
    <w:rsid w:val="00181269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ind w:left="0"/>
      <w:jc w:val="center"/>
    </w:pPr>
    <w:rPr>
      <w:b/>
      <w:sz w:val="24"/>
      <w:lang w:val="fr-FR"/>
    </w:rPr>
  </w:style>
  <w:style w:type="paragraph" w:customStyle="1" w:styleId="TitreModule">
    <w:name w:val="TitreModule"/>
    <w:basedOn w:val="Normal"/>
    <w:rsid w:val="001B27A5"/>
    <w:pPr>
      <w:ind w:lef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0C02C9"/>
    <w:pPr>
      <w:numPr>
        <w:numId w:val="2"/>
      </w:numPr>
      <w:spacing w:before="240" w:after="120"/>
    </w:pPr>
    <w:rPr>
      <w:b/>
      <w:u w:val="single"/>
      <w:lang w:val="fr-FR"/>
    </w:rPr>
  </w:style>
  <w:style w:type="paragraph" w:customStyle="1" w:styleId="Avecpuces1">
    <w:name w:val="Avec puces 1"/>
    <w:basedOn w:val="Normal"/>
    <w:rsid w:val="003578F5"/>
    <w:pPr>
      <w:ind w:left="0"/>
    </w:pPr>
  </w:style>
  <w:style w:type="paragraph" w:customStyle="1" w:styleId="DescModule">
    <w:name w:val="DescModule"/>
    <w:basedOn w:val="Normal"/>
    <w:next w:val="Normal"/>
    <w:rsid w:val="00D84185"/>
    <w:pPr>
      <w:jc w:val="right"/>
    </w:pPr>
    <w:rPr>
      <w:b/>
      <w:sz w:val="18"/>
    </w:rPr>
  </w:style>
  <w:style w:type="paragraph" w:customStyle="1" w:styleId="TitrePartExo2">
    <w:name w:val="TitrePartExo2"/>
    <w:basedOn w:val="Normal"/>
    <w:next w:val="Normal"/>
    <w:rsid w:val="000C02C9"/>
    <w:pPr>
      <w:numPr>
        <w:ilvl w:val="1"/>
        <w:numId w:val="2"/>
      </w:numPr>
      <w:spacing w:before="120" w:after="120"/>
    </w:pPr>
    <w:rPr>
      <w:i/>
      <w:u w:val="single"/>
    </w:rPr>
  </w:style>
  <w:style w:type="character" w:customStyle="1" w:styleId="code">
    <w:name w:val="code"/>
    <w:rsid w:val="002818CD"/>
    <w:rPr>
      <w:rFonts w:ascii="Courier New" w:hAnsi="Courier New"/>
      <w:sz w:val="20"/>
      <w:lang w:val="fr-FR"/>
    </w:rPr>
  </w:style>
  <w:style w:type="paragraph" w:styleId="Listepuces3">
    <w:name w:val="List Bullet 3"/>
    <w:basedOn w:val="Normal"/>
    <w:rsid w:val="00D12807"/>
    <w:pPr>
      <w:numPr>
        <w:numId w:val="9"/>
      </w:numPr>
    </w:pPr>
  </w:style>
  <w:style w:type="paragraph" w:styleId="Listepuces4">
    <w:name w:val="List Bullet 4"/>
    <w:basedOn w:val="Normal"/>
    <w:rsid w:val="00D12807"/>
    <w:pPr>
      <w:numPr>
        <w:numId w:val="10"/>
      </w:numPr>
    </w:pPr>
  </w:style>
  <w:style w:type="character" w:customStyle="1" w:styleId="methodname">
    <w:name w:val="methodname"/>
    <w:basedOn w:val="Policepardfaut"/>
    <w:rsid w:val="00C668A2"/>
  </w:style>
  <w:style w:type="character" w:customStyle="1" w:styleId="csspropindent">
    <w:name w:val="csspropindent"/>
    <w:rsid w:val="007A0D52"/>
  </w:style>
  <w:style w:type="character" w:customStyle="1" w:styleId="csspropname">
    <w:name w:val="csspropname"/>
    <w:rsid w:val="007A0D52"/>
  </w:style>
  <w:style w:type="character" w:customStyle="1" w:styleId="csscolon">
    <w:name w:val="csscolon"/>
    <w:rsid w:val="007A0D52"/>
  </w:style>
  <w:style w:type="character" w:customStyle="1" w:styleId="csspropvalue">
    <w:name w:val="csspropvalue"/>
    <w:rsid w:val="007A0D52"/>
  </w:style>
  <w:style w:type="character" w:customStyle="1" w:styleId="csssemi">
    <w:name w:val="csssemi"/>
    <w:rsid w:val="007A0D52"/>
  </w:style>
  <w:style w:type="character" w:customStyle="1" w:styleId="cssselector">
    <w:name w:val="cssselector"/>
    <w:rsid w:val="00E83341"/>
  </w:style>
  <w:style w:type="character" w:customStyle="1" w:styleId="Titre5Car">
    <w:name w:val="Titre 5 Car"/>
    <w:link w:val="Titre5"/>
    <w:rsid w:val="0087703C"/>
    <w:rPr>
      <w:rFonts w:ascii="Calibri" w:eastAsia="Times New Roman" w:hAnsi="Calibri" w:cs="Times New Roman"/>
      <w:b/>
      <w:bCs/>
      <w:i/>
      <w:iCs/>
      <w:sz w:val="26"/>
      <w:szCs w:val="26"/>
      <w:lang w:val="en-GB" w:eastAsia="fr-FR"/>
    </w:rPr>
  </w:style>
  <w:style w:type="character" w:customStyle="1" w:styleId="Titre6Car">
    <w:name w:val="Titre 6 Car"/>
    <w:link w:val="Titre6"/>
    <w:rsid w:val="0087703C"/>
    <w:rPr>
      <w:rFonts w:ascii="Calibri" w:eastAsia="Times New Roman" w:hAnsi="Calibri" w:cs="Times New Roman"/>
      <w:b/>
      <w:bCs/>
      <w:sz w:val="22"/>
      <w:szCs w:val="22"/>
      <w:lang w:val="en-GB" w:eastAsia="fr-FR"/>
    </w:rPr>
  </w:style>
  <w:style w:type="character" w:customStyle="1" w:styleId="Titre7Car">
    <w:name w:val="Titre 7 Car"/>
    <w:link w:val="Titre7"/>
    <w:rsid w:val="0087703C"/>
    <w:rPr>
      <w:rFonts w:ascii="Calibri" w:eastAsia="Times New Roman" w:hAnsi="Calibri" w:cs="Times New Roman"/>
      <w:sz w:val="24"/>
      <w:szCs w:val="24"/>
      <w:lang w:val="en-GB" w:eastAsia="fr-FR"/>
    </w:rPr>
  </w:style>
  <w:style w:type="paragraph" w:styleId="Liste2">
    <w:name w:val="List 2"/>
    <w:basedOn w:val="Normal"/>
    <w:rsid w:val="0087703C"/>
    <w:pPr>
      <w:ind w:left="566" w:hanging="283"/>
      <w:contextualSpacing/>
    </w:pPr>
  </w:style>
  <w:style w:type="paragraph" w:styleId="Liste3">
    <w:name w:val="List 3"/>
    <w:basedOn w:val="Normal"/>
    <w:rsid w:val="0087703C"/>
    <w:pPr>
      <w:ind w:left="849" w:hanging="283"/>
      <w:contextualSpacing/>
    </w:pPr>
  </w:style>
  <w:style w:type="paragraph" w:styleId="Liste4">
    <w:name w:val="List 4"/>
    <w:basedOn w:val="Normal"/>
    <w:rsid w:val="0087703C"/>
    <w:pPr>
      <w:ind w:left="1132" w:hanging="283"/>
      <w:contextualSpacing/>
    </w:pPr>
  </w:style>
  <w:style w:type="paragraph" w:styleId="Retraitcorpsdetexte">
    <w:name w:val="Body Text Indent"/>
    <w:basedOn w:val="Normal"/>
    <w:link w:val="RetraitcorpsdetexteCar"/>
    <w:rsid w:val="0087703C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rsid w:val="0087703C"/>
    <w:rPr>
      <w:rFonts w:ascii="Verdana" w:hAnsi="Verdana"/>
      <w:lang w:val="en-GB" w:eastAsia="fr-FR"/>
    </w:rPr>
  </w:style>
  <w:style w:type="paragraph" w:styleId="Retrait1religne">
    <w:name w:val="Body Text First Indent"/>
    <w:basedOn w:val="Corpsdetexte"/>
    <w:link w:val="Retrait1religneCar"/>
    <w:rsid w:val="0087703C"/>
    <w:pPr>
      <w:framePr w:hSpace="0" w:wrap="auto" w:vAnchor="margin" w:hAnchor="text" w:xAlign="left" w:yAlign="inline"/>
      <w:spacing w:after="120"/>
      <w:ind w:firstLine="210"/>
      <w:jc w:val="both"/>
    </w:pPr>
    <w:rPr>
      <w:rFonts w:ascii="Verdana" w:hAnsi="Verdana"/>
      <w:sz w:val="20"/>
      <w:lang w:val="en-GB"/>
    </w:rPr>
  </w:style>
  <w:style w:type="character" w:customStyle="1" w:styleId="CorpsdetexteCar">
    <w:name w:val="Corps de texte Car"/>
    <w:link w:val="Corpsdetexte"/>
    <w:rsid w:val="0087703C"/>
    <w:rPr>
      <w:rFonts w:ascii="Lucida Sans" w:hAnsi="Lucida Sans"/>
      <w:sz w:val="28"/>
      <w:lang w:val="fr-FR" w:eastAsia="fr-FR"/>
    </w:rPr>
  </w:style>
  <w:style w:type="character" w:customStyle="1" w:styleId="Retrait1religneCar">
    <w:name w:val="Retrait 1re ligne Car"/>
    <w:link w:val="Retrait1religne"/>
    <w:rsid w:val="0087703C"/>
    <w:rPr>
      <w:rFonts w:ascii="Verdana" w:hAnsi="Verdana"/>
      <w:sz w:val="28"/>
      <w:lang w:val="en-GB" w:eastAsia="fr-FR"/>
    </w:rPr>
  </w:style>
  <w:style w:type="paragraph" w:styleId="Retraitcorpset1relig">
    <w:name w:val="Body Text First Indent 2"/>
    <w:basedOn w:val="Retraitcorpsdetexte"/>
    <w:link w:val="Retraitcorpset1religCar"/>
    <w:rsid w:val="0087703C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87703C"/>
    <w:rPr>
      <w:rFonts w:ascii="Verdana" w:hAnsi="Verdana"/>
      <w:lang w:val="en-GB" w:eastAsia="fr-FR"/>
    </w:rPr>
  </w:style>
  <w:style w:type="paragraph" w:styleId="Titre">
    <w:name w:val="Title"/>
    <w:basedOn w:val="Normal"/>
    <w:next w:val="Normal"/>
    <w:link w:val="TitreCar"/>
    <w:qFormat/>
    <w:rsid w:val="00BB72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B727D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ous-titre">
    <w:name w:val="Subtitle"/>
    <w:basedOn w:val="Normal"/>
    <w:next w:val="Normal"/>
    <w:link w:val="Sous-titreCar"/>
    <w:qFormat/>
    <w:rsid w:val="00BB727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BB727D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styleId="lev">
    <w:name w:val="Strong"/>
    <w:basedOn w:val="Policepardfaut"/>
    <w:qFormat/>
    <w:rsid w:val="00BB727D"/>
    <w:rPr>
      <w:b/>
      <w:bCs/>
    </w:rPr>
  </w:style>
  <w:style w:type="paragraph" w:styleId="Textedebulles">
    <w:name w:val="Balloon Text"/>
    <w:basedOn w:val="Normal"/>
    <w:link w:val="TextedebullesCar"/>
    <w:rsid w:val="002F76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769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40D38-1A1C-4577-8FAC-6B10C855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</Template>
  <TotalTime>1711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CPNV</Company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creator>André Mottier</dc:creator>
  <cp:lastModifiedBy>MOTTIER André</cp:lastModifiedBy>
  <cp:revision>6</cp:revision>
  <cp:lastPrinted>2010-02-02T09:53:00Z</cp:lastPrinted>
  <dcterms:created xsi:type="dcterms:W3CDTF">2016-05-02T20:35:00Z</dcterms:created>
  <dcterms:modified xsi:type="dcterms:W3CDTF">2018-05-07T04:52:00Z</dcterms:modified>
</cp:coreProperties>
</file>