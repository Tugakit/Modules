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D219E" w14:textId="0EC4E495" w:rsidR="00F416DC" w:rsidRPr="002628EB" w:rsidRDefault="00811276" w:rsidP="007C6F20">
      <w:pPr>
        <w:pStyle w:val="TitreModule"/>
      </w:pPr>
      <w:r>
        <w:rPr>
          <w:noProof/>
          <w:lang w:val="fr-CH" w:eastAsia="fr-CH"/>
        </w:rPr>
        <w:drawing>
          <wp:anchor distT="0" distB="0" distL="114300" distR="114300" simplePos="0" relativeHeight="251657728" behindDoc="0" locked="0" layoutInCell="1" allowOverlap="1" wp14:anchorId="18CE3C3E" wp14:editId="2200ABA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73505" cy="403225"/>
            <wp:effectExtent l="0" t="0" r="0" b="0"/>
            <wp:wrapNone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BA0" w:rsidRPr="002628EB">
        <w:t>IC</w:t>
      </w:r>
      <w:r w:rsidR="001C481F">
        <w:t>T</w:t>
      </w:r>
      <w:r w:rsidR="00EC2BA0" w:rsidRPr="002628EB">
        <w:t>-1</w:t>
      </w:r>
      <w:r w:rsidR="00BB727D">
        <w:t>22</w:t>
      </w:r>
    </w:p>
    <w:p w14:paraId="497F7746" w14:textId="77777777" w:rsidR="00783AD7" w:rsidRDefault="00BB727D" w:rsidP="007C6F20">
      <w:pPr>
        <w:pStyle w:val="DescModule"/>
        <w:ind w:left="0"/>
        <w:rPr>
          <w:lang w:val="fr-FR"/>
        </w:rPr>
      </w:pPr>
      <w:r>
        <w:rPr>
          <w:lang w:val="fr-FR"/>
        </w:rPr>
        <w:t>Macros – automatiser les procédures</w:t>
      </w:r>
    </w:p>
    <w:p w14:paraId="155B324B" w14:textId="77777777" w:rsidR="004F11A8" w:rsidRPr="004F11A8" w:rsidRDefault="004F11A8" w:rsidP="004F11A8">
      <w:pPr>
        <w:rPr>
          <w:lang w:val="fr-FR"/>
        </w:rPr>
      </w:pPr>
    </w:p>
    <w:p w14:paraId="3A0FA035" w14:textId="1FBB05DB" w:rsidR="00BE58A5" w:rsidRPr="002628EB" w:rsidRDefault="00054A32" w:rsidP="007C6F20">
      <w:pPr>
        <w:pStyle w:val="TitreExo"/>
      </w:pPr>
      <w:r>
        <w:t>Exercice </w:t>
      </w:r>
      <w:r w:rsidR="004F11A8">
        <w:t xml:space="preserve">d’application </w:t>
      </w:r>
      <w:r>
        <w:t xml:space="preserve">: Arborescence dynamique - </w:t>
      </w:r>
      <w:r w:rsidR="004F11A8">
        <w:t>C</w:t>
      </w:r>
      <w:r>
        <w:t xml:space="preserve">sv - </w:t>
      </w:r>
      <w:r w:rsidR="004F11A8">
        <w:t>L</w:t>
      </w:r>
      <w:r>
        <w:t>og</w:t>
      </w:r>
    </w:p>
    <w:p w14:paraId="0481DAB0" w14:textId="77777777" w:rsidR="00501154" w:rsidRDefault="00501154" w:rsidP="007C6F20">
      <w:pPr>
        <w:pStyle w:val="Titre3"/>
      </w:pPr>
    </w:p>
    <w:p w14:paraId="04AF45B8" w14:textId="77777777" w:rsidR="00F93252" w:rsidRDefault="00F93252" w:rsidP="007C6F20">
      <w:pPr>
        <w:ind w:left="0"/>
        <w:rPr>
          <w:lang w:val="fr-FR"/>
        </w:rPr>
      </w:pPr>
    </w:p>
    <w:p w14:paraId="531244A9" w14:textId="77777777" w:rsidR="00F93252" w:rsidRDefault="00BB727D" w:rsidP="007C6F20">
      <w:pPr>
        <w:ind w:left="0"/>
        <w:rPr>
          <w:rStyle w:val="lev"/>
          <w:lang w:val="fr-CH"/>
        </w:rPr>
      </w:pPr>
      <w:r w:rsidRPr="00054A32">
        <w:rPr>
          <w:rStyle w:val="lev"/>
          <w:lang w:val="fr-CH"/>
        </w:rPr>
        <w:t>Objectifs :</w:t>
      </w:r>
    </w:p>
    <w:p w14:paraId="57729139" w14:textId="77777777" w:rsidR="007C6F20" w:rsidRPr="00054A32" w:rsidRDefault="007C6F20" w:rsidP="007C6F20">
      <w:pPr>
        <w:ind w:left="0"/>
        <w:rPr>
          <w:rStyle w:val="lev"/>
          <w:lang w:val="fr-CH"/>
        </w:rPr>
      </w:pPr>
    </w:p>
    <w:p w14:paraId="7EE0F6A9" w14:textId="33804A1F" w:rsidR="00BB727D" w:rsidRDefault="00054A32" w:rsidP="007C6F20">
      <w:pPr>
        <w:numPr>
          <w:ilvl w:val="0"/>
          <w:numId w:val="40"/>
        </w:numPr>
        <w:ind w:left="0"/>
        <w:rPr>
          <w:lang w:val="fr-FR"/>
        </w:rPr>
      </w:pPr>
      <w:r>
        <w:rPr>
          <w:lang w:val="fr-FR"/>
        </w:rPr>
        <w:t>Parcourir les données d’un fichier .csv avec powershell</w:t>
      </w:r>
    </w:p>
    <w:p w14:paraId="1763A77C" w14:textId="2F3AD3A3" w:rsidR="00BB727D" w:rsidRDefault="00054A32" w:rsidP="007C6F20">
      <w:pPr>
        <w:numPr>
          <w:ilvl w:val="0"/>
          <w:numId w:val="40"/>
        </w:numPr>
        <w:ind w:left="0"/>
        <w:rPr>
          <w:lang w:val="fr-FR"/>
        </w:rPr>
      </w:pPr>
      <w:r>
        <w:rPr>
          <w:lang w:val="fr-FR"/>
        </w:rPr>
        <w:t>Créer une arborescence dynamique</w:t>
      </w:r>
    </w:p>
    <w:p w14:paraId="651CFDB6" w14:textId="184FA5C0" w:rsidR="00BB727D" w:rsidRDefault="00054A32" w:rsidP="007C6F20">
      <w:pPr>
        <w:numPr>
          <w:ilvl w:val="0"/>
          <w:numId w:val="40"/>
        </w:numPr>
        <w:ind w:left="0"/>
        <w:rPr>
          <w:lang w:val="fr-FR"/>
        </w:rPr>
      </w:pPr>
      <w:r>
        <w:rPr>
          <w:lang w:val="fr-FR"/>
        </w:rPr>
        <w:t>C</w:t>
      </w:r>
      <w:r w:rsidR="004F11A8">
        <w:rPr>
          <w:lang w:val="fr-FR"/>
        </w:rPr>
        <w:t>réer un fichier</w:t>
      </w:r>
      <w:r>
        <w:rPr>
          <w:lang w:val="fr-FR"/>
        </w:rPr>
        <w:t xml:space="preserve"> </w:t>
      </w:r>
      <w:r w:rsidR="004F11A8">
        <w:rPr>
          <w:lang w:val="fr-FR"/>
        </w:rPr>
        <w:t xml:space="preserve">basique </w:t>
      </w:r>
      <w:r>
        <w:rPr>
          <w:lang w:val="fr-FR"/>
        </w:rPr>
        <w:t xml:space="preserve">de log d’erreurs </w:t>
      </w:r>
    </w:p>
    <w:p w14:paraId="243E1BC4" w14:textId="5CA295D2" w:rsidR="00BB727D" w:rsidRDefault="00054A32" w:rsidP="007C6F20">
      <w:pPr>
        <w:numPr>
          <w:ilvl w:val="0"/>
          <w:numId w:val="40"/>
        </w:numPr>
        <w:ind w:left="0"/>
        <w:rPr>
          <w:lang w:val="fr-FR"/>
        </w:rPr>
      </w:pPr>
      <w:r>
        <w:rPr>
          <w:lang w:val="fr-FR"/>
        </w:rPr>
        <w:t>Ajouter des données a un fichier .csv</w:t>
      </w:r>
    </w:p>
    <w:p w14:paraId="2DFB48CC" w14:textId="77777777" w:rsidR="00F93252" w:rsidRDefault="00F93252" w:rsidP="007C6F20">
      <w:pPr>
        <w:ind w:left="0"/>
        <w:rPr>
          <w:lang w:val="fr-FR"/>
        </w:rPr>
      </w:pPr>
    </w:p>
    <w:p w14:paraId="7DB85EF0" w14:textId="77777777" w:rsidR="004F11A8" w:rsidRDefault="004F11A8" w:rsidP="007C6F20">
      <w:pPr>
        <w:ind w:left="0"/>
        <w:rPr>
          <w:lang w:val="fr-FR"/>
        </w:rPr>
      </w:pPr>
    </w:p>
    <w:p w14:paraId="439595FA" w14:textId="7236EFC1" w:rsidR="00054A32" w:rsidRDefault="00054A32" w:rsidP="007C6F20">
      <w:pPr>
        <w:ind w:left="0"/>
        <w:rPr>
          <w:b/>
          <w:lang w:val="fr-FR"/>
        </w:rPr>
      </w:pPr>
      <w:r>
        <w:rPr>
          <w:b/>
          <w:lang w:val="fr-FR"/>
        </w:rPr>
        <w:t>A disposition</w:t>
      </w:r>
      <w:r w:rsidR="007C6F20">
        <w:rPr>
          <w:b/>
          <w:lang w:val="fr-FR"/>
        </w:rPr>
        <w:t> :</w:t>
      </w:r>
    </w:p>
    <w:p w14:paraId="76AF712C" w14:textId="77777777" w:rsidR="00054A32" w:rsidRDefault="00054A32" w:rsidP="007C6F20">
      <w:pPr>
        <w:ind w:left="0"/>
        <w:rPr>
          <w:lang w:val="fr-FR"/>
        </w:rPr>
      </w:pPr>
    </w:p>
    <w:p w14:paraId="7A95248F" w14:textId="441A4625" w:rsidR="00054A32" w:rsidRDefault="00054A32" w:rsidP="007C6F20">
      <w:pPr>
        <w:ind w:left="0"/>
        <w:rPr>
          <w:lang w:val="fr-FR"/>
        </w:rPr>
      </w:pPr>
      <w:r>
        <w:rPr>
          <w:lang w:val="fr-FR"/>
        </w:rPr>
        <w:t>Le fichier Liste_Eleves.csv</w:t>
      </w:r>
    </w:p>
    <w:p w14:paraId="59C5253F" w14:textId="10FF2D5D" w:rsidR="00054A32" w:rsidRDefault="00054A32" w:rsidP="007C6F20">
      <w:pPr>
        <w:ind w:left="0"/>
        <w:rPr>
          <w:lang w:val="fr-FR"/>
        </w:rPr>
      </w:pPr>
      <w:r>
        <w:rPr>
          <w:lang w:val="fr-FR"/>
        </w:rPr>
        <w:t xml:space="preserve">Le </w:t>
      </w:r>
      <w:r w:rsidR="00554C4A">
        <w:rPr>
          <w:lang w:val="fr-FR"/>
        </w:rPr>
        <w:t>répertoire</w:t>
      </w:r>
      <w:r>
        <w:rPr>
          <w:lang w:val="fr-FR"/>
        </w:rPr>
        <w:t xml:space="preserve"> SKEL</w:t>
      </w:r>
    </w:p>
    <w:p w14:paraId="4BAFE6E4" w14:textId="36399D75" w:rsidR="009976AE" w:rsidRDefault="009976AE" w:rsidP="007C6F20">
      <w:pPr>
        <w:ind w:left="0"/>
        <w:rPr>
          <w:lang w:val="fr-FR"/>
        </w:rPr>
      </w:pPr>
      <w:r>
        <w:rPr>
          <w:lang w:val="fr-FR"/>
        </w:rPr>
        <w:t>Les supports ICT122 + internet</w:t>
      </w:r>
    </w:p>
    <w:p w14:paraId="3D44BD5F" w14:textId="77777777" w:rsidR="00F66C54" w:rsidRDefault="00F66C54" w:rsidP="007C6F20">
      <w:pPr>
        <w:ind w:left="0"/>
        <w:rPr>
          <w:lang w:val="fr-FR"/>
        </w:rPr>
      </w:pPr>
    </w:p>
    <w:p w14:paraId="0E85B0EC" w14:textId="77777777" w:rsidR="004F11A8" w:rsidRPr="004F11A8" w:rsidRDefault="004F11A8" w:rsidP="007C6F20">
      <w:pPr>
        <w:ind w:left="0"/>
        <w:rPr>
          <w:lang w:val="fr-FR"/>
        </w:rPr>
      </w:pPr>
    </w:p>
    <w:p w14:paraId="63FF87BA" w14:textId="55F05A4A" w:rsidR="00054A32" w:rsidRPr="00F66C54" w:rsidRDefault="00F66C54" w:rsidP="007C6F20">
      <w:pPr>
        <w:ind w:left="0"/>
        <w:rPr>
          <w:b/>
          <w:lang w:val="fr-FR"/>
        </w:rPr>
      </w:pPr>
      <w:r>
        <w:rPr>
          <w:b/>
          <w:lang w:val="fr-FR"/>
        </w:rPr>
        <w:t>Donnée</w:t>
      </w:r>
      <w:r w:rsidRPr="00F66C54">
        <w:rPr>
          <w:b/>
          <w:lang w:val="fr-FR"/>
        </w:rPr>
        <w:t>:</w:t>
      </w:r>
    </w:p>
    <w:p w14:paraId="0A782C4E" w14:textId="77777777" w:rsidR="00F66C54" w:rsidRDefault="00F66C54" w:rsidP="007C6F20">
      <w:pPr>
        <w:ind w:left="0"/>
        <w:rPr>
          <w:lang w:val="fr-FR"/>
        </w:rPr>
      </w:pPr>
    </w:p>
    <w:p w14:paraId="39E103E9" w14:textId="77777777" w:rsidR="004F11A8" w:rsidRDefault="004F11A8" w:rsidP="007C6F20">
      <w:pPr>
        <w:ind w:left="0"/>
        <w:rPr>
          <w:lang w:val="fr-FR"/>
        </w:rPr>
      </w:pPr>
    </w:p>
    <w:p w14:paraId="61EB6B19" w14:textId="4A1D810F" w:rsidR="00054A32" w:rsidRDefault="000E432D" w:rsidP="007C6F20">
      <w:pPr>
        <w:ind w:left="0"/>
        <w:rPr>
          <w:b/>
          <w:lang w:val="fr-FR"/>
        </w:rPr>
      </w:pPr>
      <w:r>
        <w:rPr>
          <w:b/>
          <w:lang w:val="fr-FR"/>
        </w:rPr>
        <w:t>A</w:t>
      </w:r>
      <w:r w:rsidR="004F11A8">
        <w:rPr>
          <w:b/>
          <w:lang w:val="fr-FR"/>
        </w:rPr>
        <w:t> :</w:t>
      </w:r>
      <w:r w:rsidR="00B15B99">
        <w:rPr>
          <w:b/>
          <w:lang w:val="fr-FR"/>
        </w:rPr>
        <w:t xml:space="preserve"> </w:t>
      </w:r>
      <w:bookmarkStart w:id="0" w:name="_GoBack"/>
      <w:bookmarkEnd w:id="0"/>
    </w:p>
    <w:p w14:paraId="6FD6C5A1" w14:textId="77777777" w:rsidR="004F11A8" w:rsidRDefault="004F11A8" w:rsidP="007C6F20">
      <w:pPr>
        <w:ind w:left="0"/>
        <w:rPr>
          <w:lang w:val="fr-FR"/>
        </w:rPr>
      </w:pPr>
    </w:p>
    <w:p w14:paraId="1D689BF7" w14:textId="77777777" w:rsidR="004F11A8" w:rsidRDefault="004F11A8" w:rsidP="007C6F20">
      <w:pPr>
        <w:ind w:left="0"/>
        <w:rPr>
          <w:lang w:val="fr-FR"/>
        </w:rPr>
      </w:pPr>
    </w:p>
    <w:p w14:paraId="1B6A0101" w14:textId="77777777" w:rsidR="00B4426A" w:rsidRDefault="00554C4A" w:rsidP="007C6F20">
      <w:pPr>
        <w:ind w:left="0"/>
        <w:rPr>
          <w:lang w:val="fr-FR"/>
        </w:rPr>
      </w:pPr>
      <w:r>
        <w:rPr>
          <w:lang w:val="fr-FR"/>
        </w:rPr>
        <w:t>Votre</w:t>
      </w:r>
      <w:r w:rsidR="00054A32">
        <w:rPr>
          <w:lang w:val="fr-FR"/>
        </w:rPr>
        <w:t xml:space="preserve"> script</w:t>
      </w:r>
      <w:r>
        <w:rPr>
          <w:lang w:val="fr-FR"/>
        </w:rPr>
        <w:t xml:space="preserve"> devra</w:t>
      </w:r>
      <w:r w:rsidR="00054A32">
        <w:rPr>
          <w:lang w:val="fr-FR"/>
        </w:rPr>
        <w:t xml:space="preserve"> parcour</w:t>
      </w:r>
      <w:r>
        <w:rPr>
          <w:lang w:val="fr-FR"/>
        </w:rPr>
        <w:t>ir</w:t>
      </w:r>
      <w:r w:rsidR="0093432D">
        <w:rPr>
          <w:lang w:val="fr-FR"/>
        </w:rPr>
        <w:t xml:space="preserve"> le fichier csv fourni.</w:t>
      </w:r>
    </w:p>
    <w:p w14:paraId="6600DCB5" w14:textId="77777777" w:rsidR="00550224" w:rsidRDefault="00550224" w:rsidP="007C6F20">
      <w:pPr>
        <w:ind w:left="0"/>
        <w:rPr>
          <w:lang w:val="fr-FR"/>
        </w:rPr>
      </w:pPr>
    </w:p>
    <w:p w14:paraId="4A20030A" w14:textId="23E19840" w:rsidR="00550224" w:rsidRDefault="00550224" w:rsidP="007C6F20">
      <w:pPr>
        <w:ind w:left="0"/>
        <w:rPr>
          <w:lang w:val="fr-FR"/>
        </w:rPr>
      </w:pPr>
      <w:r>
        <w:rPr>
          <w:lang w:val="fr-FR"/>
        </w:rPr>
        <w:t>Indices :</w:t>
      </w:r>
    </w:p>
    <w:p w14:paraId="58E78C0D" w14:textId="77777777" w:rsidR="00550224" w:rsidRDefault="00550224" w:rsidP="007C6F20">
      <w:pPr>
        <w:ind w:left="0"/>
        <w:rPr>
          <w:lang w:val="fr-FR"/>
        </w:rPr>
      </w:pPr>
    </w:p>
    <w:p w14:paraId="45F4C70F" w14:textId="5D08695D" w:rsidR="00550224" w:rsidRDefault="00550224" w:rsidP="007C6F20">
      <w:pPr>
        <w:ind w:left="0"/>
        <w:rPr>
          <w:lang w:val="fr-FR"/>
        </w:rPr>
      </w:pPr>
      <w:r>
        <w:rPr>
          <w:lang w:val="fr-FR"/>
        </w:rPr>
        <w:tab/>
        <w:t xml:space="preserve">Google -&gt; powershell curent directory </w:t>
      </w:r>
    </w:p>
    <w:p w14:paraId="051E71B2" w14:textId="77777777" w:rsidR="00550224" w:rsidRDefault="00550224" w:rsidP="007C6F20">
      <w:pPr>
        <w:ind w:left="0"/>
        <w:rPr>
          <w:lang w:val="fr-FR"/>
        </w:rPr>
      </w:pPr>
    </w:p>
    <w:p w14:paraId="1D1C5072" w14:textId="26BEF4C5" w:rsidR="00550224" w:rsidRDefault="00550224" w:rsidP="007C6F20">
      <w:pPr>
        <w:ind w:left="0"/>
        <w:rPr>
          <w:lang w:val="fr-FR"/>
        </w:rPr>
      </w:pPr>
      <w:r>
        <w:rPr>
          <w:lang w:val="fr-FR"/>
        </w:rPr>
        <w:tab/>
        <w:t>Google -&gt; powershell csv foreach</w:t>
      </w:r>
    </w:p>
    <w:p w14:paraId="6FB3712C" w14:textId="77777777" w:rsidR="00F716DA" w:rsidRDefault="00F716DA" w:rsidP="007C6F20">
      <w:pPr>
        <w:ind w:left="0"/>
        <w:rPr>
          <w:lang w:val="fr-FR"/>
        </w:rPr>
      </w:pPr>
    </w:p>
    <w:p w14:paraId="5209A0C4" w14:textId="1D647994" w:rsidR="00F716DA" w:rsidRDefault="00F716DA" w:rsidP="007C6F20">
      <w:pPr>
        <w:ind w:left="0"/>
        <w:rPr>
          <w:lang w:val="fr-FR"/>
        </w:rPr>
      </w:pPr>
      <w:r>
        <w:rPr>
          <w:lang w:val="fr-FR"/>
        </w:rPr>
        <w:tab/>
        <w:t>Google -&gt; powershell csv delimiter</w:t>
      </w:r>
    </w:p>
    <w:p w14:paraId="209A9742" w14:textId="77777777" w:rsidR="00550224" w:rsidRDefault="00550224" w:rsidP="007C6F20">
      <w:pPr>
        <w:ind w:left="0"/>
        <w:rPr>
          <w:lang w:val="fr-FR"/>
        </w:rPr>
      </w:pPr>
    </w:p>
    <w:p w14:paraId="612AAF13" w14:textId="77777777" w:rsidR="00B4426A" w:rsidRDefault="00B4426A" w:rsidP="007C6F20">
      <w:pPr>
        <w:ind w:left="0"/>
        <w:rPr>
          <w:lang w:val="fr-FR"/>
        </w:rPr>
      </w:pPr>
    </w:p>
    <w:p w14:paraId="73E95145" w14:textId="7C22C267" w:rsidR="000B353F" w:rsidRDefault="0093432D" w:rsidP="000B353F">
      <w:pPr>
        <w:ind w:left="0"/>
        <w:rPr>
          <w:lang w:val="fr-FR"/>
        </w:rPr>
      </w:pPr>
      <w:r>
        <w:rPr>
          <w:lang w:val="fr-FR"/>
        </w:rPr>
        <w:t>Dans le répertoire de base (par défaut C:\TMP122\) on créera</w:t>
      </w:r>
      <w:r w:rsidR="00054A32">
        <w:rPr>
          <w:lang w:val="fr-FR"/>
        </w:rPr>
        <w:t xml:space="preserve"> un </w:t>
      </w:r>
      <w:r w:rsidR="00F15A84">
        <w:rPr>
          <w:lang w:val="fr-FR"/>
        </w:rPr>
        <w:t>répertoire</w:t>
      </w:r>
      <w:r w:rsidR="00054A32">
        <w:rPr>
          <w:lang w:val="fr-FR"/>
        </w:rPr>
        <w:t xml:space="preserve"> pour chaque </w:t>
      </w:r>
      <w:r w:rsidR="00F15A84">
        <w:rPr>
          <w:lang w:val="fr-FR"/>
        </w:rPr>
        <w:t>classe, dans lequel on crée</w:t>
      </w:r>
      <w:r w:rsidR="00554C4A">
        <w:rPr>
          <w:lang w:val="fr-FR"/>
        </w:rPr>
        <w:t>ra</w:t>
      </w:r>
      <w:r w:rsidR="00F15A84">
        <w:rPr>
          <w:lang w:val="fr-FR"/>
        </w:rPr>
        <w:t xml:space="preserve"> un sous répertoire pour chaque élève de la classe.</w:t>
      </w:r>
      <w:r w:rsidR="00550224">
        <w:rPr>
          <w:lang w:val="fr-FR"/>
        </w:rPr>
        <w:t xml:space="preserve"> </w:t>
      </w:r>
      <w:r w:rsidR="000B353F">
        <w:rPr>
          <w:lang w:val="fr-FR"/>
        </w:rPr>
        <w:t>Les répertoires ne se créent que s’ils n’existent pas déjà.</w:t>
      </w:r>
    </w:p>
    <w:p w14:paraId="2E4EF0CB" w14:textId="77777777" w:rsidR="00550224" w:rsidRDefault="00550224" w:rsidP="000B353F">
      <w:pPr>
        <w:ind w:left="0"/>
        <w:rPr>
          <w:lang w:val="fr-FR"/>
        </w:rPr>
      </w:pPr>
    </w:p>
    <w:p w14:paraId="257861A8" w14:textId="11331A47" w:rsidR="00550224" w:rsidRDefault="00550224" w:rsidP="000B353F">
      <w:pPr>
        <w:ind w:left="0"/>
        <w:rPr>
          <w:lang w:val="fr-FR"/>
        </w:rPr>
      </w:pPr>
      <w:r>
        <w:rPr>
          <w:lang w:val="fr-FR"/>
        </w:rPr>
        <w:t xml:space="preserve">Indices : </w:t>
      </w:r>
    </w:p>
    <w:p w14:paraId="599BE001" w14:textId="77777777" w:rsidR="00550224" w:rsidRDefault="00550224" w:rsidP="000B353F">
      <w:pPr>
        <w:ind w:left="0"/>
        <w:rPr>
          <w:lang w:val="fr-FR"/>
        </w:rPr>
      </w:pPr>
    </w:p>
    <w:p w14:paraId="6F7EBACE" w14:textId="78DEAA2B" w:rsidR="00550224" w:rsidRDefault="00550224" w:rsidP="00550224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  <w:r>
        <w:rPr>
          <w:lang w:val="fr-FR"/>
        </w:rPr>
        <w:tab/>
        <w:t>Dans la boucle ‘</w:t>
      </w:r>
      <w:r w:rsidRPr="00550224">
        <w:rPr>
          <w:lang w:val="fr-CH"/>
        </w:rPr>
        <w:t>Foreach-Object’, on</w:t>
      </w:r>
      <w:r>
        <w:rPr>
          <w:lang w:val="fr-FR"/>
        </w:rPr>
        <w:t xml:space="preserve"> teste si le répertoire classe existe, si ce n’est </w:t>
      </w:r>
      <w:r>
        <w:rPr>
          <w:lang w:val="fr-FR"/>
        </w:rPr>
        <w:tab/>
        <w:t>pas le cas, on le crée.</w:t>
      </w:r>
    </w:p>
    <w:p w14:paraId="519439C3" w14:textId="77777777" w:rsidR="00550224" w:rsidRDefault="00550224" w:rsidP="000B353F">
      <w:pPr>
        <w:ind w:left="0"/>
        <w:rPr>
          <w:lang w:val="fr-FR"/>
        </w:rPr>
      </w:pPr>
    </w:p>
    <w:p w14:paraId="3E78CCD9" w14:textId="27473498" w:rsidR="00550224" w:rsidRDefault="00550224" w:rsidP="000B353F">
      <w:pPr>
        <w:ind w:left="0"/>
        <w:rPr>
          <w:lang w:val="fr-FR"/>
        </w:rPr>
      </w:pPr>
      <w:r>
        <w:rPr>
          <w:lang w:val="fr-FR"/>
        </w:rPr>
        <w:tab/>
        <w:t>Si l’élève n’a pas de classe, on affiche un message d’erreur</w:t>
      </w:r>
    </w:p>
    <w:p w14:paraId="23B7CB8B" w14:textId="77777777" w:rsidR="00550224" w:rsidRDefault="00550224" w:rsidP="000B353F">
      <w:pPr>
        <w:ind w:left="0"/>
        <w:rPr>
          <w:lang w:val="fr-FR"/>
        </w:rPr>
      </w:pPr>
    </w:p>
    <w:p w14:paraId="527BD6B9" w14:textId="77777777" w:rsidR="000B353F" w:rsidRDefault="000B353F" w:rsidP="007C6F20">
      <w:pPr>
        <w:ind w:left="0"/>
        <w:rPr>
          <w:lang w:val="fr-FR"/>
        </w:rPr>
      </w:pPr>
    </w:p>
    <w:p w14:paraId="37459543" w14:textId="72DC0536" w:rsidR="00F15A84" w:rsidRDefault="00F15A84" w:rsidP="007C6F20">
      <w:pPr>
        <w:ind w:left="0"/>
        <w:rPr>
          <w:lang w:val="fr-FR"/>
        </w:rPr>
      </w:pPr>
      <w:r>
        <w:rPr>
          <w:lang w:val="fr-FR"/>
        </w:rPr>
        <w:t>Dans le répertoire de chaque élève, on copiera l’arborescence du répertoire SKEL.</w:t>
      </w:r>
    </w:p>
    <w:p w14:paraId="10744871" w14:textId="77777777" w:rsidR="00F15A84" w:rsidRDefault="00F15A84" w:rsidP="007C6F20">
      <w:pPr>
        <w:ind w:left="0"/>
        <w:rPr>
          <w:lang w:val="fr-FR"/>
        </w:rPr>
      </w:pPr>
    </w:p>
    <w:p w14:paraId="453BEFB5" w14:textId="63B25104" w:rsidR="00045A3B" w:rsidRDefault="00246E71" w:rsidP="00D23729">
      <w:pPr>
        <w:ind w:left="0"/>
        <w:jc w:val="left"/>
        <w:rPr>
          <w:b/>
          <w:lang w:val="fr-FR"/>
        </w:rPr>
      </w:pPr>
      <w:r>
        <w:rPr>
          <w:lang w:val="fr-FR"/>
        </w:rPr>
        <w:br w:type="page"/>
      </w:r>
      <w:r w:rsidR="000E432D">
        <w:rPr>
          <w:b/>
          <w:lang w:val="fr-FR"/>
        </w:rPr>
        <w:lastRenderedPageBreak/>
        <w:t>B</w:t>
      </w:r>
      <w:r w:rsidR="004F11A8">
        <w:rPr>
          <w:b/>
          <w:lang w:val="fr-FR"/>
        </w:rPr>
        <w:t> :</w:t>
      </w:r>
      <w:r w:rsidR="007C6F20">
        <w:rPr>
          <w:b/>
          <w:lang w:val="fr-FR"/>
        </w:rPr>
        <w:t> </w:t>
      </w:r>
    </w:p>
    <w:p w14:paraId="34B77FC8" w14:textId="77777777" w:rsidR="00045A3B" w:rsidRDefault="00045A3B" w:rsidP="007C6F20">
      <w:pPr>
        <w:ind w:left="0"/>
        <w:rPr>
          <w:b/>
          <w:lang w:val="fr-FR"/>
        </w:rPr>
      </w:pPr>
    </w:p>
    <w:p w14:paraId="28E14F12" w14:textId="77777777" w:rsidR="004F11A8" w:rsidRDefault="004F11A8" w:rsidP="007C6F20">
      <w:pPr>
        <w:ind w:left="0"/>
        <w:rPr>
          <w:lang w:val="fr-FR"/>
        </w:rPr>
      </w:pPr>
    </w:p>
    <w:p w14:paraId="6BDDE2BA" w14:textId="0B4B7F12" w:rsidR="00045A3B" w:rsidRDefault="00045A3B" w:rsidP="007C6F20">
      <w:pPr>
        <w:ind w:left="0"/>
        <w:rPr>
          <w:lang w:val="fr-FR"/>
        </w:rPr>
      </w:pPr>
      <w:r>
        <w:rPr>
          <w:lang w:val="fr-FR"/>
        </w:rPr>
        <w:t>Le paramètre ‘-baseRep’ permet</w:t>
      </w:r>
      <w:r w:rsidR="007C6F20">
        <w:rPr>
          <w:lang w:val="fr-FR"/>
        </w:rPr>
        <w:t>tra</w:t>
      </w:r>
      <w:r>
        <w:rPr>
          <w:lang w:val="fr-FR"/>
        </w:rPr>
        <w:t xml:space="preserve"> de spécifier un répertoire de base ou sera créé notre arborescence </w:t>
      </w:r>
      <w:r w:rsidR="00D23729">
        <w:rPr>
          <w:lang w:val="fr-FR"/>
        </w:rPr>
        <w:t>(par défaut C:\TMP122)</w:t>
      </w:r>
    </w:p>
    <w:p w14:paraId="00D68DED" w14:textId="77777777" w:rsidR="00755AE3" w:rsidRDefault="00755AE3" w:rsidP="007C6F20">
      <w:pPr>
        <w:ind w:left="0"/>
        <w:rPr>
          <w:lang w:val="fr-FR"/>
        </w:rPr>
      </w:pPr>
    </w:p>
    <w:p w14:paraId="703B2A37" w14:textId="77777777" w:rsidR="00755AE3" w:rsidRDefault="00755AE3" w:rsidP="00755AE3">
      <w:pPr>
        <w:shd w:val="clear" w:color="auto" w:fill="FFFFFF"/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6400"/>
          <w:sz w:val="18"/>
          <w:szCs w:val="18"/>
          <w:lang w:val="fr-CH"/>
        </w:rPr>
      </w:pPr>
      <w:r>
        <w:rPr>
          <w:lang w:val="fr-FR"/>
        </w:rPr>
        <w:t xml:space="preserve">Exemple : </w:t>
      </w:r>
      <w:r w:rsidRPr="00755AE3">
        <w:t>.\E11-122-PS-csv-log.ps1 -baseRep C:\ESSAIS</w:t>
      </w:r>
      <w:r>
        <w:rPr>
          <w:rFonts w:ascii="Lucida Console" w:hAnsi="Lucida Console" w:cs="Lucida Console"/>
          <w:color w:val="006400"/>
          <w:sz w:val="18"/>
          <w:szCs w:val="18"/>
          <w:lang w:val="fr-CH"/>
        </w:rPr>
        <w:t xml:space="preserve"> </w:t>
      </w:r>
    </w:p>
    <w:p w14:paraId="420F72E5" w14:textId="458BC8F8" w:rsidR="00755AE3" w:rsidRPr="00755AE3" w:rsidRDefault="00755AE3" w:rsidP="007C6F20">
      <w:pPr>
        <w:ind w:left="0"/>
        <w:rPr>
          <w:lang w:val="fr-CH"/>
        </w:rPr>
      </w:pPr>
    </w:p>
    <w:p w14:paraId="3A4FE3BF" w14:textId="77777777" w:rsidR="00045A3B" w:rsidRDefault="00045A3B" w:rsidP="007C6F20">
      <w:pPr>
        <w:ind w:left="0"/>
        <w:rPr>
          <w:lang w:val="fr-FR"/>
        </w:rPr>
      </w:pPr>
    </w:p>
    <w:p w14:paraId="27DB162B" w14:textId="14DEAF9C" w:rsidR="00045A3B" w:rsidRDefault="00045A3B" w:rsidP="007C6F20">
      <w:pPr>
        <w:ind w:left="0"/>
        <w:rPr>
          <w:lang w:val="fr-FR"/>
        </w:rPr>
      </w:pPr>
      <w:r>
        <w:rPr>
          <w:lang w:val="fr-FR"/>
        </w:rPr>
        <w:t>L</w:t>
      </w:r>
      <w:r w:rsidRPr="00045A3B">
        <w:rPr>
          <w:lang w:val="fr-FR"/>
        </w:rPr>
        <w:t xml:space="preserve">e paramètre ‘-init’ </w:t>
      </w:r>
      <w:r>
        <w:rPr>
          <w:lang w:val="fr-FR"/>
        </w:rPr>
        <w:t>permet</w:t>
      </w:r>
      <w:r w:rsidR="007C6F20">
        <w:rPr>
          <w:lang w:val="fr-FR"/>
        </w:rPr>
        <w:t>tra</w:t>
      </w:r>
      <w:r w:rsidRPr="00045A3B">
        <w:rPr>
          <w:lang w:val="fr-FR"/>
        </w:rPr>
        <w:t xml:space="preserve"> de supprimer </w:t>
      </w:r>
      <w:r w:rsidR="00D23729">
        <w:rPr>
          <w:lang w:val="fr-FR"/>
        </w:rPr>
        <w:t>l</w:t>
      </w:r>
      <w:r w:rsidRPr="00045A3B">
        <w:rPr>
          <w:lang w:val="fr-FR"/>
        </w:rPr>
        <w:t>e répertoire de base et son contenu</w:t>
      </w:r>
      <w:r>
        <w:rPr>
          <w:lang w:val="fr-FR"/>
        </w:rPr>
        <w:t>, avant de construire l’arborescence. (Avertissement : Ne pas effacer C:\ !!)</w:t>
      </w:r>
    </w:p>
    <w:p w14:paraId="3C531A51" w14:textId="77777777" w:rsidR="00755AE3" w:rsidRDefault="00755AE3" w:rsidP="007C6F20">
      <w:pPr>
        <w:ind w:left="0"/>
        <w:rPr>
          <w:lang w:val="fr-FR"/>
        </w:rPr>
      </w:pPr>
    </w:p>
    <w:p w14:paraId="46135669" w14:textId="4F21C643" w:rsidR="00755AE3" w:rsidRDefault="00755AE3" w:rsidP="00755AE3">
      <w:pPr>
        <w:shd w:val="clear" w:color="auto" w:fill="FFFFFF"/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6400"/>
          <w:sz w:val="18"/>
          <w:szCs w:val="18"/>
          <w:lang w:val="fr-CH"/>
        </w:rPr>
      </w:pPr>
      <w:r>
        <w:rPr>
          <w:lang w:val="fr-FR"/>
        </w:rPr>
        <w:t xml:space="preserve">Exemple : </w:t>
      </w:r>
      <w:r w:rsidRPr="00755AE3">
        <w:rPr>
          <w:lang w:val="fr-CH"/>
        </w:rPr>
        <w:t>.\E11-122-PS-csv-log.ps1 -</w:t>
      </w:r>
      <w:r>
        <w:rPr>
          <w:lang w:val="fr-CH"/>
        </w:rPr>
        <w:t>init</w:t>
      </w:r>
      <w:r>
        <w:rPr>
          <w:rFonts w:ascii="Lucida Console" w:hAnsi="Lucida Console" w:cs="Lucida Console"/>
          <w:color w:val="006400"/>
          <w:sz w:val="18"/>
          <w:szCs w:val="18"/>
          <w:lang w:val="fr-CH"/>
        </w:rPr>
        <w:t xml:space="preserve"> </w:t>
      </w:r>
    </w:p>
    <w:p w14:paraId="5B256EAA" w14:textId="77777777" w:rsidR="00755AE3" w:rsidRPr="00755AE3" w:rsidRDefault="00755AE3" w:rsidP="007C6F20">
      <w:pPr>
        <w:ind w:left="0"/>
        <w:rPr>
          <w:lang w:val="fr-CH"/>
        </w:rPr>
      </w:pPr>
    </w:p>
    <w:p w14:paraId="5DBFCFB4" w14:textId="77777777" w:rsidR="00755AE3" w:rsidRDefault="00755AE3" w:rsidP="007C6F20">
      <w:pPr>
        <w:ind w:left="0"/>
        <w:rPr>
          <w:lang w:val="fr-FR"/>
        </w:rPr>
      </w:pPr>
    </w:p>
    <w:p w14:paraId="29BDFC75" w14:textId="68A3D1EF" w:rsidR="00F66C54" w:rsidRDefault="00F66C54" w:rsidP="007C6F20">
      <w:pPr>
        <w:ind w:left="0"/>
        <w:rPr>
          <w:lang w:val="fr-FR"/>
        </w:rPr>
      </w:pPr>
      <w:r>
        <w:rPr>
          <w:lang w:val="fr-FR"/>
        </w:rPr>
        <w:t>Ajoutez dans l’aide les exemples avec description pour ces deux paramètres.</w:t>
      </w:r>
    </w:p>
    <w:p w14:paraId="15B2767E" w14:textId="77777777" w:rsidR="004E2C7A" w:rsidRDefault="004E2C7A" w:rsidP="007C6F20">
      <w:pPr>
        <w:ind w:left="0"/>
        <w:rPr>
          <w:lang w:val="fr-FR"/>
        </w:rPr>
      </w:pPr>
    </w:p>
    <w:p w14:paraId="7A788D8C" w14:textId="77777777" w:rsidR="004E2C7A" w:rsidRDefault="004E2C7A" w:rsidP="007C6F20">
      <w:pPr>
        <w:ind w:left="0"/>
        <w:rPr>
          <w:lang w:val="fr-FR"/>
        </w:rPr>
      </w:pPr>
    </w:p>
    <w:p w14:paraId="7DDB2286" w14:textId="77777777" w:rsidR="004E2C7A" w:rsidRDefault="004E2C7A" w:rsidP="007C6F20">
      <w:pPr>
        <w:ind w:left="0"/>
        <w:rPr>
          <w:lang w:val="fr-FR"/>
        </w:rPr>
      </w:pPr>
    </w:p>
    <w:p w14:paraId="2AB7D99A" w14:textId="07FD2649" w:rsidR="00C5591D" w:rsidRPr="00C5591D" w:rsidRDefault="000E432D" w:rsidP="004E2C7A">
      <w:pPr>
        <w:ind w:left="0"/>
        <w:jc w:val="left"/>
        <w:rPr>
          <w:b/>
          <w:lang w:val="fr-FR"/>
        </w:rPr>
      </w:pPr>
      <w:r>
        <w:rPr>
          <w:b/>
          <w:lang w:val="fr-FR"/>
        </w:rPr>
        <w:t>C</w:t>
      </w:r>
      <w:r w:rsidR="004F11A8">
        <w:rPr>
          <w:b/>
          <w:lang w:val="fr-FR"/>
        </w:rPr>
        <w:t> :</w:t>
      </w:r>
    </w:p>
    <w:p w14:paraId="6A23B72B" w14:textId="77777777" w:rsidR="00C5591D" w:rsidRDefault="00C5591D" w:rsidP="007C6F20">
      <w:pPr>
        <w:ind w:left="0"/>
        <w:rPr>
          <w:lang w:val="fr-FR"/>
        </w:rPr>
      </w:pPr>
    </w:p>
    <w:p w14:paraId="66A324A0" w14:textId="77777777" w:rsidR="004F11A8" w:rsidRDefault="004F11A8" w:rsidP="007C6F20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</w:p>
    <w:p w14:paraId="7DB62443" w14:textId="2EA859CB" w:rsidR="007C6F20" w:rsidRDefault="007C6F20" w:rsidP="007C6F20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  <w:r>
        <w:rPr>
          <w:lang w:val="fr-FR"/>
        </w:rPr>
        <w:t>Vérifier que le champ Classe soit rempli pour chaque élève, si ce n’est pas le cas, ajoutez une entrée dans le fichier ‘csv_rep_error.log’. (Ce fichier doit se créer s’il n’existe pas. )</w:t>
      </w:r>
    </w:p>
    <w:p w14:paraId="28EED3C1" w14:textId="77777777" w:rsidR="007C6F20" w:rsidRDefault="007C6F20" w:rsidP="007C6F20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</w:p>
    <w:p w14:paraId="736CFDBB" w14:textId="61B8BD32" w:rsidR="007C6F20" w:rsidRPr="007C6F20" w:rsidRDefault="007C6F20" w:rsidP="007C6F20">
      <w:pPr>
        <w:ind w:left="0"/>
        <w:rPr>
          <w:i/>
          <w:lang w:val="fr-CH"/>
        </w:rPr>
      </w:pPr>
      <w:r w:rsidRPr="007C6F20">
        <w:rPr>
          <w:i/>
          <w:lang w:val="fr-CH"/>
        </w:rPr>
        <w:t xml:space="preserve">16.05.2016 16:16:00 Repertoire [ </w:t>
      </w:r>
      <w:r>
        <w:rPr>
          <w:i/>
          <w:lang w:val="fr-CH"/>
        </w:rPr>
        <w:t>KOLESKI</w:t>
      </w:r>
      <w:r w:rsidRPr="007C6F20">
        <w:rPr>
          <w:i/>
          <w:lang w:val="fr-CH"/>
        </w:rPr>
        <w:t xml:space="preserve"> ] : Classe pas spécifiée</w:t>
      </w:r>
    </w:p>
    <w:p w14:paraId="751F859D" w14:textId="65348461" w:rsidR="007C6F20" w:rsidRDefault="007C6F20" w:rsidP="007C6F20">
      <w:pPr>
        <w:ind w:left="0"/>
        <w:rPr>
          <w:i/>
          <w:lang w:val="fr-CH"/>
        </w:rPr>
      </w:pPr>
      <w:r w:rsidRPr="007C6F20">
        <w:rPr>
          <w:i/>
          <w:lang w:val="fr-CH"/>
        </w:rPr>
        <w:t>16.05.2016 16:1</w:t>
      </w:r>
      <w:r>
        <w:rPr>
          <w:i/>
          <w:lang w:val="fr-CH"/>
        </w:rPr>
        <w:t>7</w:t>
      </w:r>
      <w:r w:rsidRPr="007C6F20">
        <w:rPr>
          <w:i/>
          <w:lang w:val="fr-CH"/>
        </w:rPr>
        <w:t>:</w:t>
      </w:r>
      <w:r>
        <w:rPr>
          <w:i/>
          <w:lang w:val="fr-CH"/>
        </w:rPr>
        <w:t>25</w:t>
      </w:r>
      <w:r w:rsidRPr="007C6F20">
        <w:rPr>
          <w:i/>
          <w:lang w:val="fr-CH"/>
        </w:rPr>
        <w:t xml:space="preserve"> Repertoire [ </w:t>
      </w:r>
      <w:r w:rsidR="000E432D">
        <w:rPr>
          <w:i/>
          <w:lang w:val="fr-CH"/>
        </w:rPr>
        <w:t>BOLLE</w:t>
      </w:r>
      <w:r w:rsidRPr="007C6F20">
        <w:rPr>
          <w:i/>
          <w:lang w:val="fr-CH"/>
        </w:rPr>
        <w:t xml:space="preserve"> ] : Classe pas spécifiée</w:t>
      </w:r>
    </w:p>
    <w:p w14:paraId="2AC772E1" w14:textId="652DCA37" w:rsidR="000E432D" w:rsidRPr="007C6F20" w:rsidRDefault="000E432D" w:rsidP="007C6F20">
      <w:pPr>
        <w:ind w:left="0"/>
        <w:rPr>
          <w:i/>
          <w:lang w:val="fr-CH"/>
        </w:rPr>
      </w:pPr>
      <w:r>
        <w:rPr>
          <w:i/>
          <w:lang w:val="fr-CH"/>
        </w:rPr>
        <w:t>…</w:t>
      </w:r>
    </w:p>
    <w:p w14:paraId="0242FF1B" w14:textId="77777777" w:rsidR="009976AE" w:rsidRDefault="009976AE" w:rsidP="00F66C54">
      <w:pPr>
        <w:ind w:left="0"/>
        <w:jc w:val="left"/>
        <w:rPr>
          <w:lang w:val="fr-CH"/>
        </w:rPr>
      </w:pPr>
    </w:p>
    <w:p w14:paraId="1BC10C15" w14:textId="77777777" w:rsidR="004F11A8" w:rsidRDefault="004F11A8" w:rsidP="00F66C54">
      <w:pPr>
        <w:ind w:left="0"/>
        <w:jc w:val="left"/>
        <w:rPr>
          <w:lang w:val="fr-CH"/>
        </w:rPr>
      </w:pPr>
    </w:p>
    <w:p w14:paraId="57E6460C" w14:textId="77777777" w:rsidR="00F66C54" w:rsidRDefault="00F66C54" w:rsidP="00F66C54">
      <w:pPr>
        <w:ind w:left="0"/>
        <w:jc w:val="left"/>
        <w:rPr>
          <w:lang w:val="fr-CH"/>
        </w:rPr>
      </w:pPr>
    </w:p>
    <w:p w14:paraId="0BA538D0" w14:textId="37906004" w:rsidR="000E432D" w:rsidRDefault="000E432D" w:rsidP="004F11A8">
      <w:pPr>
        <w:ind w:left="0"/>
        <w:jc w:val="left"/>
        <w:rPr>
          <w:b/>
          <w:lang w:val="fr-FR"/>
        </w:rPr>
      </w:pPr>
      <w:r>
        <w:rPr>
          <w:b/>
          <w:lang w:val="fr-FR"/>
        </w:rPr>
        <w:t>D</w:t>
      </w:r>
      <w:r w:rsidR="004F11A8">
        <w:rPr>
          <w:b/>
          <w:lang w:val="fr-FR"/>
        </w:rPr>
        <w:t> :</w:t>
      </w:r>
    </w:p>
    <w:p w14:paraId="658D0DD1" w14:textId="77777777" w:rsidR="000E432D" w:rsidRDefault="000E432D" w:rsidP="000E432D">
      <w:pPr>
        <w:ind w:left="0"/>
        <w:rPr>
          <w:b/>
          <w:lang w:val="fr-FR"/>
        </w:rPr>
      </w:pPr>
    </w:p>
    <w:p w14:paraId="57F94211" w14:textId="77777777" w:rsidR="004F11A8" w:rsidRDefault="004F11A8" w:rsidP="000E432D">
      <w:pPr>
        <w:ind w:left="0"/>
        <w:rPr>
          <w:lang w:val="fr-FR"/>
        </w:rPr>
      </w:pPr>
    </w:p>
    <w:p w14:paraId="3BC8807A" w14:textId="623A308A" w:rsidR="000E432D" w:rsidRPr="00F66C54" w:rsidRDefault="00F66C54" w:rsidP="000E432D">
      <w:pPr>
        <w:ind w:left="0"/>
        <w:rPr>
          <w:lang w:val="fr-FR"/>
        </w:rPr>
      </w:pPr>
      <w:r w:rsidRPr="00F66C54">
        <w:rPr>
          <w:lang w:val="fr-FR"/>
        </w:rPr>
        <w:t>Le paramètre ‘-addUser’ permettra l’ajout d’un nouvel utilisateur au fichier .csv</w:t>
      </w:r>
    </w:p>
    <w:p w14:paraId="30FB2D6A" w14:textId="77777777" w:rsidR="00F66C54" w:rsidRDefault="00F66C54" w:rsidP="00F66C54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  <w:r w:rsidRPr="00F66C54">
        <w:rPr>
          <w:lang w:val="fr-FR"/>
        </w:rPr>
        <w:t xml:space="preserve">La saisie des données utilisateur se fera dans la console. </w:t>
      </w:r>
    </w:p>
    <w:p w14:paraId="2EDC6049" w14:textId="77777777" w:rsidR="00F66C54" w:rsidRDefault="00F66C54" w:rsidP="00F66C54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</w:p>
    <w:p w14:paraId="6F57FB51" w14:textId="3E2FD29F" w:rsidR="000E432D" w:rsidRDefault="00F66C54" w:rsidP="00F66C54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  <w:r w:rsidRPr="00F66C54">
        <w:rPr>
          <w:lang w:val="fr-FR"/>
        </w:rPr>
        <w:t xml:space="preserve">La commande ‘New-Object’ </w:t>
      </w:r>
      <w:r w:rsidR="009976AE">
        <w:rPr>
          <w:lang w:val="fr-FR"/>
        </w:rPr>
        <w:t>vous permettra</w:t>
      </w:r>
      <w:r w:rsidRPr="00F66C54">
        <w:rPr>
          <w:lang w:val="fr-FR"/>
        </w:rPr>
        <w:t xml:space="preserve"> de créer un objet utilisateur avant de l’ajouter au </w:t>
      </w:r>
      <w:r w:rsidR="009976AE">
        <w:rPr>
          <w:lang w:val="fr-FR"/>
        </w:rPr>
        <w:t xml:space="preserve">fichier </w:t>
      </w:r>
      <w:r w:rsidRPr="00F66C54">
        <w:rPr>
          <w:lang w:val="fr-FR"/>
        </w:rPr>
        <w:t>.csv</w:t>
      </w:r>
    </w:p>
    <w:p w14:paraId="7FD9E60E" w14:textId="77777777" w:rsidR="009976AE" w:rsidRPr="00F66C54" w:rsidRDefault="009976AE" w:rsidP="00F66C54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</w:p>
    <w:p w14:paraId="7C200746" w14:textId="4B28BB38" w:rsidR="00F66C54" w:rsidRPr="00F66C54" w:rsidRDefault="00F66C54" w:rsidP="00F66C54">
      <w:pPr>
        <w:shd w:val="clear" w:color="auto" w:fill="FFFFFF"/>
        <w:autoSpaceDE w:val="0"/>
        <w:autoSpaceDN w:val="0"/>
        <w:adjustRightInd w:val="0"/>
        <w:ind w:left="0"/>
        <w:jc w:val="left"/>
        <w:rPr>
          <w:lang w:val="fr-FR"/>
        </w:rPr>
      </w:pPr>
      <w:r w:rsidRPr="00F66C54">
        <w:rPr>
          <w:lang w:val="fr-FR"/>
        </w:rPr>
        <w:t>Qu’observez-vous de différent avec la nouvelle entrée ? Comment y remédier ?</w:t>
      </w:r>
    </w:p>
    <w:p w14:paraId="3FE6EAE5" w14:textId="77777777" w:rsidR="00A252F9" w:rsidRDefault="00A252F9" w:rsidP="007C6F20">
      <w:pPr>
        <w:ind w:left="0"/>
        <w:rPr>
          <w:lang w:val="fr-FR"/>
        </w:rPr>
      </w:pPr>
    </w:p>
    <w:p w14:paraId="5F7CEFFA" w14:textId="739220FA" w:rsidR="00554C4A" w:rsidRDefault="00554C4A" w:rsidP="00554C4A">
      <w:pPr>
        <w:ind w:left="0"/>
        <w:rPr>
          <w:lang w:val="fr-FR"/>
        </w:rPr>
      </w:pPr>
      <w:r>
        <w:rPr>
          <w:lang w:val="fr-FR"/>
        </w:rPr>
        <w:t>Ajoutez dans l’aide un exemple avec description pour ce paramètre.</w:t>
      </w:r>
    </w:p>
    <w:p w14:paraId="1068681C" w14:textId="77777777" w:rsidR="004F11A8" w:rsidRDefault="004F11A8" w:rsidP="00554C4A">
      <w:pPr>
        <w:ind w:left="0"/>
        <w:rPr>
          <w:lang w:val="fr-FR"/>
        </w:rPr>
      </w:pPr>
    </w:p>
    <w:p w14:paraId="5BAC0980" w14:textId="77777777" w:rsidR="009976AE" w:rsidRDefault="009976AE" w:rsidP="007C6F20">
      <w:pPr>
        <w:ind w:left="0"/>
        <w:rPr>
          <w:lang w:val="fr-FR"/>
        </w:rPr>
      </w:pPr>
    </w:p>
    <w:p w14:paraId="50919D7D" w14:textId="77777777" w:rsidR="004F11A8" w:rsidRDefault="004F11A8" w:rsidP="007C6F20">
      <w:pPr>
        <w:ind w:left="0"/>
        <w:rPr>
          <w:lang w:val="fr-FR"/>
        </w:rPr>
      </w:pPr>
    </w:p>
    <w:p w14:paraId="071C7FD8" w14:textId="2238F269" w:rsidR="009976AE" w:rsidRPr="009976AE" w:rsidRDefault="009976AE" w:rsidP="004F11A8">
      <w:pPr>
        <w:ind w:left="0"/>
        <w:rPr>
          <w:b/>
          <w:lang w:val="fr-FR"/>
        </w:rPr>
      </w:pPr>
      <w:r w:rsidRPr="009976AE">
        <w:rPr>
          <w:b/>
          <w:lang w:val="fr-FR"/>
        </w:rPr>
        <w:t>Extension</w:t>
      </w:r>
      <w:r w:rsidR="004F11A8">
        <w:rPr>
          <w:b/>
          <w:lang w:val="fr-FR"/>
        </w:rPr>
        <w:t> :</w:t>
      </w:r>
    </w:p>
    <w:p w14:paraId="598F6B50" w14:textId="77777777" w:rsidR="009976AE" w:rsidRDefault="009976AE" w:rsidP="007C6F20">
      <w:pPr>
        <w:ind w:left="0"/>
        <w:rPr>
          <w:lang w:val="fr-FR"/>
        </w:rPr>
      </w:pPr>
    </w:p>
    <w:p w14:paraId="106EBD29" w14:textId="77777777" w:rsidR="004F11A8" w:rsidRDefault="004F11A8" w:rsidP="007C6F20">
      <w:pPr>
        <w:ind w:left="0"/>
        <w:rPr>
          <w:lang w:val="fr-FR"/>
        </w:rPr>
      </w:pPr>
    </w:p>
    <w:p w14:paraId="6E14C5B5" w14:textId="7F62E76E" w:rsidR="009976AE" w:rsidRDefault="009976AE" w:rsidP="007C6F20">
      <w:pPr>
        <w:ind w:left="0"/>
        <w:rPr>
          <w:lang w:val="fr-FR"/>
        </w:rPr>
      </w:pPr>
      <w:r>
        <w:rPr>
          <w:lang w:val="fr-FR"/>
        </w:rPr>
        <w:t>Faites en sorte que la saisie d’un nouvel utilisateur se fasse au moyen d’un form.</w:t>
      </w:r>
    </w:p>
    <w:sectPr w:rsidR="009976AE" w:rsidSect="002C57F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5C8B7" w14:textId="77777777" w:rsidR="00AD34B8" w:rsidRDefault="00AD34B8" w:rsidP="002C57F1">
      <w:r>
        <w:separator/>
      </w:r>
    </w:p>
    <w:p w14:paraId="413212CF" w14:textId="77777777" w:rsidR="00AD34B8" w:rsidRDefault="00AD34B8" w:rsidP="002C57F1"/>
  </w:endnote>
  <w:endnote w:type="continuationSeparator" w:id="0">
    <w:p w14:paraId="141CA603" w14:textId="77777777" w:rsidR="00AD34B8" w:rsidRDefault="00AD34B8" w:rsidP="002C57F1">
      <w:r>
        <w:continuationSeparator/>
      </w:r>
    </w:p>
    <w:p w14:paraId="2A1985F3" w14:textId="77777777" w:rsidR="00AD34B8" w:rsidRDefault="00AD34B8" w:rsidP="002C5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D1743" w14:textId="77777777" w:rsidR="00880995" w:rsidRPr="005A0ECC" w:rsidRDefault="00880995" w:rsidP="005A0ECC">
    <w:pPr>
      <w:pStyle w:val="Pieddepage"/>
    </w:pPr>
    <w:r w:rsidRPr="00F416DC">
      <w:t>CPNV</w:t>
    </w:r>
    <w:r>
      <w:t xml:space="preserve"> – AMR</w:t>
    </w:r>
    <w:r w:rsidRPr="00F416DC">
      <w:tab/>
    </w:r>
    <w:r w:rsidRPr="00F416DC">
      <w:tab/>
      <w:t xml:space="preserve">Page </w:t>
    </w:r>
    <w:r w:rsidRPr="00F416DC">
      <w:rPr>
        <w:rStyle w:val="Numrodepage"/>
        <w:szCs w:val="18"/>
      </w:rPr>
      <w:fldChar w:fldCharType="begin"/>
    </w:r>
    <w:r w:rsidRPr="00F416DC">
      <w:rPr>
        <w:rStyle w:val="Numrodepage"/>
        <w:szCs w:val="18"/>
      </w:rPr>
      <w:instrText xml:space="preserve"> PAGE </w:instrText>
    </w:r>
    <w:r w:rsidRPr="00F416DC">
      <w:rPr>
        <w:rStyle w:val="Numrodepage"/>
        <w:szCs w:val="18"/>
      </w:rPr>
      <w:fldChar w:fldCharType="separate"/>
    </w:r>
    <w:r w:rsidR="00755AE3">
      <w:rPr>
        <w:rStyle w:val="Numrodepage"/>
        <w:noProof/>
        <w:szCs w:val="18"/>
      </w:rPr>
      <w:t>2</w:t>
    </w:r>
    <w:r w:rsidRPr="00F416DC">
      <w:rPr>
        <w:rStyle w:val="Numrodepage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37962" w14:textId="7B81C57B" w:rsidR="00880995" w:rsidRPr="00F416DC" w:rsidRDefault="00880995" w:rsidP="002C57F1">
    <w:pPr>
      <w:pStyle w:val="Pieddepage"/>
    </w:pPr>
    <w:r w:rsidRPr="00F416DC">
      <w:t>CPNV</w:t>
    </w:r>
    <w:r>
      <w:t xml:space="preserve"> – </w:t>
    </w:r>
    <w:r w:rsidR="000E432D">
      <w:t>AMR</w:t>
    </w:r>
    <w:r w:rsidRPr="00F416DC">
      <w:tab/>
    </w:r>
    <w:r w:rsidRPr="00F416DC">
      <w:tab/>
      <w:t xml:space="preserve">Page </w:t>
    </w:r>
    <w:r w:rsidRPr="00F416DC">
      <w:rPr>
        <w:rStyle w:val="Numrodepage"/>
        <w:szCs w:val="18"/>
      </w:rPr>
      <w:fldChar w:fldCharType="begin"/>
    </w:r>
    <w:r w:rsidRPr="00F416DC">
      <w:rPr>
        <w:rStyle w:val="Numrodepage"/>
        <w:szCs w:val="18"/>
      </w:rPr>
      <w:instrText xml:space="preserve"> PAGE </w:instrText>
    </w:r>
    <w:r w:rsidRPr="00F416DC">
      <w:rPr>
        <w:rStyle w:val="Numrodepage"/>
        <w:szCs w:val="18"/>
      </w:rPr>
      <w:fldChar w:fldCharType="separate"/>
    </w:r>
    <w:r w:rsidR="00B15B99">
      <w:rPr>
        <w:rStyle w:val="Numrodepage"/>
        <w:noProof/>
        <w:szCs w:val="18"/>
      </w:rPr>
      <w:t>1</w:t>
    </w:r>
    <w:r w:rsidRPr="00F416DC">
      <w:rPr>
        <w:rStyle w:val="Numrodepage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E5BD0" w14:textId="77777777" w:rsidR="00AD34B8" w:rsidRDefault="00AD34B8" w:rsidP="002C57F1">
      <w:r>
        <w:separator/>
      </w:r>
    </w:p>
    <w:p w14:paraId="5944FE72" w14:textId="77777777" w:rsidR="00AD34B8" w:rsidRDefault="00AD34B8" w:rsidP="002C57F1"/>
  </w:footnote>
  <w:footnote w:type="continuationSeparator" w:id="0">
    <w:p w14:paraId="72636AC7" w14:textId="77777777" w:rsidR="00AD34B8" w:rsidRDefault="00AD34B8" w:rsidP="002C57F1">
      <w:r>
        <w:continuationSeparator/>
      </w:r>
    </w:p>
    <w:p w14:paraId="6B044E33" w14:textId="77777777" w:rsidR="00AD34B8" w:rsidRDefault="00AD34B8" w:rsidP="002C57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7B589" w14:textId="77777777" w:rsidR="00880995" w:rsidRPr="00B146B7" w:rsidRDefault="00880995" w:rsidP="002C57F1">
    <w:pPr>
      <w:pStyle w:val="En-tte"/>
      <w:rPr>
        <w:sz w:val="18"/>
        <w:szCs w:val="18"/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STYLEREF  TitreModule  \* MERGEFORMAT </w:instrText>
    </w:r>
    <w:r>
      <w:rPr>
        <w:lang w:val="fr-FR"/>
      </w:rPr>
      <w:fldChar w:fldCharType="separate"/>
    </w:r>
    <w:r w:rsidR="00755AE3">
      <w:rPr>
        <w:noProof/>
        <w:lang w:val="fr-FR"/>
      </w:rPr>
      <w:t>ICT-122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STYLEREF  TitreExo  \* MERGEFORMAT </w:instrText>
    </w:r>
    <w:r>
      <w:rPr>
        <w:lang w:val="fr-FR"/>
      </w:rPr>
      <w:fldChar w:fldCharType="separate"/>
    </w:r>
    <w:r w:rsidR="00755AE3">
      <w:rPr>
        <w:noProof/>
        <w:lang w:val="fr-FR"/>
      </w:rPr>
      <w:t>Exercice d’application : Arborescence dynamique - Csv - Log</w:t>
    </w:r>
    <w:r>
      <w:rPr>
        <w:lang w:val="fr-FR"/>
      </w:rPr>
      <w:fldChar w:fldCharType="end"/>
    </w:r>
    <w:r w:rsidRPr="00432377">
      <w:rPr>
        <w:lang w:val="fr-FR"/>
      </w:rPr>
      <w:tab/>
    </w:r>
    <w:r w:rsidRPr="00432377">
      <w:rPr>
        <w:lang w:val="fr-FR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1B991" w14:textId="77777777" w:rsidR="00880995" w:rsidRPr="00F00D76" w:rsidRDefault="00880995" w:rsidP="00F00D76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846F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994BD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2982F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B364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045E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D44C3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BAA47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8E62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A9EB2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9"/>
    <w:multiLevelType w:val="singleLevel"/>
    <w:tmpl w:val="BF54A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66734"/>
    <w:multiLevelType w:val="hybridMultilevel"/>
    <w:tmpl w:val="EE2492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201263"/>
    <w:multiLevelType w:val="hybridMultilevel"/>
    <w:tmpl w:val="03CA9F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5F50F5"/>
    <w:multiLevelType w:val="hybridMultilevel"/>
    <w:tmpl w:val="1D80F75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>
    <w:nsid w:val="0EEB0DF2"/>
    <w:multiLevelType w:val="hybridMultilevel"/>
    <w:tmpl w:val="3B881EB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7B5687"/>
    <w:multiLevelType w:val="hybridMultilevel"/>
    <w:tmpl w:val="773CA4A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270A61AB"/>
    <w:multiLevelType w:val="multilevel"/>
    <w:tmpl w:val="F6AA6A48"/>
    <w:lvl w:ilvl="0">
      <w:start w:val="1"/>
      <w:numFmt w:val="decimal"/>
      <w:pStyle w:val="TitrePartExo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TitrePartExo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5232F10"/>
    <w:multiLevelType w:val="hybridMultilevel"/>
    <w:tmpl w:val="9560F5D4"/>
    <w:lvl w:ilvl="0" w:tplc="B2F600B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7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CD7890"/>
    <w:multiLevelType w:val="hybridMultilevel"/>
    <w:tmpl w:val="8A32419A"/>
    <w:lvl w:ilvl="0" w:tplc="1858655A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lang w:val="fr-CH"/>
      </w:rPr>
    </w:lvl>
    <w:lvl w:ilvl="1" w:tplc="04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6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4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1"/>
  </w:num>
  <w:num w:numId="30">
    <w:abstractNumId w:val="15"/>
  </w:num>
  <w:num w:numId="31">
    <w:abstractNumId w:val="12"/>
  </w:num>
  <w:num w:numId="32">
    <w:abstractNumId w:val="15"/>
  </w:num>
  <w:num w:numId="33">
    <w:abstractNumId w:val="6"/>
  </w:num>
  <w:num w:numId="34">
    <w:abstractNumId w:val="15"/>
  </w:num>
  <w:num w:numId="35">
    <w:abstractNumId w:val="15"/>
  </w:num>
  <w:num w:numId="36">
    <w:abstractNumId w:val="15"/>
  </w:num>
  <w:num w:numId="37">
    <w:abstractNumId w:val="10"/>
  </w:num>
  <w:num w:numId="38">
    <w:abstractNumId w:val="13"/>
  </w:num>
  <w:num w:numId="39">
    <w:abstractNumId w:val="0"/>
  </w:num>
  <w:num w:numId="40">
    <w:abstractNumId w:val="18"/>
  </w:num>
  <w:num w:numId="41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BE"/>
    <w:rsid w:val="00002487"/>
    <w:rsid w:val="0000281B"/>
    <w:rsid w:val="0000612E"/>
    <w:rsid w:val="0001216F"/>
    <w:rsid w:val="00045A3B"/>
    <w:rsid w:val="00047F62"/>
    <w:rsid w:val="0005379C"/>
    <w:rsid w:val="00054A2C"/>
    <w:rsid w:val="00054A32"/>
    <w:rsid w:val="0007153E"/>
    <w:rsid w:val="00071FB5"/>
    <w:rsid w:val="000762BD"/>
    <w:rsid w:val="000827F9"/>
    <w:rsid w:val="0008403B"/>
    <w:rsid w:val="00085E55"/>
    <w:rsid w:val="0009793B"/>
    <w:rsid w:val="000A6D4E"/>
    <w:rsid w:val="000B0592"/>
    <w:rsid w:val="000B353F"/>
    <w:rsid w:val="000B5182"/>
    <w:rsid w:val="000C02C9"/>
    <w:rsid w:val="000C78CE"/>
    <w:rsid w:val="000D3450"/>
    <w:rsid w:val="000D503F"/>
    <w:rsid w:val="000E0081"/>
    <w:rsid w:val="000E2FCC"/>
    <w:rsid w:val="000E432D"/>
    <w:rsid w:val="000F1135"/>
    <w:rsid w:val="000F4D43"/>
    <w:rsid w:val="000F7251"/>
    <w:rsid w:val="0010187F"/>
    <w:rsid w:val="00104FB6"/>
    <w:rsid w:val="001115EA"/>
    <w:rsid w:val="00112266"/>
    <w:rsid w:val="00112755"/>
    <w:rsid w:val="00126FD9"/>
    <w:rsid w:val="00130BE1"/>
    <w:rsid w:val="00132ADC"/>
    <w:rsid w:val="00136873"/>
    <w:rsid w:val="001438A1"/>
    <w:rsid w:val="00145F4F"/>
    <w:rsid w:val="0014729D"/>
    <w:rsid w:val="00152433"/>
    <w:rsid w:val="001603D4"/>
    <w:rsid w:val="001639C7"/>
    <w:rsid w:val="00165A69"/>
    <w:rsid w:val="0017496D"/>
    <w:rsid w:val="00176014"/>
    <w:rsid w:val="00181269"/>
    <w:rsid w:val="001878DC"/>
    <w:rsid w:val="00190B41"/>
    <w:rsid w:val="00190CEF"/>
    <w:rsid w:val="00192BEB"/>
    <w:rsid w:val="00197ED0"/>
    <w:rsid w:val="001A5827"/>
    <w:rsid w:val="001A7BED"/>
    <w:rsid w:val="001B27A5"/>
    <w:rsid w:val="001B365E"/>
    <w:rsid w:val="001B49B8"/>
    <w:rsid w:val="001B6C1A"/>
    <w:rsid w:val="001C481F"/>
    <w:rsid w:val="001D325F"/>
    <w:rsid w:val="001D6D9F"/>
    <w:rsid w:val="001E792A"/>
    <w:rsid w:val="001F539C"/>
    <w:rsid w:val="001F6780"/>
    <w:rsid w:val="001F6BA9"/>
    <w:rsid w:val="00201A6D"/>
    <w:rsid w:val="00207DD3"/>
    <w:rsid w:val="002157E5"/>
    <w:rsid w:val="00216546"/>
    <w:rsid w:val="00221E72"/>
    <w:rsid w:val="00224D5B"/>
    <w:rsid w:val="00237266"/>
    <w:rsid w:val="0024688E"/>
    <w:rsid w:val="00246E71"/>
    <w:rsid w:val="0025376B"/>
    <w:rsid w:val="002628EB"/>
    <w:rsid w:val="00271A4E"/>
    <w:rsid w:val="00277144"/>
    <w:rsid w:val="00281598"/>
    <w:rsid w:val="002818CD"/>
    <w:rsid w:val="00283682"/>
    <w:rsid w:val="00283AB8"/>
    <w:rsid w:val="00291973"/>
    <w:rsid w:val="002962DF"/>
    <w:rsid w:val="002B10E8"/>
    <w:rsid w:val="002B1A45"/>
    <w:rsid w:val="002C24EB"/>
    <w:rsid w:val="002C57F1"/>
    <w:rsid w:val="002C6484"/>
    <w:rsid w:val="002D4749"/>
    <w:rsid w:val="002D7A87"/>
    <w:rsid w:val="002E2555"/>
    <w:rsid w:val="002F769D"/>
    <w:rsid w:val="003073B5"/>
    <w:rsid w:val="00325AC4"/>
    <w:rsid w:val="00341D1F"/>
    <w:rsid w:val="00342E3B"/>
    <w:rsid w:val="00354E27"/>
    <w:rsid w:val="003578F5"/>
    <w:rsid w:val="00360BDE"/>
    <w:rsid w:val="00366E37"/>
    <w:rsid w:val="00370B55"/>
    <w:rsid w:val="0037516B"/>
    <w:rsid w:val="0038370C"/>
    <w:rsid w:val="00385133"/>
    <w:rsid w:val="00397723"/>
    <w:rsid w:val="003A2588"/>
    <w:rsid w:val="003A37E7"/>
    <w:rsid w:val="003B3078"/>
    <w:rsid w:val="003B72F6"/>
    <w:rsid w:val="003B7655"/>
    <w:rsid w:val="003C5CF8"/>
    <w:rsid w:val="003C623E"/>
    <w:rsid w:val="003D19CF"/>
    <w:rsid w:val="003E6566"/>
    <w:rsid w:val="003F50C8"/>
    <w:rsid w:val="00410120"/>
    <w:rsid w:val="00411D74"/>
    <w:rsid w:val="00424FC1"/>
    <w:rsid w:val="0043413E"/>
    <w:rsid w:val="00453535"/>
    <w:rsid w:val="00453757"/>
    <w:rsid w:val="00462E42"/>
    <w:rsid w:val="004804A7"/>
    <w:rsid w:val="004A1385"/>
    <w:rsid w:val="004B0EC7"/>
    <w:rsid w:val="004B1EFA"/>
    <w:rsid w:val="004B6B60"/>
    <w:rsid w:val="004C209F"/>
    <w:rsid w:val="004C3B82"/>
    <w:rsid w:val="004C63DC"/>
    <w:rsid w:val="004D42B4"/>
    <w:rsid w:val="004D5525"/>
    <w:rsid w:val="004E0AC5"/>
    <w:rsid w:val="004E161E"/>
    <w:rsid w:val="004E2C7A"/>
    <w:rsid w:val="004E7FFC"/>
    <w:rsid w:val="004F11A8"/>
    <w:rsid w:val="004F1317"/>
    <w:rsid w:val="004F1497"/>
    <w:rsid w:val="004F3BCB"/>
    <w:rsid w:val="004F4634"/>
    <w:rsid w:val="004F6CF9"/>
    <w:rsid w:val="00501154"/>
    <w:rsid w:val="00501AB9"/>
    <w:rsid w:val="0051265A"/>
    <w:rsid w:val="00531020"/>
    <w:rsid w:val="005371B1"/>
    <w:rsid w:val="005440B7"/>
    <w:rsid w:val="00550224"/>
    <w:rsid w:val="00550A81"/>
    <w:rsid w:val="00554170"/>
    <w:rsid w:val="00554C4A"/>
    <w:rsid w:val="00563515"/>
    <w:rsid w:val="00564706"/>
    <w:rsid w:val="005706C9"/>
    <w:rsid w:val="00570E11"/>
    <w:rsid w:val="005819B7"/>
    <w:rsid w:val="005852DC"/>
    <w:rsid w:val="00586F18"/>
    <w:rsid w:val="005960AD"/>
    <w:rsid w:val="005A0ECC"/>
    <w:rsid w:val="005A17B4"/>
    <w:rsid w:val="005A1B48"/>
    <w:rsid w:val="005A53BE"/>
    <w:rsid w:val="005B62BE"/>
    <w:rsid w:val="005C0879"/>
    <w:rsid w:val="005C6D85"/>
    <w:rsid w:val="005D04B8"/>
    <w:rsid w:val="005D14E5"/>
    <w:rsid w:val="005D336E"/>
    <w:rsid w:val="00600AB1"/>
    <w:rsid w:val="00606C1B"/>
    <w:rsid w:val="006269E6"/>
    <w:rsid w:val="00631AA4"/>
    <w:rsid w:val="00632075"/>
    <w:rsid w:val="00640428"/>
    <w:rsid w:val="00643826"/>
    <w:rsid w:val="00660A58"/>
    <w:rsid w:val="006616BA"/>
    <w:rsid w:val="00671E1B"/>
    <w:rsid w:val="00674DA9"/>
    <w:rsid w:val="00677819"/>
    <w:rsid w:val="0067793D"/>
    <w:rsid w:val="00685DCD"/>
    <w:rsid w:val="006870C0"/>
    <w:rsid w:val="006877F8"/>
    <w:rsid w:val="00691BC2"/>
    <w:rsid w:val="006B1579"/>
    <w:rsid w:val="006B38A5"/>
    <w:rsid w:val="006C0373"/>
    <w:rsid w:val="006C2CD7"/>
    <w:rsid w:val="006C4820"/>
    <w:rsid w:val="006D0963"/>
    <w:rsid w:val="006D4191"/>
    <w:rsid w:val="006D645B"/>
    <w:rsid w:val="006E67EF"/>
    <w:rsid w:val="0070164C"/>
    <w:rsid w:val="0070665C"/>
    <w:rsid w:val="0072212C"/>
    <w:rsid w:val="00727C4F"/>
    <w:rsid w:val="007330C6"/>
    <w:rsid w:val="00740317"/>
    <w:rsid w:val="00745460"/>
    <w:rsid w:val="00754628"/>
    <w:rsid w:val="00755AE3"/>
    <w:rsid w:val="007612A7"/>
    <w:rsid w:val="00763F2E"/>
    <w:rsid w:val="007674BD"/>
    <w:rsid w:val="00776080"/>
    <w:rsid w:val="00783AD7"/>
    <w:rsid w:val="00784373"/>
    <w:rsid w:val="00791EB5"/>
    <w:rsid w:val="00796003"/>
    <w:rsid w:val="00797712"/>
    <w:rsid w:val="007A0D52"/>
    <w:rsid w:val="007A76BE"/>
    <w:rsid w:val="007B110E"/>
    <w:rsid w:val="007B23AF"/>
    <w:rsid w:val="007B7D0D"/>
    <w:rsid w:val="007C0DB2"/>
    <w:rsid w:val="007C6F20"/>
    <w:rsid w:val="007D4304"/>
    <w:rsid w:val="007E34B8"/>
    <w:rsid w:val="007E5EDF"/>
    <w:rsid w:val="007F0334"/>
    <w:rsid w:val="007F5021"/>
    <w:rsid w:val="007F5181"/>
    <w:rsid w:val="00800542"/>
    <w:rsid w:val="0080200B"/>
    <w:rsid w:val="00806275"/>
    <w:rsid w:val="00810074"/>
    <w:rsid w:val="00811276"/>
    <w:rsid w:val="00811FF6"/>
    <w:rsid w:val="00814327"/>
    <w:rsid w:val="00815D7B"/>
    <w:rsid w:val="00821102"/>
    <w:rsid w:val="00840EFF"/>
    <w:rsid w:val="0084445C"/>
    <w:rsid w:val="00845027"/>
    <w:rsid w:val="00852306"/>
    <w:rsid w:val="00855250"/>
    <w:rsid w:val="00857008"/>
    <w:rsid w:val="00866C9B"/>
    <w:rsid w:val="0087703C"/>
    <w:rsid w:val="008800A2"/>
    <w:rsid w:val="00880995"/>
    <w:rsid w:val="00883764"/>
    <w:rsid w:val="00885EBE"/>
    <w:rsid w:val="008945B9"/>
    <w:rsid w:val="00897393"/>
    <w:rsid w:val="008A5780"/>
    <w:rsid w:val="008B2A54"/>
    <w:rsid w:val="008C58F5"/>
    <w:rsid w:val="008E2DBF"/>
    <w:rsid w:val="008E3788"/>
    <w:rsid w:val="008E420A"/>
    <w:rsid w:val="008E49A3"/>
    <w:rsid w:val="008F3EB9"/>
    <w:rsid w:val="008F5D52"/>
    <w:rsid w:val="008F66C0"/>
    <w:rsid w:val="00912A4F"/>
    <w:rsid w:val="00921A73"/>
    <w:rsid w:val="009224C5"/>
    <w:rsid w:val="00922873"/>
    <w:rsid w:val="00924C2F"/>
    <w:rsid w:val="00930ECD"/>
    <w:rsid w:val="00931F8E"/>
    <w:rsid w:val="009340E2"/>
    <w:rsid w:val="0093432D"/>
    <w:rsid w:val="00941B3B"/>
    <w:rsid w:val="0094327D"/>
    <w:rsid w:val="00943AD8"/>
    <w:rsid w:val="00951B80"/>
    <w:rsid w:val="009572C5"/>
    <w:rsid w:val="00963E31"/>
    <w:rsid w:val="00963F01"/>
    <w:rsid w:val="0097154A"/>
    <w:rsid w:val="009945B5"/>
    <w:rsid w:val="009976AE"/>
    <w:rsid w:val="009A4CB7"/>
    <w:rsid w:val="009B4F73"/>
    <w:rsid w:val="009B6D57"/>
    <w:rsid w:val="009D4035"/>
    <w:rsid w:val="009D4829"/>
    <w:rsid w:val="009F10EC"/>
    <w:rsid w:val="009F6BF7"/>
    <w:rsid w:val="00A02D5F"/>
    <w:rsid w:val="00A055A7"/>
    <w:rsid w:val="00A05E80"/>
    <w:rsid w:val="00A10C65"/>
    <w:rsid w:val="00A1229F"/>
    <w:rsid w:val="00A16DF5"/>
    <w:rsid w:val="00A21AA1"/>
    <w:rsid w:val="00A224FE"/>
    <w:rsid w:val="00A252F9"/>
    <w:rsid w:val="00A26FB1"/>
    <w:rsid w:val="00A33869"/>
    <w:rsid w:val="00A40632"/>
    <w:rsid w:val="00A45586"/>
    <w:rsid w:val="00A468C0"/>
    <w:rsid w:val="00A50C7F"/>
    <w:rsid w:val="00A66361"/>
    <w:rsid w:val="00A67F8A"/>
    <w:rsid w:val="00A7034E"/>
    <w:rsid w:val="00A71442"/>
    <w:rsid w:val="00A75384"/>
    <w:rsid w:val="00A86AFA"/>
    <w:rsid w:val="00A90B41"/>
    <w:rsid w:val="00AA557A"/>
    <w:rsid w:val="00AB494D"/>
    <w:rsid w:val="00AB50C3"/>
    <w:rsid w:val="00AC5ACD"/>
    <w:rsid w:val="00AC78D2"/>
    <w:rsid w:val="00AD2B0F"/>
    <w:rsid w:val="00AD34B8"/>
    <w:rsid w:val="00AD3FF8"/>
    <w:rsid w:val="00AD6A6E"/>
    <w:rsid w:val="00AE78A3"/>
    <w:rsid w:val="00B0697A"/>
    <w:rsid w:val="00B104D4"/>
    <w:rsid w:val="00B12966"/>
    <w:rsid w:val="00B146B7"/>
    <w:rsid w:val="00B15B99"/>
    <w:rsid w:val="00B16709"/>
    <w:rsid w:val="00B35803"/>
    <w:rsid w:val="00B4426A"/>
    <w:rsid w:val="00B5503C"/>
    <w:rsid w:val="00B60131"/>
    <w:rsid w:val="00B66DD3"/>
    <w:rsid w:val="00B8776B"/>
    <w:rsid w:val="00BA0080"/>
    <w:rsid w:val="00BA3350"/>
    <w:rsid w:val="00BB1FD8"/>
    <w:rsid w:val="00BB6C3E"/>
    <w:rsid w:val="00BB727D"/>
    <w:rsid w:val="00BD3E30"/>
    <w:rsid w:val="00BD65B0"/>
    <w:rsid w:val="00BE3261"/>
    <w:rsid w:val="00BE58A5"/>
    <w:rsid w:val="00C00814"/>
    <w:rsid w:val="00C07373"/>
    <w:rsid w:val="00C12F57"/>
    <w:rsid w:val="00C156C7"/>
    <w:rsid w:val="00C16F84"/>
    <w:rsid w:val="00C202A5"/>
    <w:rsid w:val="00C20FED"/>
    <w:rsid w:val="00C21FCB"/>
    <w:rsid w:val="00C24975"/>
    <w:rsid w:val="00C27551"/>
    <w:rsid w:val="00C31A65"/>
    <w:rsid w:val="00C37872"/>
    <w:rsid w:val="00C53873"/>
    <w:rsid w:val="00C5591D"/>
    <w:rsid w:val="00C567D1"/>
    <w:rsid w:val="00C60C19"/>
    <w:rsid w:val="00C628C2"/>
    <w:rsid w:val="00C66374"/>
    <w:rsid w:val="00C668A2"/>
    <w:rsid w:val="00C82F3C"/>
    <w:rsid w:val="00C976E7"/>
    <w:rsid w:val="00CA1C46"/>
    <w:rsid w:val="00CA3970"/>
    <w:rsid w:val="00CA563B"/>
    <w:rsid w:val="00CB0AE8"/>
    <w:rsid w:val="00CB0D38"/>
    <w:rsid w:val="00CC11A2"/>
    <w:rsid w:val="00CC7EF1"/>
    <w:rsid w:val="00CD2B6D"/>
    <w:rsid w:val="00CE1715"/>
    <w:rsid w:val="00D12807"/>
    <w:rsid w:val="00D13638"/>
    <w:rsid w:val="00D144C7"/>
    <w:rsid w:val="00D23729"/>
    <w:rsid w:val="00D2603A"/>
    <w:rsid w:val="00D311B9"/>
    <w:rsid w:val="00D334BD"/>
    <w:rsid w:val="00D33F66"/>
    <w:rsid w:val="00D4377C"/>
    <w:rsid w:val="00D45C3B"/>
    <w:rsid w:val="00D51F12"/>
    <w:rsid w:val="00D54110"/>
    <w:rsid w:val="00D622AF"/>
    <w:rsid w:val="00D667F9"/>
    <w:rsid w:val="00D66B9D"/>
    <w:rsid w:val="00D67676"/>
    <w:rsid w:val="00D727FA"/>
    <w:rsid w:val="00D73217"/>
    <w:rsid w:val="00D80593"/>
    <w:rsid w:val="00D81BFB"/>
    <w:rsid w:val="00D84185"/>
    <w:rsid w:val="00D8429F"/>
    <w:rsid w:val="00D90036"/>
    <w:rsid w:val="00D90E3D"/>
    <w:rsid w:val="00D93D5C"/>
    <w:rsid w:val="00D94020"/>
    <w:rsid w:val="00D977EA"/>
    <w:rsid w:val="00DC6CE3"/>
    <w:rsid w:val="00DC730E"/>
    <w:rsid w:val="00DD22C4"/>
    <w:rsid w:val="00DD6803"/>
    <w:rsid w:val="00DF3391"/>
    <w:rsid w:val="00DF6772"/>
    <w:rsid w:val="00E06B4F"/>
    <w:rsid w:val="00E23EA8"/>
    <w:rsid w:val="00E27D56"/>
    <w:rsid w:val="00E34F7A"/>
    <w:rsid w:val="00E35500"/>
    <w:rsid w:val="00E53691"/>
    <w:rsid w:val="00E56CD4"/>
    <w:rsid w:val="00E56F4D"/>
    <w:rsid w:val="00E6214A"/>
    <w:rsid w:val="00E66327"/>
    <w:rsid w:val="00E6661D"/>
    <w:rsid w:val="00E66A23"/>
    <w:rsid w:val="00E744C4"/>
    <w:rsid w:val="00E77944"/>
    <w:rsid w:val="00E83341"/>
    <w:rsid w:val="00E96924"/>
    <w:rsid w:val="00E97979"/>
    <w:rsid w:val="00EA3723"/>
    <w:rsid w:val="00EB664A"/>
    <w:rsid w:val="00EC14AB"/>
    <w:rsid w:val="00EC2BA0"/>
    <w:rsid w:val="00EC77B1"/>
    <w:rsid w:val="00ED4DE3"/>
    <w:rsid w:val="00EE0BF6"/>
    <w:rsid w:val="00EE743F"/>
    <w:rsid w:val="00EF5880"/>
    <w:rsid w:val="00F00D76"/>
    <w:rsid w:val="00F02BAC"/>
    <w:rsid w:val="00F0549B"/>
    <w:rsid w:val="00F056C3"/>
    <w:rsid w:val="00F15A84"/>
    <w:rsid w:val="00F17E38"/>
    <w:rsid w:val="00F27452"/>
    <w:rsid w:val="00F3147E"/>
    <w:rsid w:val="00F33329"/>
    <w:rsid w:val="00F34BDB"/>
    <w:rsid w:val="00F36F03"/>
    <w:rsid w:val="00F416DC"/>
    <w:rsid w:val="00F4565C"/>
    <w:rsid w:val="00F46065"/>
    <w:rsid w:val="00F47CC0"/>
    <w:rsid w:val="00F5211C"/>
    <w:rsid w:val="00F52B04"/>
    <w:rsid w:val="00F549A5"/>
    <w:rsid w:val="00F575B9"/>
    <w:rsid w:val="00F64002"/>
    <w:rsid w:val="00F657CE"/>
    <w:rsid w:val="00F66C54"/>
    <w:rsid w:val="00F716DA"/>
    <w:rsid w:val="00F757D0"/>
    <w:rsid w:val="00F80B5C"/>
    <w:rsid w:val="00F84FEA"/>
    <w:rsid w:val="00F93252"/>
    <w:rsid w:val="00F953EC"/>
    <w:rsid w:val="00FA0790"/>
    <w:rsid w:val="00FB5321"/>
    <w:rsid w:val="00FB5607"/>
    <w:rsid w:val="00FB6DE0"/>
    <w:rsid w:val="00FD10C1"/>
    <w:rsid w:val="00FD6F0D"/>
    <w:rsid w:val="00FE19ED"/>
    <w:rsid w:val="00FE203E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4EB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D57"/>
    <w:pPr>
      <w:ind w:left="454"/>
      <w:jc w:val="both"/>
    </w:pPr>
    <w:rPr>
      <w:rFonts w:ascii="Verdana" w:hAnsi="Verdana"/>
      <w:lang w:val="en-GB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rsid w:val="003578F5"/>
    <w:pPr>
      <w:keepNext/>
      <w:spacing w:before="240" w:after="60"/>
      <w:ind w:left="0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rsid w:val="0008403B"/>
    <w:pPr>
      <w:keepNext/>
      <w:spacing w:after="120"/>
      <w:ind w:left="0"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rsid w:val="003578F5"/>
    <w:pPr>
      <w:keepNext/>
      <w:framePr w:hSpace="141" w:wrap="around" w:vAnchor="page" w:hAnchor="margin" w:y="2345"/>
      <w:ind w:left="0"/>
      <w:jc w:val="center"/>
      <w:outlineLvl w:val="3"/>
    </w:pPr>
    <w:rPr>
      <w:rFonts w:ascii="Arial Black" w:hAnsi="Arial Black"/>
      <w:sz w:val="72"/>
    </w:rPr>
  </w:style>
  <w:style w:type="paragraph" w:styleId="Titre5">
    <w:name w:val="heading 5"/>
    <w:basedOn w:val="Normal"/>
    <w:next w:val="Normal"/>
    <w:link w:val="Titre5Car"/>
    <w:unhideWhenUsed/>
    <w:qFormat/>
    <w:rsid w:val="008770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nhideWhenUsed/>
    <w:qFormat/>
    <w:rsid w:val="0087703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nhideWhenUsed/>
    <w:qFormat/>
    <w:rsid w:val="0087703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27A5"/>
    <w:pPr>
      <w:pBdr>
        <w:bottom w:val="single" w:sz="6" w:space="4" w:color="auto"/>
      </w:pBdr>
      <w:tabs>
        <w:tab w:val="center" w:pos="4536"/>
        <w:tab w:val="right" w:pos="9072"/>
      </w:tabs>
      <w:spacing w:line="360" w:lineRule="auto"/>
      <w:ind w:left="0"/>
    </w:pPr>
    <w:rPr>
      <w:sz w:val="16"/>
    </w:rPr>
  </w:style>
  <w:style w:type="paragraph" w:styleId="Pieddepage">
    <w:name w:val="footer"/>
    <w:basedOn w:val="Normal"/>
    <w:rsid w:val="001B27A5"/>
    <w:pPr>
      <w:pBdr>
        <w:top w:val="single" w:sz="6" w:space="4" w:color="auto"/>
      </w:pBdr>
      <w:tabs>
        <w:tab w:val="center" w:pos="4536"/>
        <w:tab w:val="right" w:pos="9072"/>
      </w:tabs>
      <w:ind w:left="0"/>
    </w:pPr>
    <w:rPr>
      <w:sz w:val="16"/>
    </w:r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link w:val="CorpsdetexteCar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table" w:styleId="Grilledutableau">
    <w:name w:val="Table Grid"/>
    <w:basedOn w:val="TableauNormal"/>
    <w:rsid w:val="00283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cher">
    <w:name w:val="Liste à cocher"/>
    <w:basedOn w:val="Normal"/>
    <w:rsid w:val="00DD6803"/>
    <w:pPr>
      <w:numPr>
        <w:numId w:val="1"/>
      </w:numPr>
      <w:tabs>
        <w:tab w:val="clear" w:pos="567"/>
        <w:tab w:val="num" w:pos="1134"/>
      </w:tabs>
      <w:spacing w:after="120"/>
      <w:ind w:left="1134"/>
      <w:jc w:val="left"/>
    </w:pPr>
    <w:rPr>
      <w:rFonts w:ascii="Book Antiqua" w:hAnsi="Book Antiqua"/>
      <w:sz w:val="24"/>
      <w:lang w:val="fr-CH"/>
    </w:rPr>
  </w:style>
  <w:style w:type="paragraph" w:styleId="Listenumros">
    <w:name w:val="List Number"/>
    <w:basedOn w:val="Normal"/>
    <w:rsid w:val="004B1EFA"/>
    <w:pPr>
      <w:spacing w:after="120"/>
      <w:ind w:left="1134" w:hanging="567"/>
      <w:jc w:val="left"/>
    </w:pPr>
    <w:rPr>
      <w:rFonts w:ascii="Book Antiqua" w:hAnsi="Book Antiqua"/>
      <w:sz w:val="24"/>
      <w:lang w:val="fr-CH"/>
    </w:rPr>
  </w:style>
  <w:style w:type="paragraph" w:customStyle="1" w:styleId="TitreExo">
    <w:name w:val="TitreExo"/>
    <w:basedOn w:val="Normal"/>
    <w:rsid w:val="00181269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ind w:left="0"/>
      <w:jc w:val="center"/>
    </w:pPr>
    <w:rPr>
      <w:b/>
      <w:sz w:val="24"/>
      <w:lang w:val="fr-FR"/>
    </w:rPr>
  </w:style>
  <w:style w:type="paragraph" w:customStyle="1" w:styleId="TitreModule">
    <w:name w:val="TitreModule"/>
    <w:basedOn w:val="Normal"/>
    <w:rsid w:val="001B27A5"/>
    <w:pPr>
      <w:ind w:left="0"/>
      <w:jc w:val="right"/>
    </w:pPr>
    <w:rPr>
      <w:b/>
      <w:sz w:val="22"/>
      <w:lang w:val="fr-FR"/>
    </w:rPr>
  </w:style>
  <w:style w:type="paragraph" w:customStyle="1" w:styleId="TitrePartExo">
    <w:name w:val="TitrePartExo"/>
    <w:basedOn w:val="Normal"/>
    <w:next w:val="Normal"/>
    <w:rsid w:val="000C02C9"/>
    <w:pPr>
      <w:numPr>
        <w:numId w:val="2"/>
      </w:numPr>
      <w:spacing w:before="240" w:after="120"/>
    </w:pPr>
    <w:rPr>
      <w:b/>
      <w:u w:val="single"/>
      <w:lang w:val="fr-FR"/>
    </w:rPr>
  </w:style>
  <w:style w:type="paragraph" w:customStyle="1" w:styleId="Avecpuces1">
    <w:name w:val="Avec puces 1"/>
    <w:basedOn w:val="Normal"/>
    <w:rsid w:val="003578F5"/>
    <w:pPr>
      <w:ind w:left="0"/>
    </w:pPr>
  </w:style>
  <w:style w:type="paragraph" w:customStyle="1" w:styleId="DescModule">
    <w:name w:val="DescModule"/>
    <w:basedOn w:val="Normal"/>
    <w:next w:val="Normal"/>
    <w:rsid w:val="00D84185"/>
    <w:pPr>
      <w:jc w:val="right"/>
    </w:pPr>
    <w:rPr>
      <w:b/>
      <w:sz w:val="18"/>
    </w:rPr>
  </w:style>
  <w:style w:type="paragraph" w:customStyle="1" w:styleId="TitrePartExo2">
    <w:name w:val="TitrePartExo2"/>
    <w:basedOn w:val="Normal"/>
    <w:next w:val="Normal"/>
    <w:rsid w:val="000C02C9"/>
    <w:pPr>
      <w:numPr>
        <w:ilvl w:val="1"/>
        <w:numId w:val="2"/>
      </w:numPr>
      <w:spacing w:before="120" w:after="120"/>
    </w:pPr>
    <w:rPr>
      <w:i/>
      <w:u w:val="single"/>
    </w:rPr>
  </w:style>
  <w:style w:type="character" w:customStyle="1" w:styleId="code">
    <w:name w:val="code"/>
    <w:rsid w:val="002818CD"/>
    <w:rPr>
      <w:rFonts w:ascii="Courier New" w:hAnsi="Courier New"/>
      <w:sz w:val="20"/>
      <w:lang w:val="fr-FR"/>
    </w:rPr>
  </w:style>
  <w:style w:type="paragraph" w:styleId="Listepuces3">
    <w:name w:val="List Bullet 3"/>
    <w:basedOn w:val="Normal"/>
    <w:rsid w:val="00D12807"/>
    <w:pPr>
      <w:numPr>
        <w:numId w:val="9"/>
      </w:numPr>
    </w:pPr>
  </w:style>
  <w:style w:type="paragraph" w:styleId="Listepuces4">
    <w:name w:val="List Bullet 4"/>
    <w:basedOn w:val="Normal"/>
    <w:rsid w:val="00D12807"/>
    <w:pPr>
      <w:numPr>
        <w:numId w:val="10"/>
      </w:numPr>
    </w:pPr>
  </w:style>
  <w:style w:type="character" w:customStyle="1" w:styleId="methodname">
    <w:name w:val="methodname"/>
    <w:basedOn w:val="Policepardfaut"/>
    <w:rsid w:val="00C668A2"/>
  </w:style>
  <w:style w:type="character" w:customStyle="1" w:styleId="csspropindent">
    <w:name w:val="csspropindent"/>
    <w:rsid w:val="007A0D52"/>
  </w:style>
  <w:style w:type="character" w:customStyle="1" w:styleId="csspropname">
    <w:name w:val="csspropname"/>
    <w:rsid w:val="007A0D52"/>
  </w:style>
  <w:style w:type="character" w:customStyle="1" w:styleId="csscolon">
    <w:name w:val="csscolon"/>
    <w:rsid w:val="007A0D52"/>
  </w:style>
  <w:style w:type="character" w:customStyle="1" w:styleId="csspropvalue">
    <w:name w:val="csspropvalue"/>
    <w:rsid w:val="007A0D52"/>
  </w:style>
  <w:style w:type="character" w:customStyle="1" w:styleId="csssemi">
    <w:name w:val="csssemi"/>
    <w:rsid w:val="007A0D52"/>
  </w:style>
  <w:style w:type="character" w:customStyle="1" w:styleId="cssselector">
    <w:name w:val="cssselector"/>
    <w:rsid w:val="00E83341"/>
  </w:style>
  <w:style w:type="character" w:customStyle="1" w:styleId="Titre5Car">
    <w:name w:val="Titre 5 Car"/>
    <w:link w:val="Titre5"/>
    <w:rsid w:val="0087703C"/>
    <w:rPr>
      <w:rFonts w:ascii="Calibri" w:eastAsia="Times New Roman" w:hAnsi="Calibri" w:cs="Times New Roman"/>
      <w:b/>
      <w:bCs/>
      <w:i/>
      <w:iCs/>
      <w:sz w:val="26"/>
      <w:szCs w:val="26"/>
      <w:lang w:val="en-GB" w:eastAsia="fr-FR"/>
    </w:rPr>
  </w:style>
  <w:style w:type="character" w:customStyle="1" w:styleId="Titre6Car">
    <w:name w:val="Titre 6 Car"/>
    <w:link w:val="Titre6"/>
    <w:rsid w:val="0087703C"/>
    <w:rPr>
      <w:rFonts w:ascii="Calibri" w:eastAsia="Times New Roman" w:hAnsi="Calibri" w:cs="Times New Roman"/>
      <w:b/>
      <w:bCs/>
      <w:sz w:val="22"/>
      <w:szCs w:val="22"/>
      <w:lang w:val="en-GB" w:eastAsia="fr-FR"/>
    </w:rPr>
  </w:style>
  <w:style w:type="character" w:customStyle="1" w:styleId="Titre7Car">
    <w:name w:val="Titre 7 Car"/>
    <w:link w:val="Titre7"/>
    <w:rsid w:val="0087703C"/>
    <w:rPr>
      <w:rFonts w:ascii="Calibri" w:eastAsia="Times New Roman" w:hAnsi="Calibri" w:cs="Times New Roman"/>
      <w:sz w:val="24"/>
      <w:szCs w:val="24"/>
      <w:lang w:val="en-GB" w:eastAsia="fr-FR"/>
    </w:rPr>
  </w:style>
  <w:style w:type="paragraph" w:styleId="Liste2">
    <w:name w:val="List 2"/>
    <w:basedOn w:val="Normal"/>
    <w:rsid w:val="0087703C"/>
    <w:pPr>
      <w:ind w:left="566" w:hanging="283"/>
      <w:contextualSpacing/>
    </w:pPr>
  </w:style>
  <w:style w:type="paragraph" w:styleId="Liste3">
    <w:name w:val="List 3"/>
    <w:basedOn w:val="Normal"/>
    <w:rsid w:val="0087703C"/>
    <w:pPr>
      <w:ind w:left="849" w:hanging="283"/>
      <w:contextualSpacing/>
    </w:pPr>
  </w:style>
  <w:style w:type="paragraph" w:styleId="Liste4">
    <w:name w:val="List 4"/>
    <w:basedOn w:val="Normal"/>
    <w:rsid w:val="0087703C"/>
    <w:pPr>
      <w:ind w:left="1132" w:hanging="283"/>
      <w:contextualSpacing/>
    </w:pPr>
  </w:style>
  <w:style w:type="paragraph" w:styleId="Retraitcorpsdetexte">
    <w:name w:val="Body Text Indent"/>
    <w:basedOn w:val="Normal"/>
    <w:link w:val="RetraitcorpsdetexteCar"/>
    <w:rsid w:val="0087703C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rsid w:val="0087703C"/>
    <w:rPr>
      <w:rFonts w:ascii="Verdana" w:hAnsi="Verdana"/>
      <w:lang w:val="en-GB" w:eastAsia="fr-FR"/>
    </w:rPr>
  </w:style>
  <w:style w:type="paragraph" w:styleId="Retrait1religne">
    <w:name w:val="Body Text First Indent"/>
    <w:basedOn w:val="Corpsdetexte"/>
    <w:link w:val="Retrait1religneCar"/>
    <w:rsid w:val="0087703C"/>
    <w:pPr>
      <w:framePr w:hSpace="0" w:wrap="auto" w:vAnchor="margin" w:hAnchor="text" w:xAlign="left" w:yAlign="inline"/>
      <w:spacing w:after="120"/>
      <w:ind w:firstLine="210"/>
      <w:jc w:val="both"/>
    </w:pPr>
    <w:rPr>
      <w:rFonts w:ascii="Verdana" w:hAnsi="Verdana"/>
      <w:sz w:val="20"/>
      <w:lang w:val="en-GB"/>
    </w:rPr>
  </w:style>
  <w:style w:type="character" w:customStyle="1" w:styleId="CorpsdetexteCar">
    <w:name w:val="Corps de texte Car"/>
    <w:link w:val="Corpsdetexte"/>
    <w:rsid w:val="0087703C"/>
    <w:rPr>
      <w:rFonts w:ascii="Lucida Sans" w:hAnsi="Lucida Sans"/>
      <w:sz w:val="28"/>
      <w:lang w:val="fr-FR" w:eastAsia="fr-FR"/>
    </w:rPr>
  </w:style>
  <w:style w:type="character" w:customStyle="1" w:styleId="Retrait1religneCar">
    <w:name w:val="Retrait 1re ligne Car"/>
    <w:link w:val="Retrait1religne"/>
    <w:rsid w:val="0087703C"/>
    <w:rPr>
      <w:rFonts w:ascii="Verdana" w:hAnsi="Verdana"/>
      <w:sz w:val="28"/>
      <w:lang w:val="en-GB" w:eastAsia="fr-FR"/>
    </w:rPr>
  </w:style>
  <w:style w:type="paragraph" w:styleId="Retraitcorpset1relig">
    <w:name w:val="Body Text First Indent 2"/>
    <w:basedOn w:val="Retraitcorpsdetexte"/>
    <w:link w:val="Retraitcorpset1religCar"/>
    <w:rsid w:val="0087703C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87703C"/>
    <w:rPr>
      <w:rFonts w:ascii="Verdana" w:hAnsi="Verdana"/>
      <w:lang w:val="en-GB" w:eastAsia="fr-FR"/>
    </w:rPr>
  </w:style>
  <w:style w:type="paragraph" w:styleId="Titre">
    <w:name w:val="Title"/>
    <w:basedOn w:val="Normal"/>
    <w:next w:val="Normal"/>
    <w:link w:val="TitreCar"/>
    <w:qFormat/>
    <w:rsid w:val="00BB72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BB727D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ous-titre">
    <w:name w:val="Subtitle"/>
    <w:basedOn w:val="Normal"/>
    <w:next w:val="Normal"/>
    <w:link w:val="Sous-titreCar"/>
    <w:qFormat/>
    <w:rsid w:val="00BB727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BB727D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styleId="lev">
    <w:name w:val="Strong"/>
    <w:basedOn w:val="Policepardfaut"/>
    <w:qFormat/>
    <w:rsid w:val="00BB727D"/>
    <w:rPr>
      <w:b/>
      <w:bCs/>
    </w:rPr>
  </w:style>
  <w:style w:type="paragraph" w:styleId="Textedebulles">
    <w:name w:val="Balloon Text"/>
    <w:basedOn w:val="Normal"/>
    <w:link w:val="TextedebullesCar"/>
    <w:rsid w:val="002F76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769D"/>
    <w:rPr>
      <w:rFonts w:ascii="Tahoma" w:hAnsi="Tahoma" w:cs="Tahoma"/>
      <w:sz w:val="16"/>
      <w:szCs w:val="16"/>
      <w:lang w:val="en-GB"/>
    </w:rPr>
  </w:style>
  <w:style w:type="paragraph" w:styleId="PrformatHTML">
    <w:name w:val="HTML Preformatted"/>
    <w:basedOn w:val="Normal"/>
    <w:link w:val="PrformatHTMLCar"/>
    <w:uiPriority w:val="99"/>
    <w:unhideWhenUsed/>
    <w:rsid w:val="00C6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C66374"/>
    <w:rPr>
      <w:rFonts w:ascii="Courier New" w:hAnsi="Courier New" w:cs="Courier New"/>
      <w:lang w:eastAsia="fr-CH"/>
    </w:rPr>
  </w:style>
  <w:style w:type="character" w:customStyle="1" w:styleId="pln">
    <w:name w:val="pln"/>
    <w:basedOn w:val="Policepardfaut"/>
    <w:rsid w:val="00C66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D57"/>
    <w:pPr>
      <w:ind w:left="454"/>
      <w:jc w:val="both"/>
    </w:pPr>
    <w:rPr>
      <w:rFonts w:ascii="Verdana" w:hAnsi="Verdana"/>
      <w:lang w:val="en-GB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rsid w:val="003578F5"/>
    <w:pPr>
      <w:keepNext/>
      <w:spacing w:before="240" w:after="60"/>
      <w:ind w:left="0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rsid w:val="0008403B"/>
    <w:pPr>
      <w:keepNext/>
      <w:spacing w:after="120"/>
      <w:ind w:left="0"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rsid w:val="003578F5"/>
    <w:pPr>
      <w:keepNext/>
      <w:framePr w:hSpace="141" w:wrap="around" w:vAnchor="page" w:hAnchor="margin" w:y="2345"/>
      <w:ind w:left="0"/>
      <w:jc w:val="center"/>
      <w:outlineLvl w:val="3"/>
    </w:pPr>
    <w:rPr>
      <w:rFonts w:ascii="Arial Black" w:hAnsi="Arial Black"/>
      <w:sz w:val="72"/>
    </w:rPr>
  </w:style>
  <w:style w:type="paragraph" w:styleId="Titre5">
    <w:name w:val="heading 5"/>
    <w:basedOn w:val="Normal"/>
    <w:next w:val="Normal"/>
    <w:link w:val="Titre5Car"/>
    <w:unhideWhenUsed/>
    <w:qFormat/>
    <w:rsid w:val="008770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nhideWhenUsed/>
    <w:qFormat/>
    <w:rsid w:val="0087703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nhideWhenUsed/>
    <w:qFormat/>
    <w:rsid w:val="0087703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27A5"/>
    <w:pPr>
      <w:pBdr>
        <w:bottom w:val="single" w:sz="6" w:space="4" w:color="auto"/>
      </w:pBdr>
      <w:tabs>
        <w:tab w:val="center" w:pos="4536"/>
        <w:tab w:val="right" w:pos="9072"/>
      </w:tabs>
      <w:spacing w:line="360" w:lineRule="auto"/>
      <w:ind w:left="0"/>
    </w:pPr>
    <w:rPr>
      <w:sz w:val="16"/>
    </w:rPr>
  </w:style>
  <w:style w:type="paragraph" w:styleId="Pieddepage">
    <w:name w:val="footer"/>
    <w:basedOn w:val="Normal"/>
    <w:rsid w:val="001B27A5"/>
    <w:pPr>
      <w:pBdr>
        <w:top w:val="single" w:sz="6" w:space="4" w:color="auto"/>
      </w:pBdr>
      <w:tabs>
        <w:tab w:val="center" w:pos="4536"/>
        <w:tab w:val="right" w:pos="9072"/>
      </w:tabs>
      <w:ind w:left="0"/>
    </w:pPr>
    <w:rPr>
      <w:sz w:val="16"/>
    </w:r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link w:val="CorpsdetexteCar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table" w:styleId="Grilledutableau">
    <w:name w:val="Table Grid"/>
    <w:basedOn w:val="TableauNormal"/>
    <w:rsid w:val="00283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cher">
    <w:name w:val="Liste à cocher"/>
    <w:basedOn w:val="Normal"/>
    <w:rsid w:val="00DD6803"/>
    <w:pPr>
      <w:numPr>
        <w:numId w:val="1"/>
      </w:numPr>
      <w:tabs>
        <w:tab w:val="clear" w:pos="567"/>
        <w:tab w:val="num" w:pos="1134"/>
      </w:tabs>
      <w:spacing w:after="120"/>
      <w:ind w:left="1134"/>
      <w:jc w:val="left"/>
    </w:pPr>
    <w:rPr>
      <w:rFonts w:ascii="Book Antiqua" w:hAnsi="Book Antiqua"/>
      <w:sz w:val="24"/>
      <w:lang w:val="fr-CH"/>
    </w:rPr>
  </w:style>
  <w:style w:type="paragraph" w:styleId="Listenumros">
    <w:name w:val="List Number"/>
    <w:basedOn w:val="Normal"/>
    <w:rsid w:val="004B1EFA"/>
    <w:pPr>
      <w:spacing w:after="120"/>
      <w:ind w:left="1134" w:hanging="567"/>
      <w:jc w:val="left"/>
    </w:pPr>
    <w:rPr>
      <w:rFonts w:ascii="Book Antiqua" w:hAnsi="Book Antiqua"/>
      <w:sz w:val="24"/>
      <w:lang w:val="fr-CH"/>
    </w:rPr>
  </w:style>
  <w:style w:type="paragraph" w:customStyle="1" w:styleId="TitreExo">
    <w:name w:val="TitreExo"/>
    <w:basedOn w:val="Normal"/>
    <w:rsid w:val="00181269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ind w:left="0"/>
      <w:jc w:val="center"/>
    </w:pPr>
    <w:rPr>
      <w:b/>
      <w:sz w:val="24"/>
      <w:lang w:val="fr-FR"/>
    </w:rPr>
  </w:style>
  <w:style w:type="paragraph" w:customStyle="1" w:styleId="TitreModule">
    <w:name w:val="TitreModule"/>
    <w:basedOn w:val="Normal"/>
    <w:rsid w:val="001B27A5"/>
    <w:pPr>
      <w:ind w:left="0"/>
      <w:jc w:val="right"/>
    </w:pPr>
    <w:rPr>
      <w:b/>
      <w:sz w:val="22"/>
      <w:lang w:val="fr-FR"/>
    </w:rPr>
  </w:style>
  <w:style w:type="paragraph" w:customStyle="1" w:styleId="TitrePartExo">
    <w:name w:val="TitrePartExo"/>
    <w:basedOn w:val="Normal"/>
    <w:next w:val="Normal"/>
    <w:rsid w:val="000C02C9"/>
    <w:pPr>
      <w:numPr>
        <w:numId w:val="2"/>
      </w:numPr>
      <w:spacing w:before="240" w:after="120"/>
    </w:pPr>
    <w:rPr>
      <w:b/>
      <w:u w:val="single"/>
      <w:lang w:val="fr-FR"/>
    </w:rPr>
  </w:style>
  <w:style w:type="paragraph" w:customStyle="1" w:styleId="Avecpuces1">
    <w:name w:val="Avec puces 1"/>
    <w:basedOn w:val="Normal"/>
    <w:rsid w:val="003578F5"/>
    <w:pPr>
      <w:ind w:left="0"/>
    </w:pPr>
  </w:style>
  <w:style w:type="paragraph" w:customStyle="1" w:styleId="DescModule">
    <w:name w:val="DescModule"/>
    <w:basedOn w:val="Normal"/>
    <w:next w:val="Normal"/>
    <w:rsid w:val="00D84185"/>
    <w:pPr>
      <w:jc w:val="right"/>
    </w:pPr>
    <w:rPr>
      <w:b/>
      <w:sz w:val="18"/>
    </w:rPr>
  </w:style>
  <w:style w:type="paragraph" w:customStyle="1" w:styleId="TitrePartExo2">
    <w:name w:val="TitrePartExo2"/>
    <w:basedOn w:val="Normal"/>
    <w:next w:val="Normal"/>
    <w:rsid w:val="000C02C9"/>
    <w:pPr>
      <w:numPr>
        <w:ilvl w:val="1"/>
        <w:numId w:val="2"/>
      </w:numPr>
      <w:spacing w:before="120" w:after="120"/>
    </w:pPr>
    <w:rPr>
      <w:i/>
      <w:u w:val="single"/>
    </w:rPr>
  </w:style>
  <w:style w:type="character" w:customStyle="1" w:styleId="code">
    <w:name w:val="code"/>
    <w:rsid w:val="002818CD"/>
    <w:rPr>
      <w:rFonts w:ascii="Courier New" w:hAnsi="Courier New"/>
      <w:sz w:val="20"/>
      <w:lang w:val="fr-FR"/>
    </w:rPr>
  </w:style>
  <w:style w:type="paragraph" w:styleId="Listepuces3">
    <w:name w:val="List Bullet 3"/>
    <w:basedOn w:val="Normal"/>
    <w:rsid w:val="00D12807"/>
    <w:pPr>
      <w:numPr>
        <w:numId w:val="9"/>
      </w:numPr>
    </w:pPr>
  </w:style>
  <w:style w:type="paragraph" w:styleId="Listepuces4">
    <w:name w:val="List Bullet 4"/>
    <w:basedOn w:val="Normal"/>
    <w:rsid w:val="00D12807"/>
    <w:pPr>
      <w:numPr>
        <w:numId w:val="10"/>
      </w:numPr>
    </w:pPr>
  </w:style>
  <w:style w:type="character" w:customStyle="1" w:styleId="methodname">
    <w:name w:val="methodname"/>
    <w:basedOn w:val="Policepardfaut"/>
    <w:rsid w:val="00C668A2"/>
  </w:style>
  <w:style w:type="character" w:customStyle="1" w:styleId="csspropindent">
    <w:name w:val="csspropindent"/>
    <w:rsid w:val="007A0D52"/>
  </w:style>
  <w:style w:type="character" w:customStyle="1" w:styleId="csspropname">
    <w:name w:val="csspropname"/>
    <w:rsid w:val="007A0D52"/>
  </w:style>
  <w:style w:type="character" w:customStyle="1" w:styleId="csscolon">
    <w:name w:val="csscolon"/>
    <w:rsid w:val="007A0D52"/>
  </w:style>
  <w:style w:type="character" w:customStyle="1" w:styleId="csspropvalue">
    <w:name w:val="csspropvalue"/>
    <w:rsid w:val="007A0D52"/>
  </w:style>
  <w:style w:type="character" w:customStyle="1" w:styleId="csssemi">
    <w:name w:val="csssemi"/>
    <w:rsid w:val="007A0D52"/>
  </w:style>
  <w:style w:type="character" w:customStyle="1" w:styleId="cssselector">
    <w:name w:val="cssselector"/>
    <w:rsid w:val="00E83341"/>
  </w:style>
  <w:style w:type="character" w:customStyle="1" w:styleId="Titre5Car">
    <w:name w:val="Titre 5 Car"/>
    <w:link w:val="Titre5"/>
    <w:rsid w:val="0087703C"/>
    <w:rPr>
      <w:rFonts w:ascii="Calibri" w:eastAsia="Times New Roman" w:hAnsi="Calibri" w:cs="Times New Roman"/>
      <w:b/>
      <w:bCs/>
      <w:i/>
      <w:iCs/>
      <w:sz w:val="26"/>
      <w:szCs w:val="26"/>
      <w:lang w:val="en-GB" w:eastAsia="fr-FR"/>
    </w:rPr>
  </w:style>
  <w:style w:type="character" w:customStyle="1" w:styleId="Titre6Car">
    <w:name w:val="Titre 6 Car"/>
    <w:link w:val="Titre6"/>
    <w:rsid w:val="0087703C"/>
    <w:rPr>
      <w:rFonts w:ascii="Calibri" w:eastAsia="Times New Roman" w:hAnsi="Calibri" w:cs="Times New Roman"/>
      <w:b/>
      <w:bCs/>
      <w:sz w:val="22"/>
      <w:szCs w:val="22"/>
      <w:lang w:val="en-GB" w:eastAsia="fr-FR"/>
    </w:rPr>
  </w:style>
  <w:style w:type="character" w:customStyle="1" w:styleId="Titre7Car">
    <w:name w:val="Titre 7 Car"/>
    <w:link w:val="Titre7"/>
    <w:rsid w:val="0087703C"/>
    <w:rPr>
      <w:rFonts w:ascii="Calibri" w:eastAsia="Times New Roman" w:hAnsi="Calibri" w:cs="Times New Roman"/>
      <w:sz w:val="24"/>
      <w:szCs w:val="24"/>
      <w:lang w:val="en-GB" w:eastAsia="fr-FR"/>
    </w:rPr>
  </w:style>
  <w:style w:type="paragraph" w:styleId="Liste2">
    <w:name w:val="List 2"/>
    <w:basedOn w:val="Normal"/>
    <w:rsid w:val="0087703C"/>
    <w:pPr>
      <w:ind w:left="566" w:hanging="283"/>
      <w:contextualSpacing/>
    </w:pPr>
  </w:style>
  <w:style w:type="paragraph" w:styleId="Liste3">
    <w:name w:val="List 3"/>
    <w:basedOn w:val="Normal"/>
    <w:rsid w:val="0087703C"/>
    <w:pPr>
      <w:ind w:left="849" w:hanging="283"/>
      <w:contextualSpacing/>
    </w:pPr>
  </w:style>
  <w:style w:type="paragraph" w:styleId="Liste4">
    <w:name w:val="List 4"/>
    <w:basedOn w:val="Normal"/>
    <w:rsid w:val="0087703C"/>
    <w:pPr>
      <w:ind w:left="1132" w:hanging="283"/>
      <w:contextualSpacing/>
    </w:pPr>
  </w:style>
  <w:style w:type="paragraph" w:styleId="Retraitcorpsdetexte">
    <w:name w:val="Body Text Indent"/>
    <w:basedOn w:val="Normal"/>
    <w:link w:val="RetraitcorpsdetexteCar"/>
    <w:rsid w:val="0087703C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rsid w:val="0087703C"/>
    <w:rPr>
      <w:rFonts w:ascii="Verdana" w:hAnsi="Verdana"/>
      <w:lang w:val="en-GB" w:eastAsia="fr-FR"/>
    </w:rPr>
  </w:style>
  <w:style w:type="paragraph" w:styleId="Retrait1religne">
    <w:name w:val="Body Text First Indent"/>
    <w:basedOn w:val="Corpsdetexte"/>
    <w:link w:val="Retrait1religneCar"/>
    <w:rsid w:val="0087703C"/>
    <w:pPr>
      <w:framePr w:hSpace="0" w:wrap="auto" w:vAnchor="margin" w:hAnchor="text" w:xAlign="left" w:yAlign="inline"/>
      <w:spacing w:after="120"/>
      <w:ind w:firstLine="210"/>
      <w:jc w:val="both"/>
    </w:pPr>
    <w:rPr>
      <w:rFonts w:ascii="Verdana" w:hAnsi="Verdana"/>
      <w:sz w:val="20"/>
      <w:lang w:val="en-GB"/>
    </w:rPr>
  </w:style>
  <w:style w:type="character" w:customStyle="1" w:styleId="CorpsdetexteCar">
    <w:name w:val="Corps de texte Car"/>
    <w:link w:val="Corpsdetexte"/>
    <w:rsid w:val="0087703C"/>
    <w:rPr>
      <w:rFonts w:ascii="Lucida Sans" w:hAnsi="Lucida Sans"/>
      <w:sz w:val="28"/>
      <w:lang w:val="fr-FR" w:eastAsia="fr-FR"/>
    </w:rPr>
  </w:style>
  <w:style w:type="character" w:customStyle="1" w:styleId="Retrait1religneCar">
    <w:name w:val="Retrait 1re ligne Car"/>
    <w:link w:val="Retrait1religne"/>
    <w:rsid w:val="0087703C"/>
    <w:rPr>
      <w:rFonts w:ascii="Verdana" w:hAnsi="Verdana"/>
      <w:sz w:val="28"/>
      <w:lang w:val="en-GB" w:eastAsia="fr-FR"/>
    </w:rPr>
  </w:style>
  <w:style w:type="paragraph" w:styleId="Retraitcorpset1relig">
    <w:name w:val="Body Text First Indent 2"/>
    <w:basedOn w:val="Retraitcorpsdetexte"/>
    <w:link w:val="Retraitcorpset1religCar"/>
    <w:rsid w:val="0087703C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87703C"/>
    <w:rPr>
      <w:rFonts w:ascii="Verdana" w:hAnsi="Verdana"/>
      <w:lang w:val="en-GB" w:eastAsia="fr-FR"/>
    </w:rPr>
  </w:style>
  <w:style w:type="paragraph" w:styleId="Titre">
    <w:name w:val="Title"/>
    <w:basedOn w:val="Normal"/>
    <w:next w:val="Normal"/>
    <w:link w:val="TitreCar"/>
    <w:qFormat/>
    <w:rsid w:val="00BB72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BB727D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ous-titre">
    <w:name w:val="Subtitle"/>
    <w:basedOn w:val="Normal"/>
    <w:next w:val="Normal"/>
    <w:link w:val="Sous-titreCar"/>
    <w:qFormat/>
    <w:rsid w:val="00BB727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BB727D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styleId="lev">
    <w:name w:val="Strong"/>
    <w:basedOn w:val="Policepardfaut"/>
    <w:qFormat/>
    <w:rsid w:val="00BB727D"/>
    <w:rPr>
      <w:b/>
      <w:bCs/>
    </w:rPr>
  </w:style>
  <w:style w:type="paragraph" w:styleId="Textedebulles">
    <w:name w:val="Balloon Text"/>
    <w:basedOn w:val="Normal"/>
    <w:link w:val="TextedebullesCar"/>
    <w:rsid w:val="002F76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769D"/>
    <w:rPr>
      <w:rFonts w:ascii="Tahoma" w:hAnsi="Tahoma" w:cs="Tahoma"/>
      <w:sz w:val="16"/>
      <w:szCs w:val="16"/>
      <w:lang w:val="en-GB"/>
    </w:rPr>
  </w:style>
  <w:style w:type="paragraph" w:styleId="PrformatHTML">
    <w:name w:val="HTML Preformatted"/>
    <w:basedOn w:val="Normal"/>
    <w:link w:val="PrformatHTMLCar"/>
    <w:uiPriority w:val="99"/>
    <w:unhideWhenUsed/>
    <w:rsid w:val="00C6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C66374"/>
    <w:rPr>
      <w:rFonts w:ascii="Courier New" w:hAnsi="Courier New" w:cs="Courier New"/>
      <w:lang w:eastAsia="fr-CH"/>
    </w:rPr>
  </w:style>
  <w:style w:type="character" w:customStyle="1" w:styleId="pln">
    <w:name w:val="pln"/>
    <w:basedOn w:val="Policepardfaut"/>
    <w:rsid w:val="00C6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0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TE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96126-9E5E-4745-B900-2060FAF4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</Template>
  <TotalTime>218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dotNET</vt:lpstr>
    </vt:vector>
  </TitlesOfParts>
  <Company>CPNV</Company>
  <LinksUpToDate>false</LinksUpToDate>
  <CharactersWithSpaces>2383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dotNET</dc:title>
  <dc:creator>André Mottier</dc:creator>
  <cp:lastModifiedBy>MOTTIER André</cp:lastModifiedBy>
  <cp:revision>14</cp:revision>
  <cp:lastPrinted>2010-02-02T09:53:00Z</cp:lastPrinted>
  <dcterms:created xsi:type="dcterms:W3CDTF">2016-05-16T14:36:00Z</dcterms:created>
  <dcterms:modified xsi:type="dcterms:W3CDTF">2016-05-23T13:52:00Z</dcterms:modified>
</cp:coreProperties>
</file>