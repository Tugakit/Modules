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32" w:rsidRDefault="00DC48E2" w:rsidP="000B1932">
      <w:pPr>
        <w:pStyle w:val="Titre"/>
        <w:rPr>
          <w:sz w:val="40"/>
        </w:rPr>
      </w:pPr>
      <w:bookmarkStart w:id="0" w:name="_GoBack"/>
      <w:bookmarkEnd w:id="0"/>
      <w:r>
        <w:rPr>
          <w:sz w:val="40"/>
        </w:rPr>
        <w:t>Arguments, paramètres, functions</w:t>
      </w:r>
    </w:p>
    <w:p w:rsidR="000B1932" w:rsidRPr="001919E4" w:rsidRDefault="00F83C26" w:rsidP="001919E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But de</w:t>
      </w:r>
      <w:r w:rsidR="00C946E8">
        <w:rPr>
          <w:smallCaps w:val="0"/>
          <w:sz w:val="28"/>
        </w:rPr>
        <w:t xml:space="preserve"> l’</w:t>
      </w:r>
      <w:r w:rsidR="00564B6D" w:rsidRPr="001919E4">
        <w:rPr>
          <w:smallCaps w:val="0"/>
          <w:sz w:val="28"/>
        </w:rPr>
        <w:t>exercice</w:t>
      </w:r>
    </w:p>
    <w:p w:rsidR="00911810" w:rsidRDefault="00BE2564" w:rsidP="00CB006B">
      <w:r>
        <w:t>Pratiquer la notion d’arguments et de paramètres dans un script</w:t>
      </w:r>
    </w:p>
    <w:p w:rsidR="00DC48E2" w:rsidRPr="001919E4" w:rsidRDefault="00DC48E2" w:rsidP="00DC48E2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Introduction</w:t>
      </w:r>
    </w:p>
    <w:p w:rsidR="00DC48E2" w:rsidRDefault="00DC48E2" w:rsidP="00DC48E2">
      <w:r>
        <w:t>La transmission de paramètres lors de l’appel de scripts ou de fonctions est incontournable dans l’apprentissage d’un langage de script. La série d’exercices proposée permet de compléter vos connaissances en PowerShell à ce propos.</w:t>
      </w:r>
    </w:p>
    <w:p w:rsidR="00911810" w:rsidRPr="001919E4" w:rsidRDefault="004A46C2" w:rsidP="00911810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Partie 1</w:t>
      </w:r>
    </w:p>
    <w:p w:rsidR="004A46C2" w:rsidRDefault="00DC48E2" w:rsidP="004A46C2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 w:rsidRPr="004A46C2">
        <w:rPr>
          <w:rFonts w:cs="Arial"/>
          <w:szCs w:val="22"/>
          <w:lang w:val="fr-CH"/>
        </w:rPr>
        <w:t xml:space="preserve">Créez une fonction nommée </w:t>
      </w:r>
      <w:r w:rsidR="004A46C2">
        <w:rPr>
          <w:rFonts w:ascii="Courier New" w:hAnsi="Courier New" w:cs="Courier New"/>
          <w:szCs w:val="22"/>
          <w:lang w:val="fr-CH"/>
        </w:rPr>
        <w:t>«IsNum</w:t>
      </w:r>
      <w:r w:rsidRPr="004A46C2">
        <w:rPr>
          <w:rFonts w:ascii="Courier New" w:hAnsi="Courier New" w:cs="Courier New"/>
          <w:szCs w:val="22"/>
          <w:lang w:val="fr-CH"/>
        </w:rPr>
        <w:t>»</w:t>
      </w:r>
      <w:r w:rsidRPr="004A46C2">
        <w:rPr>
          <w:rFonts w:cs="Arial"/>
          <w:szCs w:val="22"/>
          <w:lang w:val="fr-CH"/>
        </w:rPr>
        <w:t xml:space="preserve"> qui vérifie que la valeur passée en paramètre est numérique.</w:t>
      </w:r>
      <w:r w:rsidR="004A46C2">
        <w:rPr>
          <w:rFonts w:cs="Arial"/>
          <w:szCs w:val="22"/>
          <w:lang w:val="fr-CH"/>
        </w:rPr>
        <w:t xml:space="preserve"> </w:t>
      </w:r>
    </w:p>
    <w:p w:rsidR="00DC48E2" w:rsidRDefault="004A46C2" w:rsidP="004A46C2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>
        <w:rPr>
          <w:rFonts w:cs="Arial"/>
          <w:szCs w:val="22"/>
          <w:lang w:val="fr-CH"/>
        </w:rPr>
        <w:t>S</w:t>
      </w:r>
      <w:r w:rsidR="00DC48E2" w:rsidRPr="00DC48E2">
        <w:rPr>
          <w:rFonts w:cs="Arial"/>
          <w:szCs w:val="22"/>
          <w:lang w:val="fr-CH"/>
        </w:rPr>
        <w:t xml:space="preserve">i c’est le cas, la fonction retourne </w:t>
      </w:r>
      <w:r w:rsidR="00DC48E2" w:rsidRPr="004A46C2">
        <w:rPr>
          <w:rFonts w:ascii="Courier New" w:hAnsi="Courier New" w:cs="Courier New"/>
          <w:szCs w:val="22"/>
          <w:lang w:val="fr-CH"/>
        </w:rPr>
        <w:t>$true</w:t>
      </w:r>
      <w:r w:rsidR="00DC48E2" w:rsidRPr="00DC48E2">
        <w:rPr>
          <w:rFonts w:cs="Arial"/>
          <w:szCs w:val="22"/>
          <w:lang w:val="fr-CH"/>
        </w:rPr>
        <w:t xml:space="preserve">, sinon elle retourne </w:t>
      </w:r>
      <w:r w:rsidR="00DC48E2" w:rsidRPr="004A46C2">
        <w:rPr>
          <w:rFonts w:ascii="Courier New" w:hAnsi="Courier New" w:cs="Courier New"/>
          <w:szCs w:val="22"/>
          <w:lang w:val="fr-CH"/>
        </w:rPr>
        <w:t>$false</w:t>
      </w:r>
      <w:r w:rsidR="00DC48E2" w:rsidRPr="00DC48E2">
        <w:rPr>
          <w:rFonts w:cs="Arial"/>
          <w:szCs w:val="22"/>
          <w:lang w:val="fr-CH"/>
        </w:rPr>
        <w:t>.</w:t>
      </w:r>
    </w:p>
    <w:p w:rsidR="004A46C2" w:rsidRPr="001919E4" w:rsidRDefault="004A46C2" w:rsidP="004A46C2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Partie 2</w:t>
      </w:r>
    </w:p>
    <w:p w:rsidR="00DC48E2" w:rsidRPr="00DC48E2" w:rsidRDefault="00DC48E2" w:rsidP="004A46C2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 w:rsidRPr="004A46C2">
        <w:rPr>
          <w:rFonts w:cs="Arial"/>
          <w:szCs w:val="22"/>
          <w:lang w:val="fr-CH"/>
        </w:rPr>
        <w:t xml:space="preserve">Créez un script nommé </w:t>
      </w:r>
      <w:r w:rsidR="004A46C2">
        <w:rPr>
          <w:rFonts w:ascii="Courier New" w:hAnsi="Courier New" w:cs="Courier New"/>
          <w:szCs w:val="22"/>
          <w:lang w:val="fr-CH"/>
        </w:rPr>
        <w:t>«AddNumbers</w:t>
      </w:r>
      <w:r w:rsidRPr="004A46C2">
        <w:rPr>
          <w:rFonts w:ascii="Courier New" w:hAnsi="Courier New" w:cs="Courier New"/>
          <w:szCs w:val="22"/>
          <w:lang w:val="fr-CH"/>
        </w:rPr>
        <w:t>»</w:t>
      </w:r>
      <w:r w:rsidRPr="004A46C2">
        <w:rPr>
          <w:rFonts w:cs="Arial"/>
          <w:szCs w:val="22"/>
          <w:lang w:val="fr-CH"/>
        </w:rPr>
        <w:t xml:space="preserve"> qui additionne une succession de nombres passés </w:t>
      </w:r>
      <w:r w:rsidR="004A46C2">
        <w:rPr>
          <w:rFonts w:cs="Arial"/>
          <w:szCs w:val="22"/>
          <w:lang w:val="fr-CH"/>
        </w:rPr>
        <w:t>e</w:t>
      </w:r>
      <w:r w:rsidRPr="004A46C2">
        <w:rPr>
          <w:rFonts w:cs="Arial"/>
          <w:szCs w:val="22"/>
          <w:lang w:val="fr-CH"/>
        </w:rPr>
        <w:t>n</w:t>
      </w:r>
      <w:r w:rsidR="004A46C2">
        <w:rPr>
          <w:rFonts w:cs="Arial"/>
          <w:szCs w:val="22"/>
          <w:lang w:val="fr-CH"/>
        </w:rPr>
        <w:t xml:space="preserve"> </w:t>
      </w:r>
      <w:r w:rsidRPr="00DC48E2">
        <w:rPr>
          <w:rFonts w:cs="Arial"/>
          <w:szCs w:val="22"/>
          <w:lang w:val="fr-CH"/>
        </w:rPr>
        <w:t>paramètre.</w:t>
      </w:r>
    </w:p>
    <w:p w:rsidR="00DC48E2" w:rsidRPr="00DC48E2" w:rsidRDefault="00DC48E2" w:rsidP="004A46C2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 w:rsidRPr="004A46C2">
        <w:rPr>
          <w:rFonts w:cs="Arial"/>
          <w:szCs w:val="22"/>
          <w:lang w:val="fr-CH"/>
        </w:rPr>
        <w:t>La particularité de ce script réside dans le fait que la succession des nombres passés en paramètre</w:t>
      </w:r>
      <w:r w:rsidR="004A46C2">
        <w:rPr>
          <w:rFonts w:cs="Arial"/>
          <w:szCs w:val="22"/>
          <w:lang w:val="fr-CH"/>
        </w:rPr>
        <w:t xml:space="preserve"> </w:t>
      </w:r>
      <w:r w:rsidRPr="00DC48E2">
        <w:rPr>
          <w:rFonts w:cs="Arial"/>
          <w:szCs w:val="22"/>
          <w:lang w:val="fr-CH"/>
        </w:rPr>
        <w:t>est indéterminée.</w:t>
      </w:r>
    </w:p>
    <w:p w:rsidR="00DC48E2" w:rsidRDefault="00DC48E2" w:rsidP="004A46C2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 w:rsidRPr="004A46C2">
        <w:rPr>
          <w:rFonts w:cs="Arial"/>
          <w:szCs w:val="22"/>
          <w:lang w:val="fr-CH"/>
        </w:rPr>
        <w:t>Ainsi l’appel à ce script ressemblera à :</w:t>
      </w:r>
    </w:p>
    <w:p w:rsidR="000A3F2B" w:rsidRPr="004A46C2" w:rsidRDefault="000A3F2B" w:rsidP="004A46C2">
      <w:pPr>
        <w:autoSpaceDE w:val="0"/>
        <w:autoSpaceDN w:val="0"/>
        <w:adjustRightInd w:val="0"/>
        <w:rPr>
          <w:rFonts w:cs="Arial"/>
          <w:szCs w:val="22"/>
          <w:lang w:val="fr-CH"/>
        </w:rPr>
      </w:pPr>
    </w:p>
    <w:p w:rsidR="00DC48E2" w:rsidRPr="000A3F2B" w:rsidRDefault="00DC48E2" w:rsidP="00DC48E2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ascii="Courier New" w:hAnsi="Courier New" w:cs="Courier New"/>
          <w:szCs w:val="22"/>
          <w:lang w:val="fr-CH"/>
        </w:rPr>
      </w:pPr>
      <w:r w:rsidRPr="000A3F2B">
        <w:rPr>
          <w:rFonts w:ascii="Courier New" w:hAnsi="Courier New" w:cs="Courier New"/>
          <w:szCs w:val="22"/>
          <w:lang w:val="fr-CH"/>
        </w:rPr>
        <w:t>PS</w:t>
      </w:r>
      <w:r w:rsidR="004A46C2" w:rsidRPr="000A3F2B">
        <w:rPr>
          <w:rFonts w:ascii="Courier New" w:hAnsi="Courier New" w:cs="Courier New"/>
          <w:szCs w:val="22"/>
          <w:lang w:val="fr-CH"/>
        </w:rPr>
        <w:t xml:space="preserve"> </w:t>
      </w:r>
      <w:r w:rsidRPr="000A3F2B">
        <w:rPr>
          <w:rFonts w:ascii="Courier New" w:hAnsi="Courier New" w:cs="Courier New"/>
          <w:szCs w:val="22"/>
          <w:lang w:val="fr-CH"/>
        </w:rPr>
        <w:t>&gt; .\AddNumbers.ps1 9 8 7 34 19 b 2 4.5 Qwertz 12</w:t>
      </w:r>
    </w:p>
    <w:p w:rsidR="009F2E9F" w:rsidRDefault="009F2E9F" w:rsidP="000A3F2B">
      <w:pPr>
        <w:autoSpaceDE w:val="0"/>
        <w:autoSpaceDN w:val="0"/>
        <w:adjustRightInd w:val="0"/>
        <w:rPr>
          <w:rFonts w:cs="Arial"/>
          <w:szCs w:val="22"/>
          <w:lang w:val="fr-CH"/>
        </w:rPr>
      </w:pPr>
    </w:p>
    <w:p w:rsidR="00DC48E2" w:rsidRDefault="00DC48E2" w:rsidP="000A3F2B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 w:rsidRPr="000A3F2B">
        <w:rPr>
          <w:rFonts w:cs="Arial"/>
          <w:szCs w:val="22"/>
          <w:lang w:val="fr-CH"/>
        </w:rPr>
        <w:t>Le résultat produit sera alors :</w:t>
      </w:r>
    </w:p>
    <w:p w:rsidR="000A3F2B" w:rsidRPr="000A3F2B" w:rsidRDefault="000A3F2B" w:rsidP="000A3F2B">
      <w:pPr>
        <w:autoSpaceDE w:val="0"/>
        <w:autoSpaceDN w:val="0"/>
        <w:adjustRightInd w:val="0"/>
        <w:rPr>
          <w:rFonts w:cs="Arial"/>
          <w:szCs w:val="22"/>
          <w:lang w:val="fr-CH"/>
        </w:rPr>
      </w:pPr>
    </w:p>
    <w:p w:rsidR="00DC48E2" w:rsidRPr="000A3F2B" w:rsidRDefault="00DC48E2" w:rsidP="00DC48E2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ascii="Courier New" w:hAnsi="Courier New" w:cs="Courier New"/>
          <w:szCs w:val="22"/>
          <w:lang w:val="fr-CH"/>
        </w:rPr>
      </w:pPr>
      <w:r w:rsidRPr="000A3F2B">
        <w:rPr>
          <w:rFonts w:ascii="Courier New" w:hAnsi="Courier New" w:cs="Courier New"/>
          <w:szCs w:val="22"/>
          <w:lang w:val="fr-CH"/>
        </w:rPr>
        <w:t>PS</w:t>
      </w:r>
      <w:r w:rsidR="000A3F2B">
        <w:rPr>
          <w:rFonts w:ascii="Courier New" w:hAnsi="Courier New" w:cs="Courier New"/>
          <w:szCs w:val="22"/>
          <w:lang w:val="fr-CH"/>
        </w:rPr>
        <w:t xml:space="preserve"> </w:t>
      </w:r>
      <w:r w:rsidRPr="000A3F2B">
        <w:rPr>
          <w:rFonts w:ascii="Courier New" w:hAnsi="Courier New" w:cs="Courier New"/>
          <w:szCs w:val="22"/>
          <w:lang w:val="fr-CH"/>
        </w:rPr>
        <w:t>&gt; La somme des nombres passés en paramètre vaut: 95.5</w:t>
      </w:r>
    </w:p>
    <w:p w:rsidR="000A3F2B" w:rsidRPr="00DC48E2" w:rsidRDefault="000A3F2B" w:rsidP="000A3F2B">
      <w:pPr>
        <w:pStyle w:val="Paragraphedeliste"/>
        <w:autoSpaceDE w:val="0"/>
        <w:autoSpaceDN w:val="0"/>
        <w:adjustRightInd w:val="0"/>
        <w:rPr>
          <w:rFonts w:cs="Arial"/>
          <w:szCs w:val="22"/>
          <w:lang w:val="fr-CH"/>
        </w:rPr>
      </w:pPr>
    </w:p>
    <w:p w:rsidR="000A3F2B" w:rsidRPr="000A3F2B" w:rsidRDefault="00DC48E2" w:rsidP="000A3F2B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 w:rsidRPr="000A3F2B">
        <w:rPr>
          <w:rFonts w:cs="Arial"/>
          <w:szCs w:val="22"/>
          <w:lang w:val="fr-CH"/>
        </w:rPr>
        <w:t xml:space="preserve">Veillez à utiliser la fonction </w:t>
      </w:r>
      <w:r w:rsidR="000A3F2B">
        <w:rPr>
          <w:rFonts w:ascii="Courier New" w:hAnsi="Courier New" w:cs="Courier New"/>
          <w:szCs w:val="22"/>
          <w:lang w:val="fr-CH"/>
        </w:rPr>
        <w:t>«IsNum</w:t>
      </w:r>
      <w:r w:rsidRPr="000A3F2B">
        <w:rPr>
          <w:rFonts w:ascii="Courier New" w:hAnsi="Courier New" w:cs="Courier New"/>
          <w:szCs w:val="22"/>
          <w:lang w:val="fr-CH"/>
        </w:rPr>
        <w:t>»</w:t>
      </w:r>
      <w:r w:rsidRPr="000A3F2B">
        <w:rPr>
          <w:rFonts w:cs="Arial"/>
          <w:szCs w:val="22"/>
          <w:lang w:val="fr-CH"/>
        </w:rPr>
        <w:t xml:space="preserve"> réalisée au point 1.</w:t>
      </w:r>
    </w:p>
    <w:p w:rsidR="000A3F2B" w:rsidRPr="000A3F2B" w:rsidRDefault="000A3F2B" w:rsidP="000A3F2B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Partie 3</w:t>
      </w:r>
    </w:p>
    <w:p w:rsidR="00DC48E2" w:rsidRPr="00DC48E2" w:rsidRDefault="00DC48E2" w:rsidP="000A3F2B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 w:rsidRPr="000A3F2B">
        <w:rPr>
          <w:rFonts w:cs="Arial"/>
          <w:szCs w:val="22"/>
          <w:lang w:val="fr-CH"/>
        </w:rPr>
        <w:t>Reprenez</w:t>
      </w:r>
      <w:r w:rsidR="000A3F2B">
        <w:rPr>
          <w:rFonts w:cs="Arial"/>
          <w:szCs w:val="22"/>
          <w:lang w:val="fr-CH"/>
        </w:rPr>
        <w:t xml:space="preserve"> la fonction </w:t>
      </w:r>
      <w:r w:rsidR="000A3F2B" w:rsidRPr="000A3F2B">
        <w:rPr>
          <w:rFonts w:ascii="Courier New" w:hAnsi="Courier New" w:cs="Courier New"/>
          <w:szCs w:val="22"/>
          <w:lang w:val="fr-CH"/>
        </w:rPr>
        <w:t>«IsNum»</w:t>
      </w:r>
      <w:r w:rsidR="000A3F2B">
        <w:rPr>
          <w:rFonts w:cs="Arial"/>
          <w:szCs w:val="22"/>
          <w:lang w:val="fr-CH"/>
        </w:rPr>
        <w:t xml:space="preserve"> réalisée dans la partie 1</w:t>
      </w:r>
      <w:r w:rsidRPr="000A3F2B">
        <w:rPr>
          <w:rFonts w:cs="Arial"/>
          <w:szCs w:val="22"/>
          <w:lang w:val="fr-CH"/>
        </w:rPr>
        <w:t xml:space="preserve"> et faites en sorte que la valeur passée en</w:t>
      </w:r>
      <w:r w:rsidR="000A3F2B">
        <w:rPr>
          <w:rFonts w:cs="Arial"/>
          <w:szCs w:val="22"/>
          <w:lang w:val="fr-CH"/>
        </w:rPr>
        <w:t xml:space="preserve"> </w:t>
      </w:r>
      <w:r w:rsidRPr="00DC48E2">
        <w:rPr>
          <w:rFonts w:cs="Arial"/>
          <w:szCs w:val="22"/>
          <w:lang w:val="fr-CH"/>
        </w:rPr>
        <w:t>paramètre soit :</w:t>
      </w:r>
    </w:p>
    <w:p w:rsidR="00DC48E2" w:rsidRPr="00DC48E2" w:rsidRDefault="00DC48E2" w:rsidP="00DC48E2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2"/>
          <w:lang w:val="fr-CH"/>
        </w:rPr>
      </w:pPr>
      <w:r w:rsidRPr="00DC48E2">
        <w:rPr>
          <w:rFonts w:cs="Arial"/>
          <w:szCs w:val="22"/>
          <w:lang w:val="fr-CH"/>
        </w:rPr>
        <w:t>obligatoire</w:t>
      </w:r>
    </w:p>
    <w:p w:rsidR="00DC48E2" w:rsidRDefault="00DC48E2" w:rsidP="00DC48E2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2"/>
          <w:lang w:val="fr-CH"/>
        </w:rPr>
      </w:pPr>
      <w:r w:rsidRPr="00DC48E2">
        <w:rPr>
          <w:rFonts w:cs="Arial"/>
          <w:szCs w:val="22"/>
          <w:lang w:val="fr-CH"/>
        </w:rPr>
        <w:t>potentiellement issue d’un pipe « | »</w:t>
      </w:r>
    </w:p>
    <w:p w:rsidR="00BE2564" w:rsidRPr="00DC48E2" w:rsidRDefault="00BE2564" w:rsidP="00BE2564">
      <w:pPr>
        <w:pStyle w:val="Paragraphedeliste"/>
        <w:autoSpaceDE w:val="0"/>
        <w:autoSpaceDN w:val="0"/>
        <w:adjustRightInd w:val="0"/>
        <w:rPr>
          <w:rFonts w:cs="Arial"/>
          <w:szCs w:val="22"/>
          <w:lang w:val="fr-CH"/>
        </w:rPr>
      </w:pPr>
    </w:p>
    <w:p w:rsidR="00DC48E2" w:rsidRDefault="00DC48E2" w:rsidP="000A3F2B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 w:rsidRPr="000A3F2B">
        <w:rPr>
          <w:rFonts w:cs="Arial"/>
          <w:szCs w:val="22"/>
          <w:lang w:val="fr-CH"/>
        </w:rPr>
        <w:t>Nommez</w:t>
      </w:r>
      <w:r w:rsidR="000A3F2B">
        <w:rPr>
          <w:rFonts w:cs="Arial"/>
          <w:szCs w:val="22"/>
          <w:lang w:val="fr-CH"/>
        </w:rPr>
        <w:t xml:space="preserve"> cette nouvelle fonction </w:t>
      </w:r>
      <w:r w:rsidR="000A3F2B" w:rsidRPr="000A3F2B">
        <w:rPr>
          <w:rFonts w:ascii="Courier New" w:hAnsi="Courier New" w:cs="Courier New"/>
          <w:szCs w:val="22"/>
          <w:lang w:val="fr-CH"/>
        </w:rPr>
        <w:t>«IsNum2</w:t>
      </w:r>
      <w:r w:rsidRPr="000A3F2B">
        <w:rPr>
          <w:rFonts w:ascii="Courier New" w:hAnsi="Courier New" w:cs="Courier New"/>
          <w:szCs w:val="22"/>
          <w:lang w:val="fr-CH"/>
        </w:rPr>
        <w:t>»</w:t>
      </w:r>
      <w:r w:rsidRPr="000A3F2B">
        <w:rPr>
          <w:rFonts w:cs="Arial"/>
          <w:szCs w:val="22"/>
          <w:lang w:val="fr-CH"/>
        </w:rPr>
        <w:t>, puis testez-la dans la console en procédant aux appels</w:t>
      </w:r>
      <w:r w:rsidR="000A3F2B">
        <w:rPr>
          <w:rFonts w:cs="Arial"/>
          <w:szCs w:val="22"/>
          <w:lang w:val="fr-CH"/>
        </w:rPr>
        <w:t xml:space="preserve"> </w:t>
      </w:r>
      <w:r w:rsidRPr="000A3F2B">
        <w:rPr>
          <w:rFonts w:cs="Arial"/>
          <w:szCs w:val="22"/>
          <w:lang w:val="fr-CH"/>
        </w:rPr>
        <w:t>suivants :</w:t>
      </w:r>
    </w:p>
    <w:p w:rsidR="000A3F2B" w:rsidRPr="000A3F2B" w:rsidRDefault="000A3F2B" w:rsidP="000A3F2B">
      <w:pPr>
        <w:autoSpaceDE w:val="0"/>
        <w:autoSpaceDN w:val="0"/>
        <w:adjustRightInd w:val="0"/>
        <w:rPr>
          <w:rFonts w:cs="Arial"/>
          <w:szCs w:val="22"/>
          <w:lang w:val="fr-CH"/>
        </w:rPr>
      </w:pPr>
    </w:p>
    <w:p w:rsidR="000A3F2B" w:rsidRPr="000A3F2B" w:rsidRDefault="00DC48E2" w:rsidP="000A3F2B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rPr>
          <w:rFonts w:ascii="Courier New" w:hAnsi="Courier New" w:cs="Courier New"/>
          <w:szCs w:val="22"/>
          <w:lang w:val="fr-CH"/>
        </w:rPr>
      </w:pPr>
      <w:r w:rsidRPr="000A3F2B">
        <w:rPr>
          <w:rFonts w:ascii="Courier New" w:hAnsi="Courier New" w:cs="Courier New"/>
          <w:szCs w:val="22"/>
          <w:lang w:val="fr-CH"/>
        </w:rPr>
        <w:t>PS</w:t>
      </w:r>
      <w:r w:rsidR="00BE4A6C">
        <w:rPr>
          <w:rFonts w:ascii="Courier New" w:hAnsi="Courier New" w:cs="Courier New"/>
          <w:szCs w:val="22"/>
          <w:lang w:val="fr-CH"/>
        </w:rPr>
        <w:t xml:space="preserve"> </w:t>
      </w:r>
      <w:r w:rsidRPr="000A3F2B">
        <w:rPr>
          <w:rFonts w:ascii="Courier New" w:hAnsi="Courier New" w:cs="Courier New"/>
          <w:szCs w:val="22"/>
          <w:lang w:val="fr-CH"/>
        </w:rPr>
        <w:t>&gt;</w:t>
      </w:r>
      <w:r w:rsidR="00BE4A6C">
        <w:rPr>
          <w:rFonts w:ascii="Courier New" w:hAnsi="Courier New" w:cs="Courier New"/>
          <w:szCs w:val="22"/>
          <w:lang w:val="fr-CH"/>
        </w:rPr>
        <w:t xml:space="preserve"> </w:t>
      </w:r>
      <w:r w:rsidRPr="000A3F2B">
        <w:rPr>
          <w:rFonts w:ascii="Courier New" w:hAnsi="Courier New" w:cs="Courier New"/>
          <w:szCs w:val="22"/>
          <w:lang w:val="fr-CH"/>
        </w:rPr>
        <w:t>Get-Command</w:t>
      </w:r>
      <w:r w:rsidR="00F512E9">
        <w:rPr>
          <w:rFonts w:ascii="Courier New" w:hAnsi="Courier New" w:cs="Courier New"/>
          <w:szCs w:val="22"/>
          <w:lang w:val="fr-CH"/>
        </w:rPr>
        <w:t xml:space="preserve"> </w:t>
      </w:r>
      <w:r w:rsidRPr="000A3F2B">
        <w:rPr>
          <w:rFonts w:ascii="Courier New" w:hAnsi="Courier New" w:cs="Courier New"/>
          <w:szCs w:val="22"/>
          <w:lang w:val="fr-CH"/>
        </w:rPr>
        <w:t>Get-Member | IsNum2</w:t>
      </w:r>
    </w:p>
    <w:p w:rsidR="00DC48E2" w:rsidRPr="000A3F2B" w:rsidRDefault="00DC48E2" w:rsidP="000A3F2B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rPr>
          <w:rFonts w:ascii="Courier New" w:hAnsi="Courier New" w:cs="Courier New"/>
          <w:szCs w:val="22"/>
          <w:lang w:val="fr-CH"/>
        </w:rPr>
      </w:pPr>
      <w:r w:rsidRPr="000A3F2B">
        <w:rPr>
          <w:rFonts w:ascii="Courier New" w:hAnsi="Courier New" w:cs="Courier New"/>
          <w:szCs w:val="22"/>
          <w:lang w:val="fr-CH"/>
        </w:rPr>
        <w:t>PS</w:t>
      </w:r>
      <w:r w:rsidR="00BE4A6C">
        <w:rPr>
          <w:rFonts w:ascii="Courier New" w:hAnsi="Courier New" w:cs="Courier New"/>
          <w:szCs w:val="22"/>
          <w:lang w:val="fr-CH"/>
        </w:rPr>
        <w:t xml:space="preserve"> </w:t>
      </w:r>
      <w:r w:rsidRPr="000A3F2B">
        <w:rPr>
          <w:rFonts w:ascii="Courier New" w:hAnsi="Courier New" w:cs="Courier New"/>
          <w:szCs w:val="22"/>
          <w:lang w:val="fr-CH"/>
        </w:rPr>
        <w:t>&gt;</w:t>
      </w:r>
      <w:r w:rsidR="00BE4A6C">
        <w:rPr>
          <w:rFonts w:ascii="Courier New" w:hAnsi="Courier New" w:cs="Courier New"/>
          <w:szCs w:val="22"/>
          <w:lang w:val="fr-CH"/>
        </w:rPr>
        <w:t xml:space="preserve"> </w:t>
      </w:r>
      <w:r w:rsidRPr="000A3F2B">
        <w:rPr>
          <w:rFonts w:ascii="Courier New" w:hAnsi="Courier New" w:cs="Courier New"/>
          <w:szCs w:val="22"/>
          <w:lang w:val="fr-CH"/>
        </w:rPr>
        <w:t>$truc = 1234.23</w:t>
      </w:r>
      <w:r w:rsidR="000A3F2B" w:rsidRPr="000A3F2B">
        <w:rPr>
          <w:rFonts w:ascii="Courier New" w:hAnsi="Courier New" w:cs="Courier New"/>
          <w:szCs w:val="22"/>
          <w:lang w:val="fr-CH"/>
        </w:rPr>
        <w:br/>
        <w:t>PS</w:t>
      </w:r>
      <w:r w:rsidR="00BE4A6C">
        <w:rPr>
          <w:rFonts w:ascii="Courier New" w:hAnsi="Courier New" w:cs="Courier New"/>
          <w:szCs w:val="22"/>
          <w:lang w:val="fr-CH"/>
        </w:rPr>
        <w:t xml:space="preserve"> </w:t>
      </w:r>
      <w:r w:rsidRPr="000A3F2B">
        <w:rPr>
          <w:rFonts w:ascii="Courier New" w:hAnsi="Courier New" w:cs="Courier New"/>
          <w:szCs w:val="22"/>
          <w:lang w:val="fr-CH"/>
        </w:rPr>
        <w:t>&gt;</w:t>
      </w:r>
      <w:r w:rsidR="00BE4A6C">
        <w:rPr>
          <w:rFonts w:ascii="Courier New" w:hAnsi="Courier New" w:cs="Courier New"/>
          <w:szCs w:val="22"/>
          <w:lang w:val="fr-CH"/>
        </w:rPr>
        <w:t xml:space="preserve"> </w:t>
      </w:r>
      <w:r w:rsidRPr="000A3F2B">
        <w:rPr>
          <w:rFonts w:ascii="Courier New" w:hAnsi="Courier New" w:cs="Courier New"/>
          <w:szCs w:val="22"/>
          <w:lang w:val="fr-CH"/>
        </w:rPr>
        <w:t>$truc | IsNum2</w:t>
      </w:r>
    </w:p>
    <w:p w:rsidR="00DC48E2" w:rsidRDefault="00DC48E2" w:rsidP="000A3F2B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rPr>
          <w:rFonts w:ascii="Courier New" w:hAnsi="Courier New" w:cs="Courier New"/>
          <w:szCs w:val="22"/>
          <w:lang w:val="fr-CH"/>
        </w:rPr>
      </w:pPr>
      <w:r w:rsidRPr="000A3F2B">
        <w:rPr>
          <w:rFonts w:ascii="Courier New" w:hAnsi="Courier New" w:cs="Courier New"/>
          <w:szCs w:val="22"/>
          <w:lang w:val="fr-CH"/>
        </w:rPr>
        <w:t>PS</w:t>
      </w:r>
      <w:r w:rsidR="00BE4A6C">
        <w:rPr>
          <w:rFonts w:ascii="Courier New" w:hAnsi="Courier New" w:cs="Courier New"/>
          <w:szCs w:val="22"/>
          <w:lang w:val="fr-CH"/>
        </w:rPr>
        <w:t xml:space="preserve"> </w:t>
      </w:r>
      <w:r w:rsidRPr="000A3F2B">
        <w:rPr>
          <w:rFonts w:ascii="Courier New" w:hAnsi="Courier New" w:cs="Courier New"/>
          <w:szCs w:val="22"/>
          <w:lang w:val="fr-CH"/>
        </w:rPr>
        <w:t>&gt; IsNum2</w:t>
      </w:r>
    </w:p>
    <w:p w:rsidR="000A3F2B" w:rsidRPr="000A3F2B" w:rsidRDefault="000A3F2B" w:rsidP="000A3F2B">
      <w:pPr>
        <w:pStyle w:val="Paragraphedeliste"/>
        <w:autoSpaceDE w:val="0"/>
        <w:autoSpaceDN w:val="0"/>
        <w:adjustRightInd w:val="0"/>
        <w:rPr>
          <w:rFonts w:ascii="Courier New" w:hAnsi="Courier New" w:cs="Courier New"/>
          <w:szCs w:val="22"/>
          <w:lang w:val="fr-CH"/>
        </w:rPr>
      </w:pPr>
    </w:p>
    <w:p w:rsidR="00D84014" w:rsidRPr="000A3F2B" w:rsidRDefault="00DC48E2" w:rsidP="000A3F2B">
      <w:pPr>
        <w:autoSpaceDE w:val="0"/>
        <w:autoSpaceDN w:val="0"/>
        <w:adjustRightInd w:val="0"/>
        <w:rPr>
          <w:rFonts w:cs="Arial"/>
          <w:i/>
          <w:szCs w:val="22"/>
          <w:lang w:val="fr-CH"/>
        </w:rPr>
      </w:pPr>
      <w:r w:rsidRPr="000A3F2B">
        <w:rPr>
          <w:rFonts w:cs="Arial"/>
          <w:szCs w:val="22"/>
          <w:lang w:val="fr-CH"/>
        </w:rPr>
        <w:t>Quels constats tirez-vous de ces trois tests ?</w:t>
      </w:r>
    </w:p>
    <w:p w:rsidR="00D84014" w:rsidRDefault="00D84014" w:rsidP="00D84014">
      <w:pPr>
        <w:autoSpaceDE w:val="0"/>
        <w:autoSpaceDN w:val="0"/>
        <w:adjustRightInd w:val="0"/>
        <w:rPr>
          <w:rFonts w:cs="Arial"/>
          <w:szCs w:val="22"/>
          <w:lang w:val="fr-CH"/>
        </w:rPr>
      </w:pPr>
    </w:p>
    <w:p w:rsidR="001B4875" w:rsidRPr="001B4875" w:rsidRDefault="001B4875" w:rsidP="00D8401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Livrable</w:t>
      </w:r>
    </w:p>
    <w:p w:rsidR="00B7040E" w:rsidRPr="00573252" w:rsidRDefault="004757A6" w:rsidP="00B7040E">
      <w:r>
        <w:t>Le</w:t>
      </w:r>
      <w:r w:rsidR="009C064B">
        <w:t>s</w:t>
      </w:r>
      <w:r>
        <w:t xml:space="preserve"> </w:t>
      </w:r>
      <w:r w:rsidR="00D84014">
        <w:t>script</w:t>
      </w:r>
      <w:r w:rsidR="009C064B">
        <w:t>s</w:t>
      </w:r>
      <w:r w:rsidR="00D84014">
        <w:t xml:space="preserve"> fonctionnel</w:t>
      </w:r>
      <w:r w:rsidR="009C064B">
        <w:t>s</w:t>
      </w:r>
      <w:r w:rsidR="00D84014">
        <w:t xml:space="preserve"> et commenté</w:t>
      </w:r>
      <w:r w:rsidR="009C064B">
        <w:t>s</w:t>
      </w:r>
      <w:r w:rsidR="000A3F2B">
        <w:t>.</w:t>
      </w:r>
    </w:p>
    <w:sectPr w:rsidR="00B7040E" w:rsidRPr="00573252" w:rsidSect="000B1932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C1D" w:rsidRDefault="003C1C1D">
      <w:r>
        <w:separator/>
      </w:r>
    </w:p>
  </w:endnote>
  <w:endnote w:type="continuationSeparator" w:id="0">
    <w:p w:rsidR="003C1C1D" w:rsidRDefault="003C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5FA" w:rsidRDefault="002B25FA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000336" wp14:editId="5287E6AA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A1CD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:rsidR="002B25FA" w:rsidRPr="001919E4" w:rsidRDefault="002B25FA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 w:rsidR="000C39CF">
      <w:rPr>
        <w:sz w:val="20"/>
      </w:rPr>
      <w:t xml:space="preserve">JCT </w:t>
    </w:r>
    <w:r>
      <w:rPr>
        <w:sz w:val="20"/>
      </w:rPr>
      <w:t>– Version 1.0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F37CFB">
      <w:rPr>
        <w:noProof/>
        <w:sz w:val="20"/>
      </w:rPr>
      <w:t>1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C1D" w:rsidRDefault="003C1C1D">
      <w:r>
        <w:separator/>
      </w:r>
    </w:p>
  </w:footnote>
  <w:footnote w:type="continuationSeparator" w:id="0">
    <w:p w:rsidR="003C1C1D" w:rsidRDefault="003C1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2B25FA">
      <w:trPr>
        <w:trHeight w:val="536"/>
      </w:trPr>
      <w:tc>
        <w:tcPr>
          <w:tcW w:w="2229" w:type="dxa"/>
          <w:vAlign w:val="center"/>
        </w:tcPr>
        <w:p w:rsidR="002B25FA" w:rsidRDefault="002B25FA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06635A26" wp14:editId="2C862212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2B25FA" w:rsidRDefault="002B25FA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2B25FA" w:rsidRDefault="002B25FA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:rsidR="002B25FA" w:rsidRDefault="002B25FA" w:rsidP="00D84014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 xml:space="preserve">Exercice </w:t>
          </w:r>
          <w:r w:rsidR="0016622C">
            <w:rPr>
              <w:b/>
            </w:rPr>
            <w:t>12</w:t>
          </w:r>
        </w:p>
      </w:tc>
    </w:tr>
  </w:tbl>
  <w:p w:rsidR="002B25FA" w:rsidRDefault="002B25FA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AC5"/>
    <w:multiLevelType w:val="hybridMultilevel"/>
    <w:tmpl w:val="1BFE43E2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156CC"/>
    <w:multiLevelType w:val="hybridMultilevel"/>
    <w:tmpl w:val="D068D1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81E92"/>
    <w:multiLevelType w:val="singleLevel"/>
    <w:tmpl w:val="100C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</w:abstractNum>
  <w:abstractNum w:abstractNumId="11" w15:restartNumberingAfterBreak="0">
    <w:nsid w:val="2F6F78B0"/>
    <w:multiLevelType w:val="hybridMultilevel"/>
    <w:tmpl w:val="8DE6506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070F8A"/>
    <w:multiLevelType w:val="hybridMultilevel"/>
    <w:tmpl w:val="823CD8F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8736D"/>
    <w:multiLevelType w:val="hybridMultilevel"/>
    <w:tmpl w:val="C7AC8D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D5CE6"/>
    <w:multiLevelType w:val="hybridMultilevel"/>
    <w:tmpl w:val="AB24075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23" w15:restartNumberingAfterBreak="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81202"/>
    <w:multiLevelType w:val="hybridMultilevel"/>
    <w:tmpl w:val="FEEA1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0"/>
  </w:num>
  <w:num w:numId="4">
    <w:abstractNumId w:val="3"/>
  </w:num>
  <w:num w:numId="5">
    <w:abstractNumId w:val="17"/>
  </w:num>
  <w:num w:numId="6">
    <w:abstractNumId w:val="16"/>
  </w:num>
  <w:num w:numId="7">
    <w:abstractNumId w:val="13"/>
  </w:num>
  <w:num w:numId="8">
    <w:abstractNumId w:val="4"/>
  </w:num>
  <w:num w:numId="9">
    <w:abstractNumId w:val="2"/>
  </w:num>
  <w:num w:numId="10">
    <w:abstractNumId w:val="7"/>
  </w:num>
  <w:num w:numId="11">
    <w:abstractNumId w:val="23"/>
  </w:num>
  <w:num w:numId="12">
    <w:abstractNumId w:val="21"/>
  </w:num>
  <w:num w:numId="13">
    <w:abstractNumId w:val="15"/>
  </w:num>
  <w:num w:numId="14">
    <w:abstractNumId w:val="9"/>
  </w:num>
  <w:num w:numId="15">
    <w:abstractNumId w:val="22"/>
  </w:num>
  <w:num w:numId="1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5"/>
  </w:num>
  <w:num w:numId="18">
    <w:abstractNumId w:val="12"/>
  </w:num>
  <w:num w:numId="19">
    <w:abstractNumId w:val="6"/>
  </w:num>
  <w:num w:numId="20">
    <w:abstractNumId w:val="24"/>
  </w:num>
  <w:num w:numId="21">
    <w:abstractNumId w:val="14"/>
  </w:num>
  <w:num w:numId="22">
    <w:abstractNumId w:val="20"/>
  </w:num>
  <w:num w:numId="23">
    <w:abstractNumId w:val="19"/>
  </w:num>
  <w:num w:numId="24">
    <w:abstractNumId w:val="0"/>
  </w:num>
  <w:num w:numId="25">
    <w:abstractNumId w:val="25"/>
  </w:num>
  <w:num w:numId="26">
    <w:abstractNumId w:val="8"/>
  </w:num>
  <w:num w:numId="27">
    <w:abstractNumId w:val="1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hideSpellingErrors/>
  <w:hideGrammaticalErrors/>
  <w:attachedTemplate r:id="rId1"/>
  <w:revisionView w:inkAnnotation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4E"/>
    <w:rsid w:val="00000AC2"/>
    <w:rsid w:val="0001264E"/>
    <w:rsid w:val="00051032"/>
    <w:rsid w:val="0006258E"/>
    <w:rsid w:val="0008778A"/>
    <w:rsid w:val="000A3F2B"/>
    <w:rsid w:val="000B1932"/>
    <w:rsid w:val="000C39CF"/>
    <w:rsid w:val="000F2386"/>
    <w:rsid w:val="00123775"/>
    <w:rsid w:val="0016622C"/>
    <w:rsid w:val="001919E4"/>
    <w:rsid w:val="001B4875"/>
    <w:rsid w:val="001D2590"/>
    <w:rsid w:val="001F02B9"/>
    <w:rsid w:val="0020514F"/>
    <w:rsid w:val="00262A05"/>
    <w:rsid w:val="00276D11"/>
    <w:rsid w:val="002B25FA"/>
    <w:rsid w:val="002B5430"/>
    <w:rsid w:val="003354BD"/>
    <w:rsid w:val="00344D6C"/>
    <w:rsid w:val="003657DB"/>
    <w:rsid w:val="00387D45"/>
    <w:rsid w:val="003C0178"/>
    <w:rsid w:val="003C1C1D"/>
    <w:rsid w:val="003D64F0"/>
    <w:rsid w:val="00401B16"/>
    <w:rsid w:val="004037EB"/>
    <w:rsid w:val="0045063D"/>
    <w:rsid w:val="00462C03"/>
    <w:rsid w:val="004757A6"/>
    <w:rsid w:val="00477697"/>
    <w:rsid w:val="00487A8F"/>
    <w:rsid w:val="0049074F"/>
    <w:rsid w:val="00492C3D"/>
    <w:rsid w:val="004A46C2"/>
    <w:rsid w:val="004A64B4"/>
    <w:rsid w:val="004B39EE"/>
    <w:rsid w:val="004F026D"/>
    <w:rsid w:val="004F3910"/>
    <w:rsid w:val="004F3A7C"/>
    <w:rsid w:val="004F6C95"/>
    <w:rsid w:val="00505692"/>
    <w:rsid w:val="0050765C"/>
    <w:rsid w:val="00511183"/>
    <w:rsid w:val="005308FC"/>
    <w:rsid w:val="00555399"/>
    <w:rsid w:val="00557A2D"/>
    <w:rsid w:val="00564B6D"/>
    <w:rsid w:val="00565921"/>
    <w:rsid w:val="00573252"/>
    <w:rsid w:val="00584650"/>
    <w:rsid w:val="005869B3"/>
    <w:rsid w:val="00593AF3"/>
    <w:rsid w:val="005F16E8"/>
    <w:rsid w:val="00624191"/>
    <w:rsid w:val="00626F1F"/>
    <w:rsid w:val="00645E59"/>
    <w:rsid w:val="006C2501"/>
    <w:rsid w:val="006F1674"/>
    <w:rsid w:val="006F75C2"/>
    <w:rsid w:val="00732C80"/>
    <w:rsid w:val="00737DF0"/>
    <w:rsid w:val="0074308D"/>
    <w:rsid w:val="00780401"/>
    <w:rsid w:val="007836AD"/>
    <w:rsid w:val="007C5744"/>
    <w:rsid w:val="007D0026"/>
    <w:rsid w:val="0080446E"/>
    <w:rsid w:val="00830CD5"/>
    <w:rsid w:val="00834FC0"/>
    <w:rsid w:val="00841F44"/>
    <w:rsid w:val="008633B9"/>
    <w:rsid w:val="00874636"/>
    <w:rsid w:val="0089224A"/>
    <w:rsid w:val="008E688C"/>
    <w:rsid w:val="008F5911"/>
    <w:rsid w:val="008F6BB1"/>
    <w:rsid w:val="00911810"/>
    <w:rsid w:val="009127C9"/>
    <w:rsid w:val="00916197"/>
    <w:rsid w:val="00924C78"/>
    <w:rsid w:val="00964CBE"/>
    <w:rsid w:val="00977FF4"/>
    <w:rsid w:val="009935E2"/>
    <w:rsid w:val="009A1743"/>
    <w:rsid w:val="009A4351"/>
    <w:rsid w:val="009C064B"/>
    <w:rsid w:val="009C4636"/>
    <w:rsid w:val="009F2E9F"/>
    <w:rsid w:val="00A2059B"/>
    <w:rsid w:val="00A50214"/>
    <w:rsid w:val="00A537AE"/>
    <w:rsid w:val="00AA20ED"/>
    <w:rsid w:val="00AB5909"/>
    <w:rsid w:val="00AD3D49"/>
    <w:rsid w:val="00B31964"/>
    <w:rsid w:val="00B4378E"/>
    <w:rsid w:val="00B52553"/>
    <w:rsid w:val="00B7040E"/>
    <w:rsid w:val="00B875C5"/>
    <w:rsid w:val="00B900D4"/>
    <w:rsid w:val="00BB0AB2"/>
    <w:rsid w:val="00BC0A03"/>
    <w:rsid w:val="00BC4F08"/>
    <w:rsid w:val="00BD0B03"/>
    <w:rsid w:val="00BD2B5A"/>
    <w:rsid w:val="00BD61FD"/>
    <w:rsid w:val="00BE2564"/>
    <w:rsid w:val="00BE4A6C"/>
    <w:rsid w:val="00C03569"/>
    <w:rsid w:val="00C22660"/>
    <w:rsid w:val="00C42368"/>
    <w:rsid w:val="00C57DCE"/>
    <w:rsid w:val="00C946E8"/>
    <w:rsid w:val="00CB006B"/>
    <w:rsid w:val="00D31ED4"/>
    <w:rsid w:val="00D66ECA"/>
    <w:rsid w:val="00D84014"/>
    <w:rsid w:val="00D85A8B"/>
    <w:rsid w:val="00D907FC"/>
    <w:rsid w:val="00D939BD"/>
    <w:rsid w:val="00D94CED"/>
    <w:rsid w:val="00DC48E2"/>
    <w:rsid w:val="00DE2E7C"/>
    <w:rsid w:val="00E07BB8"/>
    <w:rsid w:val="00E42056"/>
    <w:rsid w:val="00E61C9A"/>
    <w:rsid w:val="00E65BA4"/>
    <w:rsid w:val="00F11119"/>
    <w:rsid w:val="00F23922"/>
    <w:rsid w:val="00F37CFB"/>
    <w:rsid w:val="00F512E9"/>
    <w:rsid w:val="00F73263"/>
    <w:rsid w:val="00F83C26"/>
    <w:rsid w:val="00F94B2C"/>
    <w:rsid w:val="00FB477F"/>
    <w:rsid w:val="00FB63F9"/>
    <w:rsid w:val="00FC2540"/>
    <w:rsid w:val="00FF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5:docId w15:val="{2009E270-9E34-4F52-88DE-B61D3D7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AA20ED"/>
  </w:style>
  <w:style w:type="character" w:styleId="lev">
    <w:name w:val="Strong"/>
    <w:basedOn w:val="Policepardfaut"/>
    <w:uiPriority w:val="22"/>
    <w:qFormat/>
    <w:rsid w:val="00AA2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0F52A-44DF-463B-957E-8989727A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0</TotalTime>
  <Pages>2</Pages>
  <Words>227</Words>
  <Characters>1253</Characters>
  <Application>Microsoft Office Word</Application>
  <DocSecurity>4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1478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PINHEIRO-DE-MELO Rui-Pedro</cp:lastModifiedBy>
  <cp:revision>2</cp:revision>
  <cp:lastPrinted>2016-05-27T09:54:00Z</cp:lastPrinted>
  <dcterms:created xsi:type="dcterms:W3CDTF">2022-05-30T09:07:00Z</dcterms:created>
  <dcterms:modified xsi:type="dcterms:W3CDTF">2022-05-30T09:07:00Z</dcterms:modified>
</cp:coreProperties>
</file>