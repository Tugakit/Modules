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32" w:rsidRDefault="00462C03" w:rsidP="000B1932">
      <w:pPr>
        <w:pStyle w:val="Titre"/>
        <w:rPr>
          <w:sz w:val="40"/>
        </w:rPr>
      </w:pPr>
      <w:r>
        <w:rPr>
          <w:sz w:val="40"/>
        </w:rPr>
        <w:t>Création de diagramme de flux</w:t>
      </w:r>
      <w:r w:rsidR="009A1743">
        <w:rPr>
          <w:sz w:val="40"/>
        </w:rPr>
        <w:t xml:space="preserve"> (suite)</w:t>
      </w:r>
    </w:p>
    <w:p w:rsidR="000B1932" w:rsidRPr="001919E4" w:rsidRDefault="00F83C26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But de</w:t>
      </w:r>
      <w:r w:rsidR="00C946E8">
        <w:rPr>
          <w:smallCaps w:val="0"/>
          <w:sz w:val="28"/>
        </w:rPr>
        <w:t xml:space="preserve"> l’</w:t>
      </w:r>
      <w:r w:rsidR="00564B6D" w:rsidRPr="001919E4">
        <w:rPr>
          <w:smallCaps w:val="0"/>
          <w:sz w:val="28"/>
        </w:rPr>
        <w:t>exercice</w:t>
      </w:r>
    </w:p>
    <w:p w:rsidR="00911810" w:rsidRDefault="00F11119" w:rsidP="00CB006B">
      <w:r>
        <w:t xml:space="preserve">Appliquer les notions théoriques reçues </w:t>
      </w:r>
      <w:r w:rsidR="009A1743">
        <w:t>sur les diagrammes de flux</w:t>
      </w:r>
    </w:p>
    <w:p w:rsidR="00911810" w:rsidRPr="001919E4" w:rsidRDefault="00BC4F08" w:rsidP="00911810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Donnée</w:t>
      </w:r>
    </w:p>
    <w:p w:rsidR="00462C03" w:rsidRDefault="009A1743" w:rsidP="00462C03">
      <w:pPr>
        <w:spacing w:before="120"/>
        <w:rPr>
          <w:szCs w:val="22"/>
        </w:rPr>
      </w:pPr>
      <w:r>
        <w:rPr>
          <w:szCs w:val="22"/>
        </w:rPr>
        <w:t xml:space="preserve">Extraire le diagramme de flux du script PowerShell </w:t>
      </w:r>
      <w:r w:rsidR="0050765C">
        <w:rPr>
          <w:szCs w:val="22"/>
        </w:rPr>
        <w:t xml:space="preserve">(non commenté !) </w:t>
      </w:r>
      <w:r>
        <w:rPr>
          <w:szCs w:val="22"/>
        </w:rPr>
        <w:t>suivant :</w:t>
      </w:r>
    </w:p>
    <w:p w:rsidR="0050765C" w:rsidRDefault="0050765C" w:rsidP="00462C03">
      <w:pPr>
        <w:spacing w:before="120"/>
        <w:rPr>
          <w:szCs w:val="22"/>
        </w:rPr>
      </w:pPr>
    </w:p>
    <w:p w:rsidR="00960D97" w:rsidRDefault="00960D97" w:rsidP="00462C03">
      <w:pPr>
        <w:spacing w:before="120"/>
        <w:rPr>
          <w:szCs w:val="22"/>
        </w:rPr>
      </w:pP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$colItems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=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fr-CH"/>
        </w:rPr>
        <w:t>Get-WmiObject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fr-CH"/>
        </w:rPr>
        <w:t>-class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fr-CH"/>
        </w:rPr>
        <w:t>Win32_PerfFormattedData_PerfOS_Processor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  <w:lang w:val="fr-CH"/>
        </w:rPr>
        <w:t>-ComputerName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fr-CH"/>
        </w:rPr>
        <w:t>"."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$taux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  <w:lang w:val="fr-CH"/>
        </w:rPr>
        <w:t>0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color w:val="00008B"/>
          <w:sz w:val="18"/>
          <w:szCs w:val="18"/>
          <w:lang w:val="fr-CH"/>
        </w:rPr>
        <w:t>for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$i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=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fr-CH"/>
        </w:rPr>
        <w:t>0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$i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–lt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fr-CH"/>
        </w:rPr>
        <w:t>5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++</w:t>
      </w:r>
      <w:r>
        <w:rPr>
          <w:rFonts w:ascii="Lucida Console" w:hAnsi="Lucida Console" w:cs="Lucida Console"/>
          <w:sz w:val="18"/>
          <w:szCs w:val="18"/>
          <w:lang w:val="fr-CH"/>
        </w:rPr>
        <w:t>) {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  <w:lang w:val="fr-CH"/>
        </w:rPr>
        <w:t>foreach</w:t>
      </w:r>
      <w:r>
        <w:rPr>
          <w:rFonts w:ascii="Lucida Console" w:hAnsi="Lucida Console" w:cs="Lucida Console"/>
          <w:sz w:val="18"/>
          <w:szCs w:val="18"/>
          <w:lang w:val="fr-CH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$objItem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  <w:lang w:val="fr-CH"/>
        </w:rPr>
        <w:t>in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$colItems</w:t>
      </w:r>
      <w:r>
        <w:rPr>
          <w:rFonts w:ascii="Lucida Console" w:hAnsi="Lucida Console" w:cs="Lucida Console"/>
          <w:sz w:val="18"/>
          <w:szCs w:val="18"/>
          <w:lang w:val="fr-CH"/>
        </w:rPr>
        <w:t>) {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  <w:lang w:val="fr-CH"/>
        </w:rPr>
        <w:t>if</w:t>
      </w:r>
      <w:r>
        <w:rPr>
          <w:rFonts w:ascii="Lucida Console" w:hAnsi="Lucida Console" w:cs="Lucida Console"/>
          <w:sz w:val="18"/>
          <w:szCs w:val="18"/>
          <w:lang w:val="fr-CH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$objItem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.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-eq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fr-CH"/>
        </w:rPr>
        <w:t>"_total"</w:t>
      </w:r>
      <w:r>
        <w:rPr>
          <w:rFonts w:ascii="Lucida Console" w:hAnsi="Lucida Console" w:cs="Lucida Console"/>
          <w:sz w:val="18"/>
          <w:szCs w:val="18"/>
          <w:lang w:val="fr-CH"/>
        </w:rPr>
        <w:t>) {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$taux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+=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$objItem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.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percentprocessortime  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  <w:lang w:val="fr-CH"/>
        </w:rPr>
        <w:t>Write-Host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$objItem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.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percentprocessortime     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    }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}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fr-CH"/>
        </w:rPr>
        <w:t>sleep</w:t>
      </w:r>
      <w:r>
        <w:rPr>
          <w:rFonts w:ascii="Lucida Console" w:hAnsi="Lucida Console" w:cs="Lucida Console"/>
          <w:sz w:val="18"/>
          <w:szCs w:val="18"/>
          <w:lang w:val="fr-CH"/>
        </w:rPr>
        <w:t>(</w:t>
      </w:r>
      <w:r>
        <w:rPr>
          <w:rFonts w:ascii="Lucida Console" w:hAnsi="Lucida Console" w:cs="Lucida Console"/>
          <w:color w:val="800080"/>
          <w:sz w:val="18"/>
          <w:szCs w:val="18"/>
          <w:lang w:val="fr-CH"/>
        </w:rPr>
        <w:t>2</w:t>
      </w:r>
      <w:r>
        <w:rPr>
          <w:rFonts w:ascii="Lucida Console" w:hAnsi="Lucida Console" w:cs="Lucida Console"/>
          <w:sz w:val="18"/>
          <w:szCs w:val="18"/>
          <w:lang w:val="fr-CH"/>
        </w:rPr>
        <w:t>)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}   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 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$taux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/=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fr-CH"/>
        </w:rPr>
        <w:t>5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$msg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=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fr-CH"/>
        </w:rPr>
        <w:t>new-object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fr-CH"/>
        </w:rPr>
        <w:t>-comobject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fr-CH"/>
        </w:rPr>
        <w:t>wscript.shell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color w:val="00008B"/>
          <w:sz w:val="18"/>
          <w:szCs w:val="18"/>
          <w:lang w:val="fr-CH"/>
        </w:rPr>
        <w:t>if</w:t>
      </w:r>
      <w:r>
        <w:rPr>
          <w:rFonts w:ascii="Lucida Console" w:hAnsi="Lucida Console" w:cs="Lucida Console"/>
          <w:sz w:val="18"/>
          <w:szCs w:val="18"/>
          <w:lang w:val="fr-CH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$taux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–ge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fr-CH"/>
        </w:rPr>
        <w:t>1</w:t>
      </w:r>
      <w:r>
        <w:rPr>
          <w:rFonts w:ascii="Lucida Console" w:hAnsi="Lucida Console" w:cs="Lucida Console"/>
          <w:sz w:val="18"/>
          <w:szCs w:val="18"/>
          <w:lang w:val="fr-CH"/>
        </w:rPr>
        <w:t>) {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$msg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.</w:t>
      </w:r>
      <w:r>
        <w:rPr>
          <w:rFonts w:ascii="Lucida Console" w:hAnsi="Lucida Console" w:cs="Lucida Console"/>
          <w:sz w:val="18"/>
          <w:szCs w:val="18"/>
          <w:lang w:val="fr-CH"/>
        </w:rPr>
        <w:t>popup(</w:t>
      </w:r>
      <w:r>
        <w:rPr>
          <w:rFonts w:ascii="Lucida Console" w:hAnsi="Lucida Console" w:cs="Lucida Console"/>
          <w:color w:val="8B0000"/>
          <w:sz w:val="18"/>
          <w:szCs w:val="18"/>
          <w:lang w:val="fr-CH"/>
        </w:rPr>
        <w:t>"ATTENTION: Taux est trop grand"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  <w:lang w:val="fr-CH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,</w:t>
      </w: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fr-CH"/>
        </w:rPr>
        <w:t>"Avertissement"</w:t>
      </w:r>
      <w:r>
        <w:rPr>
          <w:rFonts w:ascii="Lucida Console" w:hAnsi="Lucida Console" w:cs="Lucida Console"/>
          <w:color w:val="A9A9A9"/>
          <w:sz w:val="18"/>
          <w:szCs w:val="18"/>
          <w:lang w:val="fr-CH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  <w:lang w:val="fr-CH"/>
        </w:rPr>
        <w:t>0</w:t>
      </w:r>
      <w:r>
        <w:rPr>
          <w:rFonts w:ascii="Lucida Console" w:hAnsi="Lucida Console" w:cs="Lucida Console"/>
          <w:sz w:val="18"/>
          <w:szCs w:val="18"/>
          <w:lang w:val="fr-CH"/>
        </w:rPr>
        <w:t>)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>}</w:t>
      </w:r>
    </w:p>
    <w:p w:rsidR="00FF4C85" w:rsidRDefault="00FF4C85" w:rsidP="00FF4C8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 xml:space="preserve"> </w:t>
      </w:r>
    </w:p>
    <w:p w:rsidR="009A1743" w:rsidRDefault="009A1743" w:rsidP="00FF4C85">
      <w:pPr>
        <w:spacing w:before="120"/>
        <w:rPr>
          <w:rFonts w:ascii="Courier New" w:hAnsi="Courier New" w:cs="Courier New"/>
          <w:sz w:val="18"/>
          <w:szCs w:val="22"/>
        </w:rPr>
      </w:pPr>
      <w:bookmarkStart w:id="0" w:name="_GoBack"/>
      <w:bookmarkEnd w:id="0"/>
    </w:p>
    <w:p w:rsidR="0049074F" w:rsidRDefault="0049074F" w:rsidP="009A1743">
      <w:pPr>
        <w:spacing w:before="120"/>
        <w:rPr>
          <w:rFonts w:ascii="Courier New" w:hAnsi="Courier New" w:cs="Courier New"/>
          <w:sz w:val="18"/>
          <w:szCs w:val="22"/>
        </w:rPr>
      </w:pPr>
    </w:p>
    <w:p w:rsidR="00960D97" w:rsidRPr="009A1743" w:rsidRDefault="00960D97" w:rsidP="009A1743">
      <w:pPr>
        <w:spacing w:before="120"/>
        <w:rPr>
          <w:rFonts w:ascii="Courier New" w:hAnsi="Courier New" w:cs="Courier New"/>
          <w:sz w:val="18"/>
          <w:szCs w:val="22"/>
        </w:rPr>
      </w:pPr>
    </w:p>
    <w:p w:rsidR="00573252" w:rsidRPr="00462C03" w:rsidRDefault="00BC4F08" w:rsidP="00573252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Livrables</w:t>
      </w:r>
    </w:p>
    <w:p w:rsidR="00B7040E" w:rsidRPr="00573252" w:rsidRDefault="004757A6" w:rsidP="00B7040E">
      <w:r>
        <w:t>Le diagramme</w:t>
      </w:r>
      <w:r w:rsidR="00F11119">
        <w:t xml:space="preserve"> d</w:t>
      </w:r>
      <w:r w:rsidR="00C946E8">
        <w:t xml:space="preserve">e flux complet correspondant </w:t>
      </w:r>
      <w:r w:rsidR="002A4D56">
        <w:t>au script ci-dessus</w:t>
      </w:r>
    </w:p>
    <w:sectPr w:rsidR="00B7040E" w:rsidRPr="00573252" w:rsidSect="000B1932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311" w:rsidRDefault="009F1311">
      <w:r>
        <w:separator/>
      </w:r>
    </w:p>
  </w:endnote>
  <w:endnote w:type="continuationSeparator" w:id="0">
    <w:p w:rsidR="009F1311" w:rsidRDefault="009F1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5FA" w:rsidRDefault="002B25FA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0AA2DF5" wp14:editId="6BB1CA85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CF482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2B25FA" w:rsidRPr="001919E4" w:rsidRDefault="002B25FA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>
      <w:rPr>
        <w:sz w:val="20"/>
      </w:rPr>
      <w:t>JCT 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FF4C85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311" w:rsidRDefault="009F1311">
      <w:r>
        <w:separator/>
      </w:r>
    </w:p>
  </w:footnote>
  <w:footnote w:type="continuationSeparator" w:id="0">
    <w:p w:rsidR="009F1311" w:rsidRDefault="009F1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2B25FA">
      <w:trPr>
        <w:trHeight w:val="536"/>
      </w:trPr>
      <w:tc>
        <w:tcPr>
          <w:tcW w:w="2229" w:type="dxa"/>
          <w:vAlign w:val="center"/>
        </w:tcPr>
        <w:p w:rsidR="002B25FA" w:rsidRDefault="002B25FA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08E6F71A" wp14:editId="1FA24C95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2B25FA" w:rsidRDefault="002B25FA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2B25FA" w:rsidRDefault="002B25FA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2B25FA" w:rsidRDefault="002B25FA" w:rsidP="00C946E8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 xml:space="preserve">Exercice </w:t>
          </w:r>
          <w:r w:rsidR="009A1743">
            <w:rPr>
              <w:b/>
            </w:rPr>
            <w:t>8</w:t>
          </w:r>
        </w:p>
      </w:tc>
    </w:tr>
  </w:tbl>
  <w:p w:rsidR="002B25FA" w:rsidRDefault="002B25FA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48736D"/>
    <w:multiLevelType w:val="hybridMultilevel"/>
    <w:tmpl w:val="C7AC8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D5CE6"/>
    <w:multiLevelType w:val="hybridMultilevel"/>
    <w:tmpl w:val="AB24075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9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9"/>
  </w:num>
  <w:num w:numId="12">
    <w:abstractNumId w:val="17"/>
  </w:num>
  <w:num w:numId="13">
    <w:abstractNumId w:val="12"/>
  </w:num>
  <w:num w:numId="14">
    <w:abstractNumId w:val="7"/>
  </w:num>
  <w:num w:numId="15">
    <w:abstractNumId w:val="18"/>
  </w:num>
  <w:num w:numId="1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20"/>
  </w:num>
  <w:num w:numId="21">
    <w:abstractNumId w:val="11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E"/>
    <w:rsid w:val="00000AC2"/>
    <w:rsid w:val="0001264E"/>
    <w:rsid w:val="0006258E"/>
    <w:rsid w:val="0008778A"/>
    <w:rsid w:val="000B1932"/>
    <w:rsid w:val="000F2386"/>
    <w:rsid w:val="00123775"/>
    <w:rsid w:val="001919E4"/>
    <w:rsid w:val="001D2590"/>
    <w:rsid w:val="001F02B9"/>
    <w:rsid w:val="0020514F"/>
    <w:rsid w:val="00262A05"/>
    <w:rsid w:val="00276D11"/>
    <w:rsid w:val="002A4D56"/>
    <w:rsid w:val="002B25FA"/>
    <w:rsid w:val="002B5430"/>
    <w:rsid w:val="003354BD"/>
    <w:rsid w:val="00344D6C"/>
    <w:rsid w:val="003657DB"/>
    <w:rsid w:val="003C0178"/>
    <w:rsid w:val="003D64F0"/>
    <w:rsid w:val="00401B16"/>
    <w:rsid w:val="004037EB"/>
    <w:rsid w:val="0045063D"/>
    <w:rsid w:val="00462C03"/>
    <w:rsid w:val="004757A6"/>
    <w:rsid w:val="00477697"/>
    <w:rsid w:val="00487A8F"/>
    <w:rsid w:val="0049074F"/>
    <w:rsid w:val="00492C3D"/>
    <w:rsid w:val="004A64B4"/>
    <w:rsid w:val="004F026D"/>
    <w:rsid w:val="004F3910"/>
    <w:rsid w:val="004F3A7C"/>
    <w:rsid w:val="004F6C95"/>
    <w:rsid w:val="00505692"/>
    <w:rsid w:val="0050765C"/>
    <w:rsid w:val="00511183"/>
    <w:rsid w:val="00555399"/>
    <w:rsid w:val="00557A2D"/>
    <w:rsid w:val="00564B6D"/>
    <w:rsid w:val="00565921"/>
    <w:rsid w:val="00573252"/>
    <w:rsid w:val="00584650"/>
    <w:rsid w:val="005869B3"/>
    <w:rsid w:val="00593AF3"/>
    <w:rsid w:val="005F16E8"/>
    <w:rsid w:val="00624191"/>
    <w:rsid w:val="00626F1F"/>
    <w:rsid w:val="00645E59"/>
    <w:rsid w:val="006C2501"/>
    <w:rsid w:val="006F1674"/>
    <w:rsid w:val="006F75C2"/>
    <w:rsid w:val="00732C80"/>
    <w:rsid w:val="0074308D"/>
    <w:rsid w:val="00780401"/>
    <w:rsid w:val="007C5744"/>
    <w:rsid w:val="007D0026"/>
    <w:rsid w:val="0080446E"/>
    <w:rsid w:val="00830CD5"/>
    <w:rsid w:val="00834FC0"/>
    <w:rsid w:val="00841F44"/>
    <w:rsid w:val="00874636"/>
    <w:rsid w:val="0089224A"/>
    <w:rsid w:val="008F5911"/>
    <w:rsid w:val="008F6BB1"/>
    <w:rsid w:val="00911810"/>
    <w:rsid w:val="00916197"/>
    <w:rsid w:val="00924C78"/>
    <w:rsid w:val="00960D97"/>
    <w:rsid w:val="009935E2"/>
    <w:rsid w:val="009A1743"/>
    <w:rsid w:val="009A4351"/>
    <w:rsid w:val="009C4636"/>
    <w:rsid w:val="009F1311"/>
    <w:rsid w:val="00A2059B"/>
    <w:rsid w:val="00A50214"/>
    <w:rsid w:val="00AB5909"/>
    <w:rsid w:val="00B05A1B"/>
    <w:rsid w:val="00B4378E"/>
    <w:rsid w:val="00B52553"/>
    <w:rsid w:val="00B7040E"/>
    <w:rsid w:val="00B875C5"/>
    <w:rsid w:val="00B900D4"/>
    <w:rsid w:val="00BC0A03"/>
    <w:rsid w:val="00BC4F08"/>
    <w:rsid w:val="00BD0B03"/>
    <w:rsid w:val="00BD61FD"/>
    <w:rsid w:val="00C03569"/>
    <w:rsid w:val="00C22660"/>
    <w:rsid w:val="00C42368"/>
    <w:rsid w:val="00C57DCE"/>
    <w:rsid w:val="00C946E8"/>
    <w:rsid w:val="00CB006B"/>
    <w:rsid w:val="00D31ED4"/>
    <w:rsid w:val="00D85A8B"/>
    <w:rsid w:val="00D907FC"/>
    <w:rsid w:val="00D94CED"/>
    <w:rsid w:val="00DE2E7C"/>
    <w:rsid w:val="00E61C9A"/>
    <w:rsid w:val="00E65BA4"/>
    <w:rsid w:val="00F11119"/>
    <w:rsid w:val="00F23922"/>
    <w:rsid w:val="00F73263"/>
    <w:rsid w:val="00F83C26"/>
    <w:rsid w:val="00F94B2C"/>
    <w:rsid w:val="00FB477F"/>
    <w:rsid w:val="00FB63F9"/>
    <w:rsid w:val="00FC2540"/>
    <w:rsid w:val="00FF4C54"/>
    <w:rsid w:val="00FF4C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882084"/>
  <w15:docId w15:val="{4FA234E5-C57F-443E-9A2B-B6790E23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14984-8C98-4E64-9A12-788D0398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226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794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MOTTIER André</cp:lastModifiedBy>
  <cp:revision>24</cp:revision>
  <cp:lastPrinted>2015-01-14T13:38:00Z</cp:lastPrinted>
  <dcterms:created xsi:type="dcterms:W3CDTF">2016-04-21T09:41:00Z</dcterms:created>
  <dcterms:modified xsi:type="dcterms:W3CDTF">2021-05-03T08:16:00Z</dcterms:modified>
</cp:coreProperties>
</file>