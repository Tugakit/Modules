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147" w:rsidRDefault="007E6147">
      <w:pPr>
        <w:ind w:right="-1"/>
        <w:rPr>
          <w:b/>
          <w:sz w:val="22"/>
          <w:u w:val="single"/>
          <w:lang w:val="fr-FR"/>
        </w:rPr>
      </w:pPr>
      <w:bookmarkStart w:id="0" w:name="_GoBack"/>
      <w:bookmarkEnd w:id="0"/>
    </w:p>
    <w:p w:rsidR="001C505F" w:rsidRPr="006641D3" w:rsidRDefault="001C505F" w:rsidP="006641D3">
      <w:pPr>
        <w:pStyle w:val="Titre1"/>
      </w:pPr>
      <w:bookmarkStart w:id="1" w:name="_Toc3164388"/>
      <w:r w:rsidRPr="006641D3">
        <w:t>Objectifs</w:t>
      </w:r>
      <w:bookmarkEnd w:id="1"/>
    </w:p>
    <w:p w:rsidR="00F554A7" w:rsidRDefault="00F554A7" w:rsidP="00F554A7">
      <w:pPr>
        <w:ind w:left="284" w:right="-1"/>
        <w:rPr>
          <w:lang w:val="fr-FR"/>
        </w:rPr>
      </w:pPr>
    </w:p>
    <w:p w:rsidR="00C15D70" w:rsidRDefault="00C15D70" w:rsidP="00F554A7">
      <w:pPr>
        <w:numPr>
          <w:ilvl w:val="0"/>
          <w:numId w:val="25"/>
        </w:numPr>
        <w:tabs>
          <w:tab w:val="clear" w:pos="644"/>
          <w:tab w:val="num" w:pos="284"/>
        </w:tabs>
        <w:ind w:left="284" w:right="-1" w:hanging="284"/>
        <w:rPr>
          <w:lang w:val="fr-FR"/>
        </w:rPr>
      </w:pPr>
      <w:r>
        <w:rPr>
          <w:lang w:val="fr-FR"/>
        </w:rPr>
        <w:t>Affichage des données des snows dans des cards.</w:t>
      </w:r>
    </w:p>
    <w:p w:rsidR="008A4E88" w:rsidRPr="00F554A7" w:rsidRDefault="008A4E88" w:rsidP="00F554A7">
      <w:pPr>
        <w:numPr>
          <w:ilvl w:val="0"/>
          <w:numId w:val="25"/>
        </w:numPr>
        <w:tabs>
          <w:tab w:val="clear" w:pos="644"/>
          <w:tab w:val="num" w:pos="284"/>
        </w:tabs>
        <w:ind w:left="284" w:right="-1" w:hanging="284"/>
        <w:rPr>
          <w:lang w:val="fr-FR"/>
        </w:rPr>
      </w:pPr>
      <w:r>
        <w:rPr>
          <w:lang w:val="fr-FR"/>
        </w:rPr>
        <w:t>Affichage du détail d’un article sélectionné</w:t>
      </w:r>
      <w:r w:rsidR="00C15D70">
        <w:rPr>
          <w:lang w:val="fr-FR"/>
        </w:rPr>
        <w:t xml:space="preserve"> dans une vue snow_details.php</w:t>
      </w:r>
    </w:p>
    <w:p w:rsidR="006641D3" w:rsidRDefault="006641D3" w:rsidP="006641D3">
      <w:pPr>
        <w:ind w:right="-1"/>
        <w:rPr>
          <w:lang w:val="fr-FR"/>
        </w:rPr>
      </w:pPr>
    </w:p>
    <w:p w:rsidR="00835FAE" w:rsidRPr="00C63A22" w:rsidRDefault="00835FAE" w:rsidP="006641D3">
      <w:pPr>
        <w:pStyle w:val="Titre1"/>
      </w:pPr>
      <w:r>
        <w:t xml:space="preserve">PARTIE </w:t>
      </w:r>
      <w:r w:rsidR="008A4E88">
        <w:t>2</w:t>
      </w:r>
      <w:r w:rsidRPr="00C63A22">
        <w:t xml:space="preserve"> </w:t>
      </w:r>
      <w:r>
        <w:tab/>
      </w:r>
    </w:p>
    <w:p w:rsidR="00971833" w:rsidRDefault="00971833" w:rsidP="00971833">
      <w:pPr>
        <w:ind w:right="-1"/>
        <w:rPr>
          <w:sz w:val="16"/>
          <w:szCs w:val="16"/>
          <w:lang w:val="fr-FR"/>
        </w:rPr>
      </w:pPr>
    </w:p>
    <w:p w:rsidR="006641D3" w:rsidRDefault="008A4E88" w:rsidP="006641D3">
      <w:pPr>
        <w:pStyle w:val="Titre2"/>
      </w:pPr>
      <w:r>
        <w:t>1</w:t>
      </w:r>
      <w:r w:rsidR="006641D3" w:rsidRPr="006641D3">
        <w:t>)</w:t>
      </w:r>
      <w:r w:rsidR="006F05E5">
        <w:t xml:space="preserve"> </w:t>
      </w:r>
      <w:r>
        <w:t>Affichage sous forme de cards</w:t>
      </w:r>
    </w:p>
    <w:p w:rsidR="006641D3" w:rsidRDefault="006641D3" w:rsidP="00835FAE">
      <w:pPr>
        <w:ind w:right="-1"/>
        <w:rPr>
          <w:lang w:val="fr-FR"/>
        </w:rPr>
      </w:pPr>
    </w:p>
    <w:p w:rsidR="0056519F" w:rsidRDefault="008A4E88" w:rsidP="0056519F">
      <w:pPr>
        <w:pStyle w:val="Titre3"/>
      </w:pPr>
      <w:r>
        <w:t>Affichage de la page snows pour le client du site</w:t>
      </w:r>
    </w:p>
    <w:p w:rsidR="007443EE" w:rsidRDefault="007443EE" w:rsidP="007443EE">
      <w:pPr>
        <w:rPr>
          <w:lang w:val="fr-FR"/>
        </w:rPr>
      </w:pPr>
    </w:p>
    <w:p w:rsidR="007443EE" w:rsidRDefault="007443EE" w:rsidP="007443EE">
      <w:pPr>
        <w:ind w:right="-1"/>
        <w:rPr>
          <w:lang w:val="fr-FR"/>
        </w:rPr>
      </w:pPr>
    </w:p>
    <w:p w:rsidR="007443EE" w:rsidRDefault="007443EE" w:rsidP="007443EE">
      <w:pPr>
        <w:ind w:right="-1"/>
        <w:rPr>
          <w:lang w:val="fr-FR"/>
        </w:rPr>
      </w:pPr>
      <w:r>
        <w:rPr>
          <w:lang w:val="fr-FR"/>
        </w:rPr>
        <w:t xml:space="preserve">Important : Faites une copie de votre vue snows.php actuelle et renommez la snows_admin.php. Nous utiliserons ultérieurement cette vue sous forme tabulaire pour la partie CRUD accessible par les vendeurs et administrateurs du site. </w:t>
      </w:r>
    </w:p>
    <w:p w:rsidR="007443EE" w:rsidRDefault="007443EE" w:rsidP="007443EE">
      <w:pPr>
        <w:rPr>
          <w:lang w:val="fr-FR"/>
        </w:rPr>
      </w:pPr>
    </w:p>
    <w:p w:rsidR="007443EE" w:rsidRDefault="007443EE" w:rsidP="007443EE">
      <w:pPr>
        <w:ind w:right="-1"/>
        <w:rPr>
          <w:lang w:val="fr-FR"/>
        </w:rPr>
      </w:pPr>
      <w:r>
        <w:rPr>
          <w:lang w:val="fr-FR"/>
        </w:rPr>
        <w:t xml:space="preserve">Modifiez la page snows.php pour afficher le contenu des snows dans des cards comme ci-dessus. Utilisez la page portfolio.html du gabarit fourni comme base pour créer les cards du snow. </w:t>
      </w:r>
    </w:p>
    <w:p w:rsidR="007443EE" w:rsidRPr="007443EE" w:rsidRDefault="007443EE" w:rsidP="007443EE">
      <w:pPr>
        <w:rPr>
          <w:lang w:val="fr-FR"/>
        </w:rPr>
      </w:pPr>
    </w:p>
    <w:p w:rsidR="0056519F" w:rsidRDefault="0056519F" w:rsidP="00835FAE">
      <w:pPr>
        <w:ind w:right="-1"/>
        <w:rPr>
          <w:lang w:val="fr-FR"/>
        </w:rPr>
      </w:pPr>
    </w:p>
    <w:p w:rsidR="00F554A7" w:rsidRDefault="008A4E88" w:rsidP="00835FAE">
      <w:pPr>
        <w:ind w:right="-1"/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3BCE3D3E" wp14:editId="501F39E9">
            <wp:extent cx="3701143" cy="2671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644" cy="267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88" w:rsidRDefault="008A4E88" w:rsidP="00835FAE">
      <w:pPr>
        <w:ind w:right="-1"/>
        <w:rPr>
          <w:lang w:val="fr-FR"/>
        </w:rPr>
      </w:pPr>
    </w:p>
    <w:p w:rsidR="00DE450D" w:rsidRDefault="00DE450D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7443EE" w:rsidRDefault="007443EE" w:rsidP="007443EE">
      <w:pPr>
        <w:pStyle w:val="Titre2"/>
      </w:pPr>
      <w:r>
        <w:lastRenderedPageBreak/>
        <w:t>2</w:t>
      </w:r>
      <w:r w:rsidRPr="006641D3">
        <w:t>)</w:t>
      </w:r>
      <w:r>
        <w:t xml:space="preserve"> Affichage du détail d’un snow</w:t>
      </w:r>
    </w:p>
    <w:p w:rsidR="007443EE" w:rsidRDefault="007443EE" w:rsidP="007443EE">
      <w:pPr>
        <w:ind w:right="-1"/>
        <w:rPr>
          <w:lang w:val="fr-FR"/>
        </w:rPr>
      </w:pPr>
    </w:p>
    <w:p w:rsidR="007443EE" w:rsidRDefault="007443EE" w:rsidP="007443EE">
      <w:pPr>
        <w:pStyle w:val="Titre3"/>
      </w:pPr>
      <w:r>
        <w:t xml:space="preserve">Affichage de la page snow_detail.php </w:t>
      </w:r>
    </w:p>
    <w:p w:rsidR="004E1D57" w:rsidRDefault="004E1D57" w:rsidP="004E1D57">
      <w:pPr>
        <w:rPr>
          <w:lang w:val="fr-FR"/>
        </w:rPr>
      </w:pPr>
    </w:p>
    <w:p w:rsidR="007443EE" w:rsidRDefault="007443EE" w:rsidP="0056519F">
      <w:pPr>
        <w:pStyle w:val="Titre3"/>
      </w:pPr>
    </w:p>
    <w:p w:rsidR="004E1D57" w:rsidRPr="004E1D57" w:rsidRDefault="004E1D57" w:rsidP="004E1D57">
      <w:pPr>
        <w:rPr>
          <w:lang w:val="fr-FR"/>
        </w:rPr>
      </w:pPr>
      <w:r>
        <w:rPr>
          <w:noProof/>
          <w:lang w:val="fr-CH" w:eastAsia="fr-CH"/>
        </w:rPr>
        <w:drawing>
          <wp:inline distT="0" distB="0" distL="0" distR="0" wp14:anchorId="7135F802" wp14:editId="3E785798">
            <wp:extent cx="5279779" cy="2030186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184" cy="20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EE" w:rsidRDefault="007443EE" w:rsidP="007443EE">
      <w:pPr>
        <w:rPr>
          <w:lang w:val="fr-FR"/>
        </w:rPr>
      </w:pPr>
      <w:r>
        <w:rPr>
          <w:lang w:val="fr-FR"/>
        </w:rPr>
        <w:t>Sur la page précédente</w:t>
      </w:r>
      <w:r w:rsidR="004E1D57">
        <w:rPr>
          <w:lang w:val="fr-FR"/>
        </w:rPr>
        <w:t xml:space="preserve"> (snows.php)</w:t>
      </w:r>
      <w:r>
        <w:rPr>
          <w:lang w:val="fr-FR"/>
        </w:rPr>
        <w:t>, lorsque nous cliquons sur l’id du snow (B101 par exemple), nous somme</w:t>
      </w:r>
      <w:r w:rsidR="004E1D57">
        <w:rPr>
          <w:lang w:val="fr-FR"/>
        </w:rPr>
        <w:t>s redirigés vers la vue snows_de</w:t>
      </w:r>
      <w:r>
        <w:rPr>
          <w:lang w:val="fr-FR"/>
        </w:rPr>
        <w:t xml:space="preserve">tail.php qui affiche le détail du snow. Le lien devra donc faire passer en querystring </w:t>
      </w:r>
      <w:r w:rsidR="004E1D57">
        <w:rPr>
          <w:lang w:val="fr-FR"/>
        </w:rPr>
        <w:t xml:space="preserve">l’id du snow. </w:t>
      </w:r>
    </w:p>
    <w:p w:rsidR="007443EE" w:rsidRDefault="007443EE" w:rsidP="007443EE">
      <w:pPr>
        <w:rPr>
          <w:lang w:val="fr-FR"/>
        </w:rPr>
      </w:pPr>
    </w:p>
    <w:p w:rsidR="008A6275" w:rsidRDefault="008A6275" w:rsidP="007443EE">
      <w:pPr>
        <w:rPr>
          <w:lang w:val="fr-FR"/>
        </w:rPr>
      </w:pPr>
    </w:p>
    <w:p w:rsidR="007443EE" w:rsidRPr="004E1D57" w:rsidRDefault="008A6275" w:rsidP="007443EE">
      <w:pPr>
        <w:pStyle w:val="PrformatHTML"/>
        <w:shd w:val="clear" w:color="auto" w:fill="FFFFFF" w:themeFill="background1"/>
        <w:rPr>
          <w:rStyle w:val="lev"/>
          <w:b w:val="0"/>
          <w:color w:val="000000" w:themeColor="text1"/>
        </w:rPr>
      </w:pPr>
      <w:r w:rsidRPr="004E1D57">
        <w:rPr>
          <w:rStyle w:val="lev"/>
          <w:b w:val="0"/>
          <w:color w:val="000000" w:themeColor="text1"/>
        </w:rPr>
        <w:tab/>
      </w:r>
      <w:r w:rsidR="007443EE" w:rsidRPr="004E1D57">
        <w:rPr>
          <w:rStyle w:val="lev"/>
          <w:b w:val="0"/>
          <w:color w:val="000000" w:themeColor="text1"/>
        </w:rPr>
        <w:t>&lt;a href="index.php?action=displayASnow&amp;code=B101"&gt;</w:t>
      </w:r>
    </w:p>
    <w:p w:rsidR="004E1D57" w:rsidRDefault="004E1D57" w:rsidP="007443EE">
      <w:pPr>
        <w:pStyle w:val="PrformatHTML"/>
        <w:shd w:val="clear" w:color="auto" w:fill="FFFFFF" w:themeFill="background1"/>
        <w:rPr>
          <w:rStyle w:val="lev"/>
          <w:color w:val="000000" w:themeColor="text1"/>
        </w:rPr>
      </w:pPr>
    </w:p>
    <w:p w:rsidR="004E1D57" w:rsidRDefault="004E1D57" w:rsidP="007443EE">
      <w:pPr>
        <w:pStyle w:val="PrformatHTML"/>
        <w:shd w:val="clear" w:color="auto" w:fill="FFFFFF" w:themeFill="background1"/>
        <w:rPr>
          <w:rStyle w:val="lev"/>
          <w:color w:val="000000" w:themeColor="text1"/>
        </w:rPr>
      </w:pPr>
    </w:p>
    <w:p w:rsidR="004E1D57" w:rsidRPr="004E1D57" w:rsidRDefault="004E1D57" w:rsidP="007443EE">
      <w:pPr>
        <w:pStyle w:val="PrformatHTML"/>
        <w:shd w:val="clear" w:color="auto" w:fill="FFFFFF" w:themeFill="background1"/>
        <w:rPr>
          <w:rStyle w:val="lev"/>
          <w:rFonts w:ascii="Trebuchet MS" w:hAnsi="Trebuchet MS"/>
          <w:b w:val="0"/>
          <w:color w:val="000000" w:themeColor="text1"/>
        </w:rPr>
      </w:pPr>
      <w:r w:rsidRPr="004E1D57">
        <w:rPr>
          <w:rStyle w:val="lev"/>
          <w:rFonts w:ascii="Trebuchet MS" w:hAnsi="Trebuchet MS"/>
          <w:b w:val="0"/>
          <w:color w:val="000000" w:themeColor="text1"/>
        </w:rPr>
        <w:t xml:space="preserve">L’exemple de lien ci-dessus devra être généré de façon dynamique, en modifiant la valeur de l’id. </w:t>
      </w:r>
    </w:p>
    <w:p w:rsidR="008A6275" w:rsidRPr="007443EE" w:rsidRDefault="008A6275" w:rsidP="007443EE">
      <w:pPr>
        <w:pStyle w:val="PrformatHTML"/>
        <w:shd w:val="clear" w:color="auto" w:fill="FFFFFF" w:themeFill="background1"/>
        <w:rPr>
          <w:rStyle w:val="lev"/>
          <w:color w:val="000000" w:themeColor="text1"/>
        </w:rPr>
      </w:pPr>
    </w:p>
    <w:p w:rsidR="007443EE" w:rsidRDefault="007443EE" w:rsidP="007443EE">
      <w:pPr>
        <w:rPr>
          <w:lang w:val="fr-FR"/>
        </w:rPr>
      </w:pPr>
    </w:p>
    <w:p w:rsidR="00C34F20" w:rsidRDefault="004E1D57" w:rsidP="007443EE">
      <w:pPr>
        <w:rPr>
          <w:lang w:val="fr-FR"/>
        </w:rPr>
      </w:pPr>
      <w:r>
        <w:rPr>
          <w:lang w:val="fr-FR"/>
        </w:rPr>
        <w:t>La page index.php devra donc également ê</w:t>
      </w:r>
      <w:r w:rsidR="00C34F20">
        <w:rPr>
          <w:lang w:val="fr-FR"/>
        </w:rPr>
        <w:t xml:space="preserve">tre modifiée pour récupérer ces </w:t>
      </w:r>
      <w:r w:rsidR="008A6275">
        <w:rPr>
          <w:lang w:val="fr-FR"/>
        </w:rPr>
        <w:t>valeurs :</w:t>
      </w:r>
    </w:p>
    <w:p w:rsidR="008A6275" w:rsidRDefault="008A6275" w:rsidP="007443EE">
      <w:pPr>
        <w:rPr>
          <w:lang w:val="fr-FR"/>
        </w:rPr>
      </w:pPr>
    </w:p>
    <w:p w:rsidR="008A6275" w:rsidRDefault="008A6275" w:rsidP="007443EE">
      <w:pPr>
        <w:rPr>
          <w:lang w:val="fr-FR"/>
        </w:rPr>
      </w:pPr>
    </w:p>
    <w:p w:rsidR="008A6275" w:rsidRPr="004E1D57" w:rsidRDefault="008A6275" w:rsidP="008A6275">
      <w:pPr>
        <w:pStyle w:val="PrformatHTML"/>
        <w:shd w:val="clear" w:color="auto" w:fill="FFFFFF" w:themeFill="background1"/>
        <w:ind w:left="916"/>
        <w:rPr>
          <w:rStyle w:val="lev"/>
          <w:b w:val="0"/>
        </w:rPr>
      </w:pPr>
      <w:r w:rsidRPr="004E1D57">
        <w:rPr>
          <w:rStyle w:val="lev"/>
          <w:b w:val="0"/>
        </w:rPr>
        <w:t>case 'displayASnow' :</w:t>
      </w:r>
      <w:r w:rsidRPr="004E1D57">
        <w:rPr>
          <w:rStyle w:val="lev"/>
          <w:b w:val="0"/>
        </w:rPr>
        <w:br/>
        <w:t xml:space="preserve">    displayASnow($_GET['code']);</w:t>
      </w:r>
      <w:r w:rsidRPr="004E1D57">
        <w:rPr>
          <w:rStyle w:val="lev"/>
          <w:b w:val="0"/>
        </w:rPr>
        <w:br/>
        <w:t xml:space="preserve">    break;</w:t>
      </w:r>
    </w:p>
    <w:p w:rsidR="008A6275" w:rsidRDefault="008A6275" w:rsidP="008A6275">
      <w:pPr>
        <w:pStyle w:val="PrformatHTML"/>
        <w:shd w:val="clear" w:color="auto" w:fill="FFFFFF" w:themeFill="background1"/>
        <w:ind w:left="916"/>
        <w:rPr>
          <w:rStyle w:val="lev"/>
        </w:rPr>
      </w:pPr>
    </w:p>
    <w:p w:rsidR="008A6275" w:rsidRPr="008A6275" w:rsidRDefault="008A6275" w:rsidP="008A6275">
      <w:pPr>
        <w:pStyle w:val="PrformatHTML"/>
        <w:shd w:val="clear" w:color="auto" w:fill="FFFFFF" w:themeFill="background1"/>
        <w:ind w:left="916"/>
        <w:rPr>
          <w:rStyle w:val="lev"/>
        </w:rPr>
      </w:pPr>
    </w:p>
    <w:p w:rsidR="008A6275" w:rsidRDefault="004E1D57" w:rsidP="008A6275">
      <w:pPr>
        <w:rPr>
          <w:lang w:val="fr-FR"/>
        </w:rPr>
      </w:pPr>
      <w:r>
        <w:rPr>
          <w:lang w:val="fr-FR"/>
        </w:rPr>
        <w:t>Le controleur devra aussi</w:t>
      </w:r>
      <w:r w:rsidR="008A6275">
        <w:rPr>
          <w:lang w:val="fr-FR"/>
        </w:rPr>
        <w:t xml:space="preserve"> être modifié en y ajoutant la fonction displayASnow.</w:t>
      </w:r>
    </w:p>
    <w:p w:rsidR="008A6275" w:rsidRDefault="008A6275" w:rsidP="008A6275">
      <w:pPr>
        <w:rPr>
          <w:lang w:val="fr-FR"/>
        </w:rPr>
      </w:pPr>
      <w:r>
        <w:rPr>
          <w:lang w:val="fr-FR"/>
        </w:rPr>
        <w:t xml:space="preserve">Créez cette fonction et ajoutez-y l’appel </w:t>
      </w:r>
      <w:r w:rsidR="004E1D57">
        <w:rPr>
          <w:lang w:val="fr-FR"/>
        </w:rPr>
        <w:t>à</w:t>
      </w:r>
      <w:r>
        <w:rPr>
          <w:lang w:val="fr-FR"/>
        </w:rPr>
        <w:t xml:space="preserve"> la méthode du modèle</w:t>
      </w:r>
      <w:r w:rsidR="004E1D57">
        <w:rPr>
          <w:lang w:val="fr-FR"/>
        </w:rPr>
        <w:t xml:space="preserve"> getASnow</w:t>
      </w:r>
    </w:p>
    <w:p w:rsidR="008A6275" w:rsidRDefault="008A6275" w:rsidP="008A6275">
      <w:pPr>
        <w:rPr>
          <w:lang w:val="fr-FR"/>
        </w:rPr>
      </w:pPr>
    </w:p>
    <w:p w:rsidR="008A6275" w:rsidRDefault="008A6275" w:rsidP="008A6275">
      <w:pPr>
        <w:rPr>
          <w:lang w:val="fr-FR"/>
        </w:rPr>
      </w:pPr>
    </w:p>
    <w:p w:rsidR="008A6275" w:rsidRDefault="008A6275" w:rsidP="008A6275">
      <w:pPr>
        <w:rPr>
          <w:lang w:val="fr-FR"/>
        </w:rPr>
      </w:pPr>
    </w:p>
    <w:p w:rsidR="004E1D57" w:rsidRDefault="008A6275" w:rsidP="008A6275">
      <w:pPr>
        <w:pStyle w:val="PrformatHTML"/>
        <w:shd w:val="clear" w:color="auto" w:fill="FFFFFF" w:themeFill="background1"/>
        <w:ind w:left="720"/>
        <w:rPr>
          <w:rStyle w:val="lev"/>
          <w:b w:val="0"/>
        </w:rPr>
      </w:pPr>
      <w:r w:rsidRPr="004E1D57">
        <w:rPr>
          <w:rStyle w:val="lev"/>
          <w:b w:val="0"/>
        </w:rPr>
        <w:t>fun</w:t>
      </w:r>
      <w:r w:rsidR="004E1D57">
        <w:rPr>
          <w:rStyle w:val="lev"/>
          <w:b w:val="0"/>
        </w:rPr>
        <w:t>ction getASnow($snow_code){</w:t>
      </w:r>
      <w:r w:rsidR="004E1D57">
        <w:rPr>
          <w:rStyle w:val="lev"/>
          <w:b w:val="0"/>
        </w:rPr>
        <w:br/>
      </w:r>
    </w:p>
    <w:p w:rsidR="004E1D57" w:rsidRDefault="008A6275" w:rsidP="008A6275">
      <w:pPr>
        <w:pStyle w:val="PrformatHTML"/>
        <w:shd w:val="clear" w:color="auto" w:fill="FFFFFF" w:themeFill="background1"/>
        <w:ind w:left="720"/>
        <w:rPr>
          <w:rStyle w:val="lev"/>
          <w:b w:val="0"/>
        </w:rPr>
      </w:pPr>
      <w:r w:rsidRPr="004E1D57">
        <w:rPr>
          <w:rStyle w:val="lev"/>
          <w:b w:val="0"/>
        </w:rPr>
        <w:t>$strgSeparator = '\'';</w:t>
      </w:r>
      <w:r w:rsidRPr="004E1D57">
        <w:rPr>
          <w:rStyle w:val="lev"/>
          <w:b w:val="0"/>
        </w:rPr>
        <w:br/>
      </w:r>
      <w:r w:rsidRPr="004E1D57">
        <w:rPr>
          <w:rStyle w:val="lev"/>
          <w:b w:val="0"/>
        </w:rPr>
        <w:br/>
        <w:t>$snowQuery = 'SELECT code, brand, model, snowLength, dailyPrice, qtyAvailable, description, photo FROM snows WHERE code='.$strgSeparator.$snow_code.$strgSeparator.'AND active=1';</w:t>
      </w:r>
      <w:r w:rsidRPr="004E1D57">
        <w:rPr>
          <w:rStyle w:val="lev"/>
          <w:b w:val="0"/>
        </w:rPr>
        <w:br/>
      </w:r>
      <w:r w:rsidRPr="004E1D57">
        <w:rPr>
          <w:rStyle w:val="lev"/>
          <w:b w:val="0"/>
        </w:rPr>
        <w:br/>
        <w:t xml:space="preserve">   </w:t>
      </w:r>
      <w:r w:rsidR="004E1D57">
        <w:rPr>
          <w:rStyle w:val="lev"/>
          <w:b w:val="0"/>
        </w:rPr>
        <w:br/>
      </w:r>
      <w:r w:rsidRPr="004E1D57">
        <w:rPr>
          <w:rStyle w:val="lev"/>
          <w:b w:val="0"/>
        </w:rPr>
        <w:t>$snowResults = execu</w:t>
      </w:r>
      <w:r w:rsidR="004E1D57">
        <w:rPr>
          <w:rStyle w:val="lev"/>
          <w:b w:val="0"/>
        </w:rPr>
        <w:t>teQuerySelect($snowQuery);</w:t>
      </w:r>
      <w:r w:rsidR="004E1D57">
        <w:rPr>
          <w:rStyle w:val="lev"/>
          <w:b w:val="0"/>
        </w:rPr>
        <w:br/>
      </w:r>
      <w:r w:rsidR="004E1D57">
        <w:rPr>
          <w:rStyle w:val="lev"/>
          <w:b w:val="0"/>
        </w:rPr>
        <w:br/>
      </w:r>
      <w:r w:rsidRPr="004E1D57">
        <w:rPr>
          <w:rStyle w:val="lev"/>
          <w:b w:val="0"/>
        </w:rPr>
        <w:t>return $snowResults;</w:t>
      </w:r>
    </w:p>
    <w:p w:rsidR="008A6275" w:rsidRPr="004E1D57" w:rsidRDefault="008A6275" w:rsidP="008A6275">
      <w:pPr>
        <w:pStyle w:val="PrformatHTML"/>
        <w:shd w:val="clear" w:color="auto" w:fill="FFFFFF" w:themeFill="background1"/>
        <w:ind w:left="720"/>
        <w:rPr>
          <w:rStyle w:val="lev"/>
          <w:b w:val="0"/>
        </w:rPr>
      </w:pPr>
      <w:r w:rsidRPr="004E1D57">
        <w:rPr>
          <w:rStyle w:val="lev"/>
          <w:b w:val="0"/>
        </w:rPr>
        <w:br/>
        <w:t>}</w:t>
      </w:r>
    </w:p>
    <w:p w:rsidR="008A6275" w:rsidRDefault="008A6275" w:rsidP="008A6275">
      <w:pPr>
        <w:rPr>
          <w:lang w:val="fr-FR"/>
        </w:rPr>
      </w:pPr>
    </w:p>
    <w:p w:rsidR="008A6275" w:rsidRPr="007443EE" w:rsidRDefault="008A6275" w:rsidP="008A6275">
      <w:pPr>
        <w:rPr>
          <w:lang w:val="fr-FR"/>
        </w:rPr>
      </w:pPr>
    </w:p>
    <w:sectPr w:rsidR="008A6275" w:rsidRPr="007443EE" w:rsidSect="00424EF1">
      <w:headerReference w:type="default" r:id="rId9"/>
      <w:footerReference w:type="default" r:id="rId10"/>
      <w:headerReference w:type="first" r:id="rId11"/>
      <w:pgSz w:w="11907" w:h="16840" w:code="9"/>
      <w:pgMar w:top="1440" w:right="70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051" w:rsidRDefault="002B1051">
      <w:r>
        <w:separator/>
      </w:r>
    </w:p>
  </w:endnote>
  <w:endnote w:type="continuationSeparator" w:id="0">
    <w:p w:rsidR="002B1051" w:rsidRDefault="002B1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altName w:val="Copperplate Gothic Bold"/>
    <w:charset w:val="00"/>
    <w:family w:val="auto"/>
    <w:pitch w:val="variable"/>
    <w:sig w:usb0="2000020F" w:usb1="4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75" w:rsidRPr="00D922A7" w:rsidRDefault="008A6275" w:rsidP="00D922A7">
    <w:pPr>
      <w:pStyle w:val="Pieddepage"/>
      <w:pBdr>
        <w:top w:val="single" w:sz="6" w:space="1" w:color="auto"/>
      </w:pBdr>
      <w:tabs>
        <w:tab w:val="clear" w:pos="8306"/>
        <w:tab w:val="right" w:pos="9639"/>
      </w:tabs>
      <w:ind w:right="-1"/>
      <w:rPr>
        <w:sz w:val="16"/>
        <w:lang w:val="fr-FR"/>
      </w:rPr>
    </w:pPr>
    <w:r w:rsidRPr="00D922A7">
      <w:rPr>
        <w:sz w:val="16"/>
        <w:lang w:val="fr-FR"/>
      </w:rPr>
      <w:t>C</w:t>
    </w:r>
    <w:r w:rsidR="004E1D57">
      <w:rPr>
        <w:sz w:val="16"/>
        <w:lang w:val="fr-FR"/>
      </w:rPr>
      <w:t xml:space="preserve">PNV – EMSC </w:t>
    </w:r>
    <w:r>
      <w:rPr>
        <w:sz w:val="16"/>
        <w:lang w:val="fr-FR"/>
      </w:rPr>
      <w:t>/AMR</w:t>
    </w:r>
    <w:r w:rsidRPr="00D922A7">
      <w:rPr>
        <w:sz w:val="16"/>
        <w:lang w:val="fr-FR"/>
      </w:rPr>
      <w:tab/>
    </w:r>
    <w:r w:rsidRPr="00D922A7">
      <w:rPr>
        <w:sz w:val="16"/>
        <w:lang w:val="fr-FR"/>
      </w:rPr>
      <w:tab/>
      <w:t xml:space="preserve">Page: </w:t>
    </w:r>
    <w:r w:rsidRPr="00D922A7">
      <w:rPr>
        <w:rStyle w:val="Numrodepage"/>
        <w:sz w:val="16"/>
      </w:rPr>
      <w:fldChar w:fldCharType="begin"/>
    </w:r>
    <w:r w:rsidRPr="00D922A7">
      <w:rPr>
        <w:rStyle w:val="Numrodepage"/>
        <w:sz w:val="16"/>
        <w:lang w:val="fr-FR"/>
      </w:rPr>
      <w:instrText xml:space="preserve"> PAGE </w:instrText>
    </w:r>
    <w:r w:rsidRPr="00D922A7">
      <w:rPr>
        <w:rStyle w:val="Numrodepage"/>
        <w:sz w:val="16"/>
      </w:rPr>
      <w:fldChar w:fldCharType="separate"/>
    </w:r>
    <w:r w:rsidR="00903ED0">
      <w:rPr>
        <w:rStyle w:val="Numrodepage"/>
        <w:noProof/>
        <w:sz w:val="16"/>
        <w:lang w:val="fr-FR"/>
      </w:rPr>
      <w:t>2</w:t>
    </w:r>
    <w:r w:rsidRPr="00D922A7">
      <w:rPr>
        <w:rStyle w:val="Numrodepage"/>
        <w:sz w:val="16"/>
      </w:rPr>
      <w:fldChar w:fldCharType="end"/>
    </w:r>
    <w:r w:rsidRPr="00D922A7">
      <w:rPr>
        <w:rStyle w:val="Numrodepage"/>
        <w:sz w:val="16"/>
        <w:lang w:val="fr-F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051" w:rsidRDefault="002B1051">
      <w:r>
        <w:separator/>
      </w:r>
    </w:p>
  </w:footnote>
  <w:footnote w:type="continuationSeparator" w:id="0">
    <w:p w:rsidR="002B1051" w:rsidRDefault="002B1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75" w:rsidRPr="00D922A7" w:rsidRDefault="008A6275" w:rsidP="0017321B">
    <w:pPr>
      <w:pStyle w:val="En-tte"/>
      <w:pBdr>
        <w:bottom w:val="single" w:sz="6" w:space="1" w:color="auto"/>
      </w:pBdr>
      <w:tabs>
        <w:tab w:val="clear" w:pos="4153"/>
        <w:tab w:val="clear" w:pos="8306"/>
        <w:tab w:val="right" w:pos="9214"/>
      </w:tabs>
      <w:ind w:right="-1"/>
      <w:rPr>
        <w:sz w:val="16"/>
        <w:lang w:val="fr-FR"/>
      </w:rPr>
    </w:pPr>
    <w:r>
      <w:rPr>
        <w:noProof/>
        <w:lang w:val="fr-CH" w:eastAsia="fr-CH"/>
      </w:rPr>
      <w:drawing>
        <wp:anchor distT="0" distB="0" distL="114300" distR="114300" simplePos="0" relativeHeight="251659776" behindDoc="0" locked="0" layoutInCell="1" allowOverlap="1" wp14:anchorId="2AD1976D" wp14:editId="45AB051E">
          <wp:simplePos x="0" y="0"/>
          <wp:positionH relativeFrom="column">
            <wp:posOffset>5948045</wp:posOffset>
          </wp:positionH>
          <wp:positionV relativeFrom="paragraph">
            <wp:posOffset>20320</wp:posOffset>
          </wp:positionV>
          <wp:extent cx="288290" cy="158750"/>
          <wp:effectExtent l="0" t="0" r="0" b="0"/>
          <wp:wrapNone/>
          <wp:docPr id="9" name="Image 9" descr="CPNV_2008_logo info_sansé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PNV_2008_logo info_sansé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290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6"/>
        <w:lang w:val="fr-CH" w:eastAsia="fr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F0258A" wp14:editId="33DD1093">
              <wp:simplePos x="0" y="0"/>
              <wp:positionH relativeFrom="column">
                <wp:posOffset>-134620</wp:posOffset>
              </wp:positionH>
              <wp:positionV relativeFrom="paragraph">
                <wp:posOffset>669290</wp:posOffset>
              </wp:positionV>
              <wp:extent cx="114300" cy="342900"/>
              <wp:effectExtent l="0" t="0" r="0" b="0"/>
              <wp:wrapNone/>
              <wp:docPr id="4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C45E43" id="Rectangle 6" o:spid="_x0000_s1026" style="position:absolute;margin-left:-10.6pt;margin-top:52.7pt;width:9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" stroked="f"/>
          </w:pict>
        </mc:Fallback>
      </mc:AlternateContent>
    </w:r>
    <w:r>
      <w:rPr>
        <w:sz w:val="16"/>
        <w:lang w:val="fr-FR"/>
      </w:rPr>
      <w:t>Module 151</w:t>
    </w:r>
    <w:r w:rsidRPr="00D922A7">
      <w:rPr>
        <w:sz w:val="16"/>
        <w:lang w:val="fr-FR"/>
      </w:rPr>
      <w:t xml:space="preserve"> : </w:t>
    </w:r>
    <w:r w:rsidRPr="001C505F">
      <w:rPr>
        <w:sz w:val="16"/>
        <w:lang w:val="fr-FR"/>
      </w:rPr>
      <w:t>Intégrer des éléments de base de données dans des applications Web</w:t>
    </w:r>
    <w:r>
      <w:rPr>
        <w:sz w:val="16"/>
        <w:lang w:val="fr-FR"/>
      </w:rPr>
      <w:t xml:space="preserve"> (1)</w:t>
    </w:r>
    <w:r w:rsidRPr="00D922A7">
      <w:rPr>
        <w:sz w:val="16"/>
        <w:lang w:val="fr-FR"/>
      </w:rPr>
      <w:tab/>
      <w:t xml:space="preserve">Exercices : </w:t>
    </w:r>
    <w:r>
      <w:rPr>
        <w:sz w:val="16"/>
        <w:lang w:val="fr-FR"/>
      </w:rPr>
      <w:t>PHP-MySQL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75" w:rsidRPr="0017321B" w:rsidRDefault="008A6275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b/>
        <w:sz w:val="24"/>
        <w:szCs w:val="24"/>
        <w:lang w:val="fr-FR"/>
      </w:rPr>
    </w:pPr>
    <w:r>
      <w:rPr>
        <w:b/>
        <w:noProof/>
        <w:sz w:val="24"/>
        <w:szCs w:val="24"/>
        <w:lang w:val="fr-CH" w:eastAsia="fr-CH"/>
      </w:rPr>
      <w:drawing>
        <wp:anchor distT="0" distB="0" distL="114300" distR="114300" simplePos="0" relativeHeight="251658752" behindDoc="0" locked="0" layoutInCell="1" allowOverlap="1" wp14:anchorId="42D1B164" wp14:editId="018F28F1">
          <wp:simplePos x="0" y="0"/>
          <wp:positionH relativeFrom="column">
            <wp:posOffset>5278120</wp:posOffset>
          </wp:positionH>
          <wp:positionV relativeFrom="paragraph">
            <wp:posOffset>100330</wp:posOffset>
          </wp:positionV>
          <wp:extent cx="862965" cy="476250"/>
          <wp:effectExtent l="0" t="0" r="0" b="0"/>
          <wp:wrapNone/>
          <wp:docPr id="10" name="Image 10" descr="CPNV_2008_logo info_sanséco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PNV_2008_logo info_sanséco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6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7321B">
      <w:rPr>
        <w:b/>
        <w:sz w:val="24"/>
        <w:szCs w:val="24"/>
        <w:lang w:val="fr-FR"/>
      </w:rPr>
      <w:tab/>
      <w:t xml:space="preserve">Classe: </w:t>
    </w:r>
    <w:r w:rsidRPr="0017321B">
      <w:rPr>
        <w:b/>
        <w:sz w:val="24"/>
        <w:szCs w:val="24"/>
        <w:lang w:val="fr-FR"/>
      </w:rPr>
      <w:tab/>
    </w:r>
    <w:r>
      <w:rPr>
        <w:b/>
        <w:sz w:val="24"/>
        <w:szCs w:val="24"/>
        <w:lang w:val="fr-FR"/>
      </w:rPr>
      <w:t>2</w:t>
    </w:r>
    <w:r>
      <w:rPr>
        <w:b/>
        <w:sz w:val="24"/>
        <w:szCs w:val="24"/>
        <w:vertAlign w:val="superscript"/>
        <w:lang w:val="fr-FR"/>
      </w:rPr>
      <w:t>èm</w:t>
    </w:r>
    <w:r w:rsidRPr="0017321B">
      <w:rPr>
        <w:b/>
        <w:sz w:val="24"/>
        <w:szCs w:val="24"/>
        <w:vertAlign w:val="superscript"/>
        <w:lang w:val="fr-FR"/>
      </w:rPr>
      <w:t>e</w:t>
    </w:r>
    <w:r w:rsidRPr="0017321B">
      <w:rPr>
        <w:b/>
        <w:sz w:val="24"/>
        <w:szCs w:val="24"/>
        <w:lang w:val="fr-FR"/>
      </w:rPr>
      <w:t xml:space="preserve"> année</w:t>
    </w:r>
  </w:p>
  <w:p w:rsidR="008A6275" w:rsidRPr="0017321B" w:rsidRDefault="008A6275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center" w:pos="127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sz w:val="24"/>
        <w:szCs w:val="24"/>
        <w:lang w:val="fr-FR"/>
      </w:rPr>
      <w:t>ICT 151</w:t>
    </w:r>
    <w:r>
      <w:rPr>
        <w:b/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ab/>
      <w:t>Semestre:</w:t>
    </w:r>
    <w:r w:rsidRPr="0017321B">
      <w:rPr>
        <w:sz w:val="24"/>
        <w:szCs w:val="24"/>
        <w:lang w:val="fr-FR"/>
      </w:rPr>
      <w:t xml:space="preserve"> </w:t>
    </w:r>
    <w:r w:rsidRPr="0017321B">
      <w:rPr>
        <w:sz w:val="24"/>
        <w:szCs w:val="24"/>
        <w:lang w:val="fr-FR"/>
      </w:rPr>
      <w:tab/>
    </w:r>
    <w:r>
      <w:rPr>
        <w:sz w:val="24"/>
        <w:szCs w:val="24"/>
        <w:lang w:val="fr-FR"/>
      </w:rPr>
      <w:t>4</w:t>
    </w:r>
    <w:r w:rsidRPr="0017321B">
      <w:rPr>
        <w:sz w:val="24"/>
        <w:szCs w:val="24"/>
        <w:vertAlign w:val="superscript"/>
        <w:lang w:val="fr-FR"/>
      </w:rPr>
      <w:t>ème</w:t>
    </w:r>
    <w:r w:rsidRPr="0017321B">
      <w:rPr>
        <w:sz w:val="24"/>
        <w:szCs w:val="24"/>
        <w:lang w:val="fr-FR"/>
      </w:rPr>
      <w:t xml:space="preserve">  </w:t>
    </w:r>
  </w:p>
  <w:p w:rsidR="008A6275" w:rsidRPr="0017321B" w:rsidRDefault="008A6275" w:rsidP="00D922A7">
    <w:pPr>
      <w:pStyle w:val="En-tte"/>
      <w:pBdr>
        <w:bottom w:val="single" w:sz="6" w:space="1" w:color="auto"/>
      </w:pBdr>
      <w:tabs>
        <w:tab w:val="clear" w:pos="4153"/>
        <w:tab w:val="clear" w:pos="8306"/>
        <w:tab w:val="left" w:pos="3686"/>
        <w:tab w:val="left" w:pos="5529"/>
      </w:tabs>
      <w:ind w:right="-1"/>
      <w:rPr>
        <w:sz w:val="24"/>
        <w:szCs w:val="24"/>
        <w:lang w:val="fr-FR"/>
      </w:rPr>
    </w:pP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225055" wp14:editId="7B70C237">
              <wp:simplePos x="0" y="0"/>
              <wp:positionH relativeFrom="column">
                <wp:posOffset>-125095</wp:posOffset>
              </wp:positionH>
              <wp:positionV relativeFrom="paragraph">
                <wp:posOffset>131445</wp:posOffset>
              </wp:positionV>
              <wp:extent cx="114300" cy="342900"/>
              <wp:effectExtent l="0" t="0" r="0" b="0"/>
              <wp:wrapNone/>
              <wp:docPr id="3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B9861" id="Rectangle 10" o:spid="_x0000_s1026" style="position:absolute;margin-left:-9.85pt;margin-top:10.35pt;width: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" stroked="f"/>
          </w:pict>
        </mc:Fallback>
      </mc:AlternateContent>
    </w:r>
    <w:r>
      <w:rPr>
        <w:b/>
        <w:noProof/>
        <w:sz w:val="24"/>
        <w:szCs w:val="24"/>
        <w:lang w:val="fr-CH" w:eastAsia="fr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FD7AE98" wp14:editId="0051C561">
              <wp:simplePos x="0" y="0"/>
              <wp:positionH relativeFrom="column">
                <wp:posOffset>6142355</wp:posOffset>
              </wp:positionH>
              <wp:positionV relativeFrom="paragraph">
                <wp:posOffset>150495</wp:posOffset>
              </wp:positionV>
              <wp:extent cx="114300" cy="342900"/>
              <wp:effectExtent l="0" t="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4153BC" id="Rectangle 5" o:spid="_x0000_s1026" style="position:absolute;margin-left:483.65pt;margin-top:11.85pt;width:9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" stroked="f"/>
          </w:pict>
        </mc:Fallback>
      </mc:AlternateContent>
    </w:r>
    <w:r w:rsidRPr="0017321B">
      <w:rPr>
        <w:sz w:val="24"/>
        <w:szCs w:val="24"/>
        <w:lang w:val="fr-FR"/>
      </w:rPr>
      <w:tab/>
    </w:r>
    <w:r w:rsidRPr="0017321B">
      <w:rPr>
        <w:b/>
        <w:sz w:val="24"/>
        <w:szCs w:val="24"/>
        <w:lang w:val="fr-FR"/>
      </w:rPr>
      <w:t>Date</w:t>
    </w:r>
    <w:r w:rsidRPr="0017321B">
      <w:rPr>
        <w:sz w:val="24"/>
        <w:szCs w:val="24"/>
        <w:lang w:val="fr-FR"/>
      </w:rPr>
      <w:t xml:space="preserve">: </w:t>
    </w:r>
    <w:r w:rsidRPr="0017321B">
      <w:rPr>
        <w:sz w:val="24"/>
        <w:szCs w:val="24"/>
        <w:lang w:val="fr-FR"/>
      </w:rPr>
      <w:tab/>
    </w:r>
    <w:r w:rsidRPr="0017321B">
      <w:rPr>
        <w:sz w:val="24"/>
        <w:szCs w:val="24"/>
        <w:lang w:val="fr-FR"/>
      </w:rPr>
      <w:fldChar w:fldCharType="begin"/>
    </w:r>
    <w:r w:rsidRPr="0017321B">
      <w:rPr>
        <w:sz w:val="24"/>
        <w:szCs w:val="24"/>
        <w:lang w:val="fr-FR"/>
      </w:rPr>
      <w:instrText xml:space="preserve"> DATE  \@ "d MMMM yyyy"  \* MERGEFORMAT </w:instrText>
    </w:r>
    <w:r w:rsidRPr="0017321B">
      <w:rPr>
        <w:sz w:val="24"/>
        <w:szCs w:val="24"/>
        <w:lang w:val="fr-FR"/>
      </w:rPr>
      <w:fldChar w:fldCharType="separate"/>
    </w:r>
    <w:r w:rsidR="00D70681">
      <w:rPr>
        <w:noProof/>
        <w:sz w:val="24"/>
        <w:szCs w:val="24"/>
        <w:lang w:val="fr-FR"/>
      </w:rPr>
      <w:t>9 février 2022</w:t>
    </w:r>
    <w:r w:rsidRPr="0017321B">
      <w:rPr>
        <w:sz w:val="24"/>
        <w:szCs w:val="24"/>
        <w:lang w:val="fr-FR"/>
      </w:rPr>
      <w:fldChar w:fldCharType="end"/>
    </w:r>
  </w:p>
  <w:p w:rsidR="008A6275" w:rsidRPr="0017321B" w:rsidRDefault="008A6275" w:rsidP="00F65613">
    <w:pPr>
      <w:pStyle w:val="En-tte"/>
      <w:pBdr>
        <w:left w:val="single" w:sz="6" w:space="1" w:color="auto"/>
        <w:bottom w:val="single" w:sz="6" w:space="1" w:color="auto"/>
        <w:right w:val="single" w:sz="6" w:space="1" w:color="auto"/>
      </w:pBdr>
      <w:tabs>
        <w:tab w:val="clear" w:pos="4153"/>
        <w:tab w:val="clear" w:pos="8306"/>
        <w:tab w:val="right" w:pos="9639"/>
      </w:tabs>
      <w:ind w:right="-1"/>
      <w:rPr>
        <w:sz w:val="24"/>
        <w:szCs w:val="24"/>
        <w:lang w:val="fr-FR"/>
      </w:rPr>
    </w:pPr>
    <w:r w:rsidRPr="001C505F">
      <w:rPr>
        <w:b/>
        <w:noProof/>
        <w:sz w:val="24"/>
        <w:szCs w:val="24"/>
        <w:lang w:val="fr-FR"/>
      </w:rPr>
      <w:t xml:space="preserve">Intégrer des éléments de </w:t>
    </w:r>
    <w:r>
      <w:rPr>
        <w:b/>
        <w:noProof/>
        <w:sz w:val="24"/>
        <w:szCs w:val="24"/>
        <w:lang w:val="fr-FR"/>
      </w:rPr>
      <w:t>BD</w:t>
    </w:r>
    <w:r w:rsidRPr="001C505F">
      <w:rPr>
        <w:b/>
        <w:noProof/>
        <w:sz w:val="24"/>
        <w:szCs w:val="24"/>
        <w:lang w:val="fr-FR"/>
      </w:rPr>
      <w:t xml:space="preserve"> dans des applications Web</w:t>
    </w:r>
    <w:r w:rsidR="00903ED0">
      <w:rPr>
        <w:b/>
        <w:noProof/>
        <w:sz w:val="24"/>
        <w:szCs w:val="24"/>
        <w:lang w:val="fr-FR"/>
      </w:rPr>
      <w:t xml:space="preserve"> (2</w:t>
    </w:r>
    <w:r>
      <w:rPr>
        <w:b/>
        <w:noProof/>
        <w:sz w:val="24"/>
        <w:szCs w:val="24"/>
        <w:lang w:val="fr-FR"/>
      </w:rPr>
      <w:t>)</w:t>
    </w:r>
    <w:r w:rsidRPr="0017321B">
      <w:rPr>
        <w:b/>
        <w:sz w:val="24"/>
        <w:szCs w:val="24"/>
        <w:lang w:val="fr-FR"/>
      </w:rPr>
      <w:tab/>
      <w:t xml:space="preserve">Sujets : </w:t>
    </w:r>
    <w:r>
      <w:rPr>
        <w:b/>
        <w:sz w:val="24"/>
        <w:szCs w:val="24"/>
        <w:lang w:val="fr-FR"/>
      </w:rPr>
      <w:t>MVC - CRUD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3C6FDC"/>
    <w:multiLevelType w:val="hybridMultilevel"/>
    <w:tmpl w:val="318E831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23F61"/>
    <w:multiLevelType w:val="hybridMultilevel"/>
    <w:tmpl w:val="3B966B6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A30E5"/>
    <w:multiLevelType w:val="hybridMultilevel"/>
    <w:tmpl w:val="19F67C4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1473E"/>
    <w:multiLevelType w:val="hybridMultilevel"/>
    <w:tmpl w:val="C896DF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924FE"/>
    <w:multiLevelType w:val="hybridMultilevel"/>
    <w:tmpl w:val="D6E0D5D8"/>
    <w:lvl w:ilvl="0" w:tplc="407E795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0E69"/>
    <w:multiLevelType w:val="hybridMultilevel"/>
    <w:tmpl w:val="8B70BE8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21"/>
    <w:multiLevelType w:val="hybridMultilevel"/>
    <w:tmpl w:val="EEFE4B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105DF"/>
    <w:multiLevelType w:val="hybridMultilevel"/>
    <w:tmpl w:val="B80E78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45DE7"/>
    <w:multiLevelType w:val="hybridMultilevel"/>
    <w:tmpl w:val="4F1073A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C12202"/>
    <w:multiLevelType w:val="hybridMultilevel"/>
    <w:tmpl w:val="86365A5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D72A7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396C14"/>
    <w:multiLevelType w:val="hybridMultilevel"/>
    <w:tmpl w:val="1E0ABA0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CB52CD"/>
    <w:multiLevelType w:val="hybridMultilevel"/>
    <w:tmpl w:val="8F32E47A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934CA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5" w15:restartNumberingAfterBreak="0">
    <w:nsid w:val="3A0A5EF8"/>
    <w:multiLevelType w:val="hybridMultilevel"/>
    <w:tmpl w:val="1D1AC3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537F9"/>
    <w:multiLevelType w:val="hybridMultilevel"/>
    <w:tmpl w:val="A3600536"/>
    <w:lvl w:ilvl="0" w:tplc="40208902">
      <w:start w:val="1"/>
      <w:numFmt w:val="bullet"/>
      <w:pStyle w:val="Paragraphedeliste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330E1"/>
    <w:multiLevelType w:val="hybridMultilevel"/>
    <w:tmpl w:val="E0D28F0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0738D"/>
    <w:multiLevelType w:val="hybridMultilevel"/>
    <w:tmpl w:val="9F16A304"/>
    <w:lvl w:ilvl="0" w:tplc="82B84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048FAC">
      <w:numFmt w:val="none"/>
      <w:lvlText w:val=""/>
      <w:lvlJc w:val="left"/>
      <w:pPr>
        <w:tabs>
          <w:tab w:val="num" w:pos="360"/>
        </w:tabs>
      </w:pPr>
    </w:lvl>
    <w:lvl w:ilvl="2" w:tplc="5CE66B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6AC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E84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229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C0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A98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8CB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766198"/>
    <w:multiLevelType w:val="hybridMultilevel"/>
    <w:tmpl w:val="A97A1A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F50AE4"/>
    <w:multiLevelType w:val="singleLevel"/>
    <w:tmpl w:val="EF7E5B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 w15:restartNumberingAfterBreak="0">
    <w:nsid w:val="55CC34FD"/>
    <w:multiLevelType w:val="hybridMultilevel"/>
    <w:tmpl w:val="0F2A0E9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2973F2"/>
    <w:multiLevelType w:val="hybridMultilevel"/>
    <w:tmpl w:val="BA1C7BFC"/>
    <w:lvl w:ilvl="0" w:tplc="730A9F5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vantGarde Md BT" w:eastAsia="Times New Roman" w:hAnsi="AvantGarde Md BT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E7E1E"/>
    <w:multiLevelType w:val="hybridMultilevel"/>
    <w:tmpl w:val="C002B246"/>
    <w:lvl w:ilvl="0" w:tplc="4BB4BB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904D6"/>
    <w:multiLevelType w:val="hybridMultilevel"/>
    <w:tmpl w:val="10FE360A"/>
    <w:lvl w:ilvl="0" w:tplc="4BB4BB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567B6"/>
    <w:multiLevelType w:val="hybridMultilevel"/>
    <w:tmpl w:val="CCEE3B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6244D2"/>
    <w:multiLevelType w:val="hybridMultilevel"/>
    <w:tmpl w:val="469C611C"/>
    <w:lvl w:ilvl="0" w:tplc="BAE43C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432C4"/>
    <w:multiLevelType w:val="hybridMultilevel"/>
    <w:tmpl w:val="74AE9A9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8" w15:restartNumberingAfterBreak="0">
    <w:nsid w:val="796602D9"/>
    <w:multiLevelType w:val="multilevel"/>
    <w:tmpl w:val="BEEC1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8D5D84"/>
    <w:multiLevelType w:val="singleLevel"/>
    <w:tmpl w:val="CEE47F20"/>
    <w:lvl w:ilvl="0">
      <w:start w:val="1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0" w15:restartNumberingAfterBreak="0">
    <w:nsid w:val="7A1139E1"/>
    <w:multiLevelType w:val="hybridMultilevel"/>
    <w:tmpl w:val="6804CB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D10217"/>
    <w:multiLevelType w:val="hybridMultilevel"/>
    <w:tmpl w:val="9BB64026"/>
    <w:lvl w:ilvl="0" w:tplc="72FA4A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29"/>
  </w:num>
  <w:num w:numId="5">
    <w:abstractNumId w:val="14"/>
  </w:num>
  <w:num w:numId="6">
    <w:abstractNumId w:val="11"/>
  </w:num>
  <w:num w:numId="7">
    <w:abstractNumId w:val="9"/>
  </w:num>
  <w:num w:numId="8">
    <w:abstractNumId w:val="30"/>
  </w:num>
  <w:num w:numId="9">
    <w:abstractNumId w:val="19"/>
  </w:num>
  <w:num w:numId="10">
    <w:abstractNumId w:val="7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"/>
  </w:num>
  <w:num w:numId="16">
    <w:abstractNumId w:val="4"/>
  </w:num>
  <w:num w:numId="17">
    <w:abstractNumId w:val="8"/>
  </w:num>
  <w:num w:numId="18">
    <w:abstractNumId w:val="17"/>
  </w:num>
  <w:num w:numId="19">
    <w:abstractNumId w:val="22"/>
  </w:num>
  <w:num w:numId="20">
    <w:abstractNumId w:val="1"/>
  </w:num>
  <w:num w:numId="21">
    <w:abstractNumId w:val="12"/>
  </w:num>
  <w:num w:numId="22">
    <w:abstractNumId w:val="10"/>
  </w:num>
  <w:num w:numId="23">
    <w:abstractNumId w:val="25"/>
  </w:num>
  <w:num w:numId="24">
    <w:abstractNumId w:val="31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6"/>
  </w:num>
  <w:num w:numId="30">
    <w:abstractNumId w:val="16"/>
  </w:num>
  <w:num w:numId="31">
    <w:abstractNumId w:val="28"/>
  </w:num>
  <w:num w:numId="32">
    <w:abstractNumId w:val="2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28"/>
    <w:rsid w:val="00001437"/>
    <w:rsid w:val="000018E5"/>
    <w:rsid w:val="00004DF5"/>
    <w:rsid w:val="00020C1A"/>
    <w:rsid w:val="00023AFB"/>
    <w:rsid w:val="00030001"/>
    <w:rsid w:val="00074634"/>
    <w:rsid w:val="00083CAF"/>
    <w:rsid w:val="00085891"/>
    <w:rsid w:val="00090625"/>
    <w:rsid w:val="00091477"/>
    <w:rsid w:val="000973DE"/>
    <w:rsid w:val="000A25AF"/>
    <w:rsid w:val="000A2FC2"/>
    <w:rsid w:val="000A439C"/>
    <w:rsid w:val="000A521B"/>
    <w:rsid w:val="000C4FDF"/>
    <w:rsid w:val="000C596F"/>
    <w:rsid w:val="000D1832"/>
    <w:rsid w:val="000D63AB"/>
    <w:rsid w:val="000D6FBA"/>
    <w:rsid w:val="000F34D5"/>
    <w:rsid w:val="00103095"/>
    <w:rsid w:val="001059F6"/>
    <w:rsid w:val="00127E2F"/>
    <w:rsid w:val="001304B2"/>
    <w:rsid w:val="001339F4"/>
    <w:rsid w:val="00142125"/>
    <w:rsid w:val="0015202D"/>
    <w:rsid w:val="001642A2"/>
    <w:rsid w:val="001668B1"/>
    <w:rsid w:val="0017321B"/>
    <w:rsid w:val="001966EC"/>
    <w:rsid w:val="00197553"/>
    <w:rsid w:val="001A0625"/>
    <w:rsid w:val="001A2150"/>
    <w:rsid w:val="001A7499"/>
    <w:rsid w:val="001B66CA"/>
    <w:rsid w:val="001C505F"/>
    <w:rsid w:val="001C50C5"/>
    <w:rsid w:val="001F176F"/>
    <w:rsid w:val="001F1F29"/>
    <w:rsid w:val="00220153"/>
    <w:rsid w:val="00233C6F"/>
    <w:rsid w:val="00246F2F"/>
    <w:rsid w:val="00274363"/>
    <w:rsid w:val="002823FA"/>
    <w:rsid w:val="002921C5"/>
    <w:rsid w:val="002945B8"/>
    <w:rsid w:val="002A559E"/>
    <w:rsid w:val="002A6573"/>
    <w:rsid w:val="002B1051"/>
    <w:rsid w:val="002C28DA"/>
    <w:rsid w:val="002D7951"/>
    <w:rsid w:val="002E1E41"/>
    <w:rsid w:val="002E2734"/>
    <w:rsid w:val="002E2F6D"/>
    <w:rsid w:val="002E409D"/>
    <w:rsid w:val="003170D1"/>
    <w:rsid w:val="00321CDE"/>
    <w:rsid w:val="003278C7"/>
    <w:rsid w:val="00344C5E"/>
    <w:rsid w:val="003707A1"/>
    <w:rsid w:val="00374AA3"/>
    <w:rsid w:val="00375F6A"/>
    <w:rsid w:val="00384B19"/>
    <w:rsid w:val="003B1BBF"/>
    <w:rsid w:val="003B1E67"/>
    <w:rsid w:val="003B2E49"/>
    <w:rsid w:val="003B5DED"/>
    <w:rsid w:val="003C5926"/>
    <w:rsid w:val="003C6A7B"/>
    <w:rsid w:val="003D2B52"/>
    <w:rsid w:val="003E16FD"/>
    <w:rsid w:val="003E549A"/>
    <w:rsid w:val="003F2189"/>
    <w:rsid w:val="003F3966"/>
    <w:rsid w:val="003F7B90"/>
    <w:rsid w:val="004065E7"/>
    <w:rsid w:val="004066FC"/>
    <w:rsid w:val="00411090"/>
    <w:rsid w:val="00412F72"/>
    <w:rsid w:val="00424EF1"/>
    <w:rsid w:val="00425E59"/>
    <w:rsid w:val="0042789E"/>
    <w:rsid w:val="004363D6"/>
    <w:rsid w:val="00446983"/>
    <w:rsid w:val="00461F4A"/>
    <w:rsid w:val="00466C62"/>
    <w:rsid w:val="00470CFB"/>
    <w:rsid w:val="004839A7"/>
    <w:rsid w:val="004916F1"/>
    <w:rsid w:val="004A405C"/>
    <w:rsid w:val="004B7993"/>
    <w:rsid w:val="004D0402"/>
    <w:rsid w:val="004E1D57"/>
    <w:rsid w:val="004E5E5A"/>
    <w:rsid w:val="004E64E6"/>
    <w:rsid w:val="004F07FD"/>
    <w:rsid w:val="004F24FF"/>
    <w:rsid w:val="004F791C"/>
    <w:rsid w:val="004F79B5"/>
    <w:rsid w:val="005039C9"/>
    <w:rsid w:val="00521902"/>
    <w:rsid w:val="00540BE6"/>
    <w:rsid w:val="00544BF4"/>
    <w:rsid w:val="00546E38"/>
    <w:rsid w:val="00557A00"/>
    <w:rsid w:val="0056519F"/>
    <w:rsid w:val="00567AC5"/>
    <w:rsid w:val="00570538"/>
    <w:rsid w:val="00577E98"/>
    <w:rsid w:val="00581D2B"/>
    <w:rsid w:val="005A24CD"/>
    <w:rsid w:val="005E0156"/>
    <w:rsid w:val="006167DE"/>
    <w:rsid w:val="00633C56"/>
    <w:rsid w:val="00656E47"/>
    <w:rsid w:val="00662FB8"/>
    <w:rsid w:val="006641D3"/>
    <w:rsid w:val="00671935"/>
    <w:rsid w:val="00695F1C"/>
    <w:rsid w:val="006A4874"/>
    <w:rsid w:val="006B1D8F"/>
    <w:rsid w:val="006C7254"/>
    <w:rsid w:val="006F05E5"/>
    <w:rsid w:val="0070372B"/>
    <w:rsid w:val="007063C5"/>
    <w:rsid w:val="0072194B"/>
    <w:rsid w:val="007443EE"/>
    <w:rsid w:val="00747A9E"/>
    <w:rsid w:val="007560E0"/>
    <w:rsid w:val="007565A0"/>
    <w:rsid w:val="00766012"/>
    <w:rsid w:val="00770CA4"/>
    <w:rsid w:val="00782BB1"/>
    <w:rsid w:val="00793E38"/>
    <w:rsid w:val="0079737E"/>
    <w:rsid w:val="007B140B"/>
    <w:rsid w:val="007C7695"/>
    <w:rsid w:val="007D3984"/>
    <w:rsid w:val="007E6147"/>
    <w:rsid w:val="007F257D"/>
    <w:rsid w:val="007F390B"/>
    <w:rsid w:val="00817B3F"/>
    <w:rsid w:val="00821543"/>
    <w:rsid w:val="00835FAE"/>
    <w:rsid w:val="00836D1D"/>
    <w:rsid w:val="00840D53"/>
    <w:rsid w:val="008537CC"/>
    <w:rsid w:val="00860DDB"/>
    <w:rsid w:val="00862126"/>
    <w:rsid w:val="008624D4"/>
    <w:rsid w:val="008A1857"/>
    <w:rsid w:val="008A4E88"/>
    <w:rsid w:val="008A6275"/>
    <w:rsid w:val="008A77A2"/>
    <w:rsid w:val="008B006F"/>
    <w:rsid w:val="008C2E9A"/>
    <w:rsid w:val="008D16A7"/>
    <w:rsid w:val="008D3978"/>
    <w:rsid w:val="008D5975"/>
    <w:rsid w:val="008E44CF"/>
    <w:rsid w:val="00903ED0"/>
    <w:rsid w:val="00921F1E"/>
    <w:rsid w:val="00925825"/>
    <w:rsid w:val="00926E7F"/>
    <w:rsid w:val="00971833"/>
    <w:rsid w:val="009937D5"/>
    <w:rsid w:val="009958D2"/>
    <w:rsid w:val="0099609F"/>
    <w:rsid w:val="00996536"/>
    <w:rsid w:val="009A396C"/>
    <w:rsid w:val="009C239E"/>
    <w:rsid w:val="009C494B"/>
    <w:rsid w:val="009C548B"/>
    <w:rsid w:val="009D7FBE"/>
    <w:rsid w:val="009E0328"/>
    <w:rsid w:val="009E4D3F"/>
    <w:rsid w:val="009E511D"/>
    <w:rsid w:val="009F097C"/>
    <w:rsid w:val="009F31B1"/>
    <w:rsid w:val="009F6F2A"/>
    <w:rsid w:val="00A06FF6"/>
    <w:rsid w:val="00A1283C"/>
    <w:rsid w:val="00A22F96"/>
    <w:rsid w:val="00A5057E"/>
    <w:rsid w:val="00A55661"/>
    <w:rsid w:val="00A60CEE"/>
    <w:rsid w:val="00A65999"/>
    <w:rsid w:val="00A85A56"/>
    <w:rsid w:val="00A86DFF"/>
    <w:rsid w:val="00A9448C"/>
    <w:rsid w:val="00AA6FC6"/>
    <w:rsid w:val="00AD3142"/>
    <w:rsid w:val="00AE6593"/>
    <w:rsid w:val="00B00242"/>
    <w:rsid w:val="00B01DB0"/>
    <w:rsid w:val="00B1498B"/>
    <w:rsid w:val="00B244EA"/>
    <w:rsid w:val="00B2472F"/>
    <w:rsid w:val="00B25DF9"/>
    <w:rsid w:val="00B361F0"/>
    <w:rsid w:val="00B43C68"/>
    <w:rsid w:val="00B45EDD"/>
    <w:rsid w:val="00B537FE"/>
    <w:rsid w:val="00B57943"/>
    <w:rsid w:val="00B64C95"/>
    <w:rsid w:val="00B75C61"/>
    <w:rsid w:val="00B763F0"/>
    <w:rsid w:val="00B82453"/>
    <w:rsid w:val="00B83DAD"/>
    <w:rsid w:val="00B909B1"/>
    <w:rsid w:val="00B91E6B"/>
    <w:rsid w:val="00BB7677"/>
    <w:rsid w:val="00BD716D"/>
    <w:rsid w:val="00BE1A18"/>
    <w:rsid w:val="00BE4599"/>
    <w:rsid w:val="00BE5539"/>
    <w:rsid w:val="00C15D70"/>
    <w:rsid w:val="00C2111C"/>
    <w:rsid w:val="00C21758"/>
    <w:rsid w:val="00C27ACE"/>
    <w:rsid w:val="00C34F20"/>
    <w:rsid w:val="00C365A4"/>
    <w:rsid w:val="00C37463"/>
    <w:rsid w:val="00C43B2F"/>
    <w:rsid w:val="00C538EB"/>
    <w:rsid w:val="00C54FFD"/>
    <w:rsid w:val="00C62C10"/>
    <w:rsid w:val="00C72BBE"/>
    <w:rsid w:val="00C768B6"/>
    <w:rsid w:val="00CA747A"/>
    <w:rsid w:val="00CC3189"/>
    <w:rsid w:val="00CF4A6F"/>
    <w:rsid w:val="00D05249"/>
    <w:rsid w:val="00D14C3C"/>
    <w:rsid w:val="00D172C1"/>
    <w:rsid w:val="00D209D7"/>
    <w:rsid w:val="00D23C80"/>
    <w:rsid w:val="00D30987"/>
    <w:rsid w:val="00D3208C"/>
    <w:rsid w:val="00D5263E"/>
    <w:rsid w:val="00D6726A"/>
    <w:rsid w:val="00D701D1"/>
    <w:rsid w:val="00D70681"/>
    <w:rsid w:val="00D721E0"/>
    <w:rsid w:val="00D922A7"/>
    <w:rsid w:val="00D96918"/>
    <w:rsid w:val="00DA1A7A"/>
    <w:rsid w:val="00DB5E33"/>
    <w:rsid w:val="00DC2A65"/>
    <w:rsid w:val="00DC370C"/>
    <w:rsid w:val="00DC4321"/>
    <w:rsid w:val="00DD30F4"/>
    <w:rsid w:val="00DD44DD"/>
    <w:rsid w:val="00DE20B2"/>
    <w:rsid w:val="00DE450D"/>
    <w:rsid w:val="00DE46E7"/>
    <w:rsid w:val="00DF707C"/>
    <w:rsid w:val="00E064B8"/>
    <w:rsid w:val="00E06ABC"/>
    <w:rsid w:val="00E0757B"/>
    <w:rsid w:val="00E27A20"/>
    <w:rsid w:val="00E40007"/>
    <w:rsid w:val="00E50C01"/>
    <w:rsid w:val="00E56D25"/>
    <w:rsid w:val="00E83735"/>
    <w:rsid w:val="00EA6496"/>
    <w:rsid w:val="00EB2770"/>
    <w:rsid w:val="00EB27A9"/>
    <w:rsid w:val="00EC6232"/>
    <w:rsid w:val="00EC6E32"/>
    <w:rsid w:val="00F007FC"/>
    <w:rsid w:val="00F04855"/>
    <w:rsid w:val="00F04AC9"/>
    <w:rsid w:val="00F055F7"/>
    <w:rsid w:val="00F066E1"/>
    <w:rsid w:val="00F07271"/>
    <w:rsid w:val="00F17EB5"/>
    <w:rsid w:val="00F3202A"/>
    <w:rsid w:val="00F543D2"/>
    <w:rsid w:val="00F554A7"/>
    <w:rsid w:val="00F65613"/>
    <w:rsid w:val="00F70D1C"/>
    <w:rsid w:val="00F87E85"/>
    <w:rsid w:val="00F9705D"/>
    <w:rsid w:val="00FA3DD0"/>
    <w:rsid w:val="00FA4A03"/>
    <w:rsid w:val="00FA7D2E"/>
    <w:rsid w:val="00FC043A"/>
    <w:rsid w:val="00FC63AA"/>
    <w:rsid w:val="00FE602A"/>
    <w:rsid w:val="00FF22A4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5:docId w15:val="{F40989FF-2E40-4284-926D-CA0E488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E1"/>
    <w:pPr>
      <w:jc w:val="both"/>
    </w:pPr>
    <w:rPr>
      <w:rFonts w:ascii="Trebuchet MS" w:hAnsi="Trebuchet MS"/>
      <w:lang w:val="en-GB" w:eastAsia="fr-FR"/>
    </w:rPr>
  </w:style>
  <w:style w:type="paragraph" w:styleId="Titre1">
    <w:name w:val="heading 1"/>
    <w:basedOn w:val="Normal"/>
    <w:next w:val="Normal"/>
    <w:autoRedefine/>
    <w:qFormat/>
    <w:rsid w:val="006641D3"/>
    <w:pPr>
      <w:keepNext/>
      <w:shd w:val="clear" w:color="auto" w:fill="000000" w:themeFill="text1"/>
      <w:tabs>
        <w:tab w:val="right" w:pos="9781"/>
      </w:tabs>
      <w:spacing w:before="240" w:after="60"/>
      <w:outlineLvl w:val="0"/>
    </w:pPr>
    <w:rPr>
      <w:b/>
      <w:kern w:val="28"/>
      <w:sz w:val="28"/>
      <w:lang w:val="fr-FR"/>
    </w:rPr>
  </w:style>
  <w:style w:type="paragraph" w:styleId="Titre2">
    <w:name w:val="heading 2"/>
    <w:basedOn w:val="Normal"/>
    <w:next w:val="Normal"/>
    <w:qFormat/>
    <w:rsid w:val="006641D3"/>
    <w:pPr>
      <w:keepNext/>
      <w:shd w:val="clear" w:color="auto" w:fill="D9D9D9" w:themeFill="background1" w:themeFillShade="D9"/>
      <w:spacing w:before="240" w:after="60"/>
      <w:outlineLvl w:val="1"/>
    </w:pPr>
    <w:rPr>
      <w:rFonts w:ascii="Montserrat" w:hAnsi="Montserrat"/>
      <w:b/>
      <w:sz w:val="24"/>
      <w:lang w:val="fr-FR"/>
    </w:rPr>
  </w:style>
  <w:style w:type="paragraph" w:styleId="Titre3">
    <w:name w:val="heading 3"/>
    <w:basedOn w:val="Normal"/>
    <w:next w:val="Normal"/>
    <w:autoRedefine/>
    <w:qFormat/>
    <w:rsid w:val="0056519F"/>
    <w:pPr>
      <w:keepNext/>
      <w:ind w:right="-1"/>
      <w:outlineLvl w:val="2"/>
    </w:pPr>
    <w:rPr>
      <w:rFonts w:ascii="Montserrat" w:hAnsi="Montserrat"/>
      <w:b/>
      <w:sz w:val="22"/>
      <w:lang w:val="fr-FR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page" w:hAnchor="margin" w:y="2345"/>
      <w:jc w:val="center"/>
      <w:outlineLvl w:val="3"/>
    </w:pPr>
    <w:rPr>
      <w:rFonts w:ascii="Arial Black" w:hAnsi="Arial Black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</w:style>
  <w:style w:type="paragraph" w:styleId="Notedebasdepage">
    <w:name w:val="footnote text"/>
    <w:basedOn w:val="Normal"/>
    <w:semiHidden/>
  </w:style>
  <w:style w:type="character" w:styleId="Appelnotedebasdep">
    <w:name w:val="footnote reference"/>
    <w:semiHidden/>
    <w:rPr>
      <w:vertAlign w:val="superscript"/>
    </w:rPr>
  </w:style>
  <w:style w:type="paragraph" w:styleId="Corpsdetexte">
    <w:name w:val="Body Text"/>
    <w:basedOn w:val="Normal"/>
    <w:pPr>
      <w:framePr w:hSpace="141" w:wrap="around" w:vAnchor="page" w:hAnchor="margin" w:xAlign="center" w:y="1625"/>
      <w:jc w:val="center"/>
    </w:pPr>
    <w:rPr>
      <w:rFonts w:ascii="Lucida Sans" w:hAnsi="Lucida Sans"/>
      <w:sz w:val="28"/>
      <w:lang w:val="fr-FR"/>
    </w:rPr>
  </w:style>
  <w:style w:type="paragraph" w:styleId="Corpsdetexte2">
    <w:name w:val="Body Text 2"/>
    <w:basedOn w:val="Normal"/>
    <w:rPr>
      <w:sz w:val="28"/>
      <w:lang w:val="fr-FR"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925825"/>
    <w:pPr>
      <w:tabs>
        <w:tab w:val="right" w:pos="9628"/>
      </w:tabs>
      <w:spacing w:after="120"/>
    </w:pPr>
    <w:rPr>
      <w:rFonts w:ascii="Verdana" w:hAnsi="Verdana"/>
      <w:b/>
      <w:caps/>
      <w:sz w:val="22"/>
      <w:u w:val="single"/>
      <w:lang w:val="fr-FR"/>
    </w:rPr>
  </w:style>
  <w:style w:type="paragraph" w:styleId="TM2">
    <w:name w:val="toc 2"/>
    <w:basedOn w:val="Normal"/>
    <w:next w:val="Normal"/>
    <w:autoRedefine/>
    <w:semiHidden/>
    <w:rsid w:val="00925825"/>
    <w:rPr>
      <w:rFonts w:ascii="Verdana" w:hAnsi="Verdana"/>
      <w:b/>
      <w:smallCaps/>
      <w:sz w:val="22"/>
      <w:lang w:val="fr-FR"/>
    </w:rPr>
  </w:style>
  <w:style w:type="paragraph" w:styleId="Textedebulles">
    <w:name w:val="Balloon Text"/>
    <w:basedOn w:val="Normal"/>
    <w:semiHidden/>
    <w:rsid w:val="00D922A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E5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6641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6641D3"/>
    <w:rPr>
      <w:rFonts w:asciiTheme="majorHAnsi" w:eastAsiaTheme="majorEastAsia" w:hAnsiTheme="majorHAnsi" w:cstheme="majorBidi"/>
      <w:b/>
      <w:bCs/>
      <w:kern w:val="28"/>
      <w:sz w:val="32"/>
      <w:szCs w:val="32"/>
      <w:lang w:val="en-GB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97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F9705D"/>
    <w:rPr>
      <w:rFonts w:ascii="Courier New" w:hAnsi="Courier New" w:cs="Courier New"/>
    </w:rPr>
  </w:style>
  <w:style w:type="paragraph" w:styleId="Paragraphedeliste">
    <w:name w:val="List Paragraph"/>
    <w:basedOn w:val="Normal"/>
    <w:autoRedefine/>
    <w:uiPriority w:val="34"/>
    <w:qFormat/>
    <w:rsid w:val="00A06FF6"/>
    <w:pPr>
      <w:numPr>
        <w:numId w:val="30"/>
      </w:numPr>
      <w:tabs>
        <w:tab w:val="center" w:pos="2552"/>
        <w:tab w:val="left" w:pos="8700"/>
      </w:tabs>
      <w:contextualSpacing/>
      <w:jc w:val="left"/>
    </w:pPr>
    <w:rPr>
      <w:lang w:val="fr-CH" w:eastAsia="fr-CH"/>
    </w:rPr>
  </w:style>
  <w:style w:type="character" w:styleId="lev">
    <w:name w:val="Strong"/>
    <w:basedOn w:val="Policepardfaut"/>
    <w:qFormat/>
    <w:rsid w:val="00EC6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5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3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nzonana\Application%20Data\Microsoft\Mod&#232;les\ETSC\ex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exo.dot</Template>
  <TotalTime>1</TotalTime>
  <Pages>5</Pages>
  <Words>238</Words>
  <Characters>1517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1752</CharactersWithSpaces>
  <SharedDoc>false</SharedDoc>
  <HLinks>
    <vt:vector size="18" baseType="variant">
      <vt:variant>
        <vt:i4>3145760</vt:i4>
      </vt:variant>
      <vt:variant>
        <vt:i4>6</vt:i4>
      </vt:variant>
      <vt:variant>
        <vt:i4>0</vt:i4>
      </vt:variant>
      <vt:variant>
        <vt:i4>5</vt:i4>
      </vt:variant>
      <vt:variant>
        <vt:lpwstr>https://www.grafikart.fr/formations/phpstorm/versioning</vt:lpwstr>
      </vt:variant>
      <vt:variant>
        <vt:lpwstr/>
      </vt:variant>
      <vt:variant>
        <vt:i4>9</vt:i4>
      </vt:variant>
      <vt:variant>
        <vt:i4>3</vt:i4>
      </vt:variant>
      <vt:variant>
        <vt:i4>0</vt:i4>
      </vt:variant>
      <vt:variant>
        <vt:i4>5</vt:i4>
      </vt:variant>
      <vt:variant>
        <vt:lpwstr>https://daylerees.github.io/</vt:lpwstr>
      </vt:variant>
      <vt:variant>
        <vt:lpwstr/>
      </vt:variant>
      <vt:variant>
        <vt:i4>6094879</vt:i4>
      </vt:variant>
      <vt:variant>
        <vt:i4>0</vt:i4>
      </vt:variant>
      <vt:variant>
        <vt:i4>0</vt:i4>
      </vt:variant>
      <vt:variant>
        <vt:i4>5</vt:i4>
      </vt:variant>
      <vt:variant>
        <vt:lpwstr>https://www.grafikart.fr/formations/phpstorm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creator>PBA</dc:creator>
  <cp:lastModifiedBy>PINHEIRO-DE-MELO Rui-Pedro</cp:lastModifiedBy>
  <cp:revision>2</cp:revision>
  <cp:lastPrinted>2016-12-12T12:53:00Z</cp:lastPrinted>
  <dcterms:created xsi:type="dcterms:W3CDTF">2022-02-09T07:40:00Z</dcterms:created>
  <dcterms:modified xsi:type="dcterms:W3CDTF">2022-02-09T07:40:00Z</dcterms:modified>
</cp:coreProperties>
</file>